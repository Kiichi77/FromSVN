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6AE" w:rsidRDefault="004166AE" w:rsidP="004166AE">
      <w:pPr>
        <w:pStyle w:val="a5"/>
        <w:rPr>
          <w:rFonts w:hint="eastAsia"/>
        </w:rPr>
      </w:pPr>
    </w:p>
    <w:p w:rsidR="001D7614" w:rsidRDefault="001D7614" w:rsidP="004166AE">
      <w:pPr>
        <w:pStyle w:val="a5"/>
        <w:rPr>
          <w:rFonts w:hint="eastAsia"/>
        </w:rPr>
      </w:pPr>
    </w:p>
    <w:p w:rsidR="00967A7D" w:rsidRDefault="00967A7D" w:rsidP="001D7614">
      <w:pPr>
        <w:pStyle w:val="cover"/>
        <w:rPr>
          <w:rFonts w:hint="eastAsia"/>
        </w:rPr>
      </w:pPr>
    </w:p>
    <w:p w:rsidR="00967A7D" w:rsidRDefault="00967A7D" w:rsidP="001D7614">
      <w:pPr>
        <w:pStyle w:val="cover"/>
        <w:rPr>
          <w:rFonts w:hint="eastAsia"/>
        </w:rPr>
      </w:pPr>
      <w:bookmarkStart w:id="0" w:name="_GoBack"/>
      <w:bookmarkEnd w:id="0"/>
    </w:p>
    <w:p w:rsidR="001D7614" w:rsidRDefault="001D7614" w:rsidP="001D7614">
      <w:pPr>
        <w:pStyle w:val="cover"/>
        <w:rPr>
          <w:rFonts w:hint="eastAsia"/>
        </w:rPr>
      </w:pP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 Essex</w:t>
      </w:r>
      <w:r>
        <w:rPr>
          <w:rFonts w:hint="eastAsia"/>
        </w:rPr>
        <w:t>版本</w:t>
      </w:r>
    </w:p>
    <w:p w:rsidR="001D7614" w:rsidRDefault="001D7614" w:rsidP="001D7614">
      <w:pPr>
        <w:pStyle w:val="cover"/>
        <w:rPr>
          <w:rFonts w:hint="eastAsia"/>
        </w:rPr>
      </w:pPr>
      <w:r>
        <w:rPr>
          <w:rFonts w:hint="eastAsia"/>
        </w:rPr>
        <w:t xml:space="preserve">VLAN </w:t>
      </w:r>
      <w:r>
        <w:rPr>
          <w:rFonts w:hint="eastAsia"/>
        </w:rPr>
        <w:t>部署方案范例</w:t>
      </w:r>
    </w:p>
    <w:p w:rsidR="001D7614" w:rsidRDefault="001D7614" w:rsidP="001D7614">
      <w:pPr>
        <w:pStyle w:val="a5"/>
        <w:jc w:val="center"/>
        <w:rPr>
          <w:rFonts w:hint="eastAsia"/>
        </w:rPr>
      </w:pPr>
    </w:p>
    <w:p w:rsidR="001D7614" w:rsidRDefault="001D7614" w:rsidP="001D7614">
      <w:pPr>
        <w:pStyle w:val="a5"/>
        <w:jc w:val="center"/>
        <w:rPr>
          <w:rFonts w:hint="eastAsia"/>
        </w:rPr>
      </w:pPr>
    </w:p>
    <w:p w:rsidR="001D7614" w:rsidRDefault="001D7614" w:rsidP="001D7614">
      <w:pPr>
        <w:pStyle w:val="a5"/>
        <w:jc w:val="center"/>
        <w:rPr>
          <w:rFonts w:hint="eastAsia"/>
        </w:rPr>
      </w:pPr>
      <w:r>
        <w:rPr>
          <w:rFonts w:hint="eastAsia"/>
        </w:rPr>
        <w:t>（文档版本：</w:t>
      </w:r>
      <w:r>
        <w:rPr>
          <w:rFonts w:hint="eastAsia"/>
        </w:rPr>
        <w:t>R1.0 Rev.4</w:t>
      </w:r>
      <w:r>
        <w:rPr>
          <w:rFonts w:hint="eastAsia"/>
        </w:rPr>
        <w:t>）</w:t>
      </w:r>
    </w:p>
    <w:p w:rsidR="00967A7D" w:rsidRDefault="00967A7D" w:rsidP="001D7614">
      <w:pPr>
        <w:pStyle w:val="a5"/>
        <w:jc w:val="center"/>
        <w:rPr>
          <w:rFonts w:hint="eastAsia"/>
        </w:rPr>
      </w:pPr>
    </w:p>
    <w:p w:rsidR="00967A7D" w:rsidRDefault="00967A7D" w:rsidP="001D7614">
      <w:pPr>
        <w:pStyle w:val="a5"/>
        <w:jc w:val="center"/>
        <w:sectPr w:rsidR="00967A7D" w:rsidSect="007725B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endnotePr>
            <w:numFmt w:val="decimal"/>
          </w:endnotePr>
          <w:pgSz w:w="11906" w:h="16838"/>
          <w:pgMar w:top="1701" w:right="1134" w:bottom="1418" w:left="1701" w:header="851" w:footer="567" w:gutter="0"/>
          <w:pgNumType w:start="1"/>
          <w:cols w:space="425"/>
          <w:docGrid w:type="lines" w:linePitch="312"/>
        </w:sectPr>
      </w:pPr>
    </w:p>
    <w:sdt>
      <w:sdtPr>
        <w:rPr>
          <w:lang w:val="zh-CN" w:eastAsia="zh-CN"/>
        </w:rPr>
        <w:id w:val="1705826234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kern w:val="2"/>
          <w:sz w:val="21"/>
          <w:szCs w:val="24"/>
        </w:rPr>
      </w:sdtEndPr>
      <w:sdtContent>
        <w:p w:rsidR="001D7614" w:rsidRDefault="001D7614">
          <w:pPr>
            <w:pStyle w:val="TOC"/>
          </w:pPr>
          <w:r>
            <w:rPr>
              <w:lang w:val="zh-CN" w:eastAsia="zh-CN"/>
            </w:rPr>
            <w:t>目录</w:t>
          </w:r>
        </w:p>
        <w:p w:rsidR="001D7614" w:rsidRDefault="001D7614" w:rsidP="001D7614">
          <w:pPr>
            <w:pStyle w:val="11"/>
            <w:rPr>
              <w:rFonts w:asciiTheme="minorHAnsi" w:eastAsiaTheme="minorEastAsia" w:hAnsiTheme="minorHAnsi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441270" w:history="1">
            <w:r w:rsidRPr="0045043A">
              <w:rPr>
                <w:rStyle w:val="af2"/>
                <w:rFonts w:hint="eastAsia"/>
              </w:rPr>
              <w:t>第一章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Pr="0045043A">
              <w:rPr>
                <w:rStyle w:val="af2"/>
                <w:rFonts w:hint="eastAsia"/>
              </w:rPr>
              <w:t>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_Toc353441270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1D7614" w:rsidRDefault="001D7614" w:rsidP="001D7614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71" w:history="1">
            <w:r w:rsidRPr="0045043A">
              <w:rPr>
                <w:rStyle w:val="af2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5043A">
              <w:rPr>
                <w:rStyle w:val="af2"/>
                <w:rFonts w:hint="eastAsia"/>
                <w:noProof/>
              </w:rPr>
              <w:t>架构描述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_Toc353441271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614" w:rsidRDefault="001D7614" w:rsidP="001D7614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72" w:history="1">
            <w:r w:rsidRPr="0045043A">
              <w:rPr>
                <w:rStyle w:val="af2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5043A">
              <w:rPr>
                <w:rStyle w:val="af2"/>
                <w:rFonts w:hint="eastAsia"/>
                <w:noProof/>
              </w:rPr>
              <w:t>软件版本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_Toc353441272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614" w:rsidRDefault="001D7614" w:rsidP="001D7614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73" w:history="1">
            <w:r w:rsidRPr="0045043A">
              <w:rPr>
                <w:rStyle w:val="af2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5043A">
              <w:rPr>
                <w:rStyle w:val="af2"/>
                <w:rFonts w:hint="eastAsia"/>
                <w:noProof/>
              </w:rPr>
              <w:t>硬件需求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_Toc353441273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614" w:rsidRDefault="001D7614" w:rsidP="001D7614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74" w:history="1">
            <w:r w:rsidRPr="0045043A">
              <w:rPr>
                <w:rStyle w:val="af2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5043A">
              <w:rPr>
                <w:rStyle w:val="af2"/>
                <w:rFonts w:hint="eastAsia"/>
                <w:noProof/>
              </w:rPr>
              <w:t>网络配置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_Toc353441274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614" w:rsidRDefault="001D7614" w:rsidP="001D7614">
          <w:pPr>
            <w:pStyle w:val="1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53441275" w:history="1">
            <w:r w:rsidRPr="0045043A">
              <w:rPr>
                <w:rStyle w:val="af2"/>
                <w:rFonts w:hint="eastAsia"/>
              </w:rPr>
              <w:t>第二章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Pr="0045043A">
              <w:rPr>
                <w:rStyle w:val="af2"/>
                <w:rFonts w:hint="eastAsia"/>
              </w:rPr>
              <w:t>准备系统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_Toc353441275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1D7614" w:rsidRDefault="001D7614" w:rsidP="001D7614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76" w:history="1">
            <w:r w:rsidRPr="0045043A">
              <w:rPr>
                <w:rStyle w:val="af2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5043A">
              <w:rPr>
                <w:rStyle w:val="af2"/>
                <w:rFonts w:hint="eastAsia"/>
                <w:noProof/>
              </w:rPr>
              <w:t>安装</w:t>
            </w:r>
            <w:r w:rsidRPr="0045043A">
              <w:rPr>
                <w:rStyle w:val="af2"/>
                <w:noProof/>
              </w:rPr>
              <w:t>ubuntu 12.04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_Toc353441276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614" w:rsidRDefault="001D7614" w:rsidP="001D7614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77" w:history="1">
            <w:r w:rsidRPr="0045043A">
              <w:rPr>
                <w:rStyle w:val="af2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5043A">
              <w:rPr>
                <w:rStyle w:val="af2"/>
                <w:rFonts w:hint="eastAsia"/>
                <w:noProof/>
              </w:rPr>
              <w:t>设置网络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_Toc353441277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614" w:rsidRDefault="001D7614" w:rsidP="001D7614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78" w:history="1">
            <w:r w:rsidRPr="0045043A">
              <w:rPr>
                <w:rStyle w:val="af2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5043A">
              <w:rPr>
                <w:rStyle w:val="af2"/>
                <w:rFonts w:hint="eastAsia"/>
                <w:noProof/>
              </w:rPr>
              <w:t>修改</w:t>
            </w:r>
            <w:r w:rsidRPr="0045043A">
              <w:rPr>
                <w:rStyle w:val="af2"/>
                <w:noProof/>
              </w:rPr>
              <w:t>hosts</w:t>
            </w:r>
            <w:r w:rsidRPr="0045043A">
              <w:rPr>
                <w:rStyle w:val="af2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_Toc353441278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614" w:rsidRDefault="001D7614" w:rsidP="001D7614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79" w:history="1">
            <w:r w:rsidRPr="0045043A">
              <w:rPr>
                <w:rStyle w:val="af2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5043A">
              <w:rPr>
                <w:rStyle w:val="af2"/>
                <w:rFonts w:hint="eastAsia"/>
                <w:noProof/>
              </w:rPr>
              <w:t>修改</w:t>
            </w:r>
            <w:r w:rsidRPr="0045043A">
              <w:rPr>
                <w:rStyle w:val="af2"/>
                <w:noProof/>
              </w:rPr>
              <w:t xml:space="preserve">interfaces </w:t>
            </w:r>
            <w:r w:rsidRPr="0045043A">
              <w:rPr>
                <w:rStyle w:val="af2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_Toc353441279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614" w:rsidRDefault="001D7614" w:rsidP="001D7614">
          <w:pPr>
            <w:pStyle w:val="1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53441280" w:history="1">
            <w:r w:rsidRPr="0045043A">
              <w:rPr>
                <w:rStyle w:val="af2"/>
                <w:rFonts w:hint="eastAsia"/>
              </w:rPr>
              <w:t>第三章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Pr="0045043A">
              <w:rPr>
                <w:rStyle w:val="af2"/>
                <w:rFonts w:hint="eastAsia"/>
              </w:rPr>
              <w:t>安装</w:t>
            </w:r>
            <w:r w:rsidRPr="0045043A">
              <w:rPr>
                <w:rStyle w:val="af2"/>
              </w:rPr>
              <w:t>OpenStack</w:t>
            </w:r>
            <w:r w:rsidRPr="0045043A">
              <w:rPr>
                <w:rStyle w:val="af2"/>
                <w:rFonts w:hint="eastAsia"/>
              </w:rPr>
              <w:t>组件并配置数据库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_Toc353441280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D7614" w:rsidRDefault="001D7614" w:rsidP="001D7614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81" w:history="1">
            <w:r w:rsidRPr="0045043A">
              <w:rPr>
                <w:rStyle w:val="af2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5043A">
              <w:rPr>
                <w:rStyle w:val="af2"/>
                <w:rFonts w:hint="eastAsia"/>
                <w:noProof/>
              </w:rPr>
              <w:t>安装节点</w:t>
            </w:r>
            <w:r w:rsidRPr="0045043A">
              <w:rPr>
                <w:rStyle w:val="af2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_Toc353441281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614" w:rsidRDefault="001D7614" w:rsidP="001D7614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82" w:history="1">
            <w:r w:rsidRPr="0045043A">
              <w:rPr>
                <w:rStyle w:val="af2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5043A">
              <w:rPr>
                <w:rStyle w:val="af2"/>
                <w:rFonts w:hint="eastAsia"/>
                <w:noProof/>
              </w:rPr>
              <w:t>安装</w:t>
            </w:r>
            <w:r w:rsidRPr="0045043A">
              <w:rPr>
                <w:rStyle w:val="af2"/>
                <w:noProof/>
              </w:rPr>
              <w:t>RabbitMQ</w:t>
            </w:r>
            <w:r w:rsidRPr="0045043A">
              <w:rPr>
                <w:rStyle w:val="af2"/>
                <w:rFonts w:hint="eastAsia"/>
                <w:noProof/>
              </w:rPr>
              <w:t>（消息服务器）：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_Toc353441282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614" w:rsidRDefault="001D7614" w:rsidP="001D7614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83" w:history="1">
            <w:r w:rsidRPr="0045043A">
              <w:rPr>
                <w:rStyle w:val="af2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5043A">
              <w:rPr>
                <w:rStyle w:val="af2"/>
                <w:rFonts w:hint="eastAsia"/>
                <w:noProof/>
              </w:rPr>
              <w:t>安装</w:t>
            </w:r>
            <w:r w:rsidRPr="0045043A">
              <w:rPr>
                <w:rStyle w:val="af2"/>
                <w:noProof/>
              </w:rPr>
              <w:t>MySQL</w:t>
            </w:r>
            <w:r w:rsidRPr="0045043A">
              <w:rPr>
                <w:rStyle w:val="af2"/>
                <w:rFonts w:hint="eastAsia"/>
                <w:noProof/>
              </w:rPr>
              <w:t>（数据库服务器）：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_Toc353441283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614" w:rsidRDefault="001D7614" w:rsidP="001D7614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84" w:history="1">
            <w:r w:rsidRPr="0045043A">
              <w:rPr>
                <w:rStyle w:val="af2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5043A">
              <w:rPr>
                <w:rStyle w:val="af2"/>
                <w:rFonts w:hint="eastAsia"/>
                <w:noProof/>
              </w:rPr>
              <w:t>安装</w:t>
            </w:r>
            <w:r w:rsidRPr="0045043A">
              <w:rPr>
                <w:rStyle w:val="af2"/>
                <w:noProof/>
              </w:rPr>
              <w:t>Nova</w:t>
            </w:r>
            <w:r w:rsidRPr="0045043A">
              <w:rPr>
                <w:rStyle w:val="af2"/>
                <w:rFonts w:hint="eastAsia"/>
                <w:noProof/>
              </w:rPr>
              <w:t>（运算服务）：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_Toc353441284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614" w:rsidRDefault="001D7614" w:rsidP="001D7614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85" w:history="1">
            <w:r w:rsidRPr="0045043A">
              <w:rPr>
                <w:rStyle w:val="af2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5043A">
              <w:rPr>
                <w:rStyle w:val="af2"/>
                <w:rFonts w:hint="eastAsia"/>
                <w:noProof/>
              </w:rPr>
              <w:t>安装</w:t>
            </w:r>
            <w:r w:rsidRPr="0045043A">
              <w:rPr>
                <w:rStyle w:val="af2"/>
                <w:noProof/>
              </w:rPr>
              <w:t>Glance</w:t>
            </w:r>
            <w:r w:rsidRPr="0045043A">
              <w:rPr>
                <w:rStyle w:val="af2"/>
                <w:rFonts w:hint="eastAsia"/>
                <w:noProof/>
              </w:rPr>
              <w:t>（镜像服务）：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_Toc353441285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614" w:rsidRDefault="001D7614" w:rsidP="001D7614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86" w:history="1">
            <w:r w:rsidRPr="0045043A">
              <w:rPr>
                <w:rStyle w:val="af2"/>
                <w:noProof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5043A">
              <w:rPr>
                <w:rStyle w:val="af2"/>
                <w:rFonts w:hint="eastAsia"/>
                <w:noProof/>
              </w:rPr>
              <w:t>安装</w:t>
            </w:r>
            <w:r w:rsidRPr="0045043A">
              <w:rPr>
                <w:rStyle w:val="af2"/>
                <w:noProof/>
              </w:rPr>
              <w:t>Keystone</w:t>
            </w:r>
            <w:r w:rsidRPr="0045043A">
              <w:rPr>
                <w:rStyle w:val="af2"/>
                <w:rFonts w:hint="eastAsia"/>
                <w:noProof/>
              </w:rPr>
              <w:t>（身份识别服务）：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_Toc353441286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614" w:rsidRDefault="001D7614" w:rsidP="001D7614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87" w:history="1">
            <w:r w:rsidRPr="0045043A">
              <w:rPr>
                <w:rStyle w:val="af2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5043A">
              <w:rPr>
                <w:rStyle w:val="af2"/>
                <w:rFonts w:hint="eastAsia"/>
                <w:noProof/>
              </w:rPr>
              <w:t>安装节点</w:t>
            </w:r>
            <w:r w:rsidRPr="0045043A">
              <w:rPr>
                <w:rStyle w:val="af2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_Toc353441287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614" w:rsidRDefault="001D7614" w:rsidP="001D7614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88" w:history="1">
            <w:r w:rsidRPr="0045043A">
              <w:rPr>
                <w:rStyle w:val="af2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5043A">
              <w:rPr>
                <w:rStyle w:val="af2"/>
                <w:rFonts w:hint="eastAsia"/>
                <w:noProof/>
              </w:rPr>
              <w:t>在节点</w:t>
            </w:r>
            <w:r w:rsidRPr="0045043A">
              <w:rPr>
                <w:rStyle w:val="af2"/>
                <w:noProof/>
              </w:rPr>
              <w:t>1</w:t>
            </w:r>
            <w:r w:rsidRPr="0045043A">
              <w:rPr>
                <w:rStyle w:val="af2"/>
                <w:rFonts w:hint="eastAsia"/>
                <w:noProof/>
              </w:rPr>
              <w:t>上配置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_Toc353441288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614" w:rsidRDefault="001D7614" w:rsidP="001D7614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89" w:history="1">
            <w:r w:rsidRPr="0045043A">
              <w:rPr>
                <w:rStyle w:val="af2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5043A">
              <w:rPr>
                <w:rStyle w:val="af2"/>
                <w:rFonts w:hint="eastAsia"/>
                <w:noProof/>
              </w:rPr>
              <w:t>修改</w:t>
            </w:r>
            <w:r w:rsidRPr="0045043A">
              <w:rPr>
                <w:rStyle w:val="af2"/>
                <w:noProof/>
              </w:rPr>
              <w:t>Nova</w:t>
            </w:r>
            <w:r w:rsidRPr="0045043A">
              <w:rPr>
                <w:rStyle w:val="af2"/>
                <w:rFonts w:hint="eastAsia"/>
                <w:noProof/>
              </w:rPr>
              <w:t>的配置文件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_Toc353441289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614" w:rsidRDefault="001D7614" w:rsidP="001D7614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90" w:history="1">
            <w:r w:rsidRPr="0045043A">
              <w:rPr>
                <w:rStyle w:val="af2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5043A">
              <w:rPr>
                <w:rStyle w:val="af2"/>
                <w:rFonts w:hint="eastAsia"/>
                <w:noProof/>
              </w:rPr>
              <w:t>修改</w:t>
            </w:r>
            <w:r w:rsidRPr="0045043A">
              <w:rPr>
                <w:rStyle w:val="af2"/>
                <w:noProof/>
              </w:rPr>
              <w:t>Glance</w:t>
            </w:r>
            <w:r w:rsidRPr="0045043A">
              <w:rPr>
                <w:rStyle w:val="af2"/>
                <w:rFonts w:hint="eastAsia"/>
                <w:noProof/>
              </w:rPr>
              <w:t>的配置文件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_Toc353441290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614" w:rsidRDefault="001D7614" w:rsidP="001D7614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91" w:history="1">
            <w:r w:rsidRPr="0045043A">
              <w:rPr>
                <w:rStyle w:val="af2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5043A">
              <w:rPr>
                <w:rStyle w:val="af2"/>
                <w:rFonts w:hint="eastAsia"/>
                <w:noProof/>
              </w:rPr>
              <w:t>修改</w:t>
            </w:r>
            <w:r w:rsidRPr="0045043A">
              <w:rPr>
                <w:rStyle w:val="af2"/>
                <w:noProof/>
              </w:rPr>
              <w:t>keystone</w:t>
            </w:r>
            <w:r w:rsidRPr="0045043A">
              <w:rPr>
                <w:rStyle w:val="af2"/>
                <w:rFonts w:hint="eastAsia"/>
                <w:noProof/>
              </w:rPr>
              <w:t>的配置文件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_Toc353441291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614" w:rsidRDefault="001D7614" w:rsidP="001D7614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92" w:history="1">
            <w:r w:rsidRPr="0045043A">
              <w:rPr>
                <w:rStyle w:val="af2"/>
                <w:noProof/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5043A">
              <w:rPr>
                <w:rStyle w:val="af2"/>
                <w:rFonts w:hint="eastAsia"/>
                <w:noProof/>
              </w:rPr>
              <w:t>配置</w:t>
            </w:r>
            <w:r w:rsidRPr="0045043A">
              <w:rPr>
                <w:rStyle w:val="af2"/>
                <w:noProof/>
              </w:rPr>
              <w:t>Nova</w:t>
            </w:r>
            <w:r w:rsidRPr="0045043A">
              <w:rPr>
                <w:rStyle w:val="af2"/>
                <w:rFonts w:hint="eastAsia"/>
                <w:noProof/>
              </w:rPr>
              <w:t>和</w:t>
            </w:r>
            <w:r w:rsidRPr="0045043A">
              <w:rPr>
                <w:rStyle w:val="af2"/>
                <w:noProof/>
              </w:rPr>
              <w:t>Glance</w:t>
            </w:r>
            <w:r w:rsidRPr="0045043A">
              <w:rPr>
                <w:rStyle w:val="af2"/>
                <w:rFonts w:hint="eastAsia"/>
                <w:noProof/>
              </w:rPr>
              <w:t>使用</w:t>
            </w:r>
            <w:r w:rsidRPr="0045043A">
              <w:rPr>
                <w:rStyle w:val="af2"/>
                <w:noProof/>
              </w:rPr>
              <w:t>Keystone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_Toc353441292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614" w:rsidRDefault="001D7614" w:rsidP="001D7614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93" w:history="1">
            <w:r w:rsidRPr="0045043A">
              <w:rPr>
                <w:rStyle w:val="af2"/>
                <w:noProof/>
              </w:rPr>
              <w:t>3.3.5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5043A">
              <w:rPr>
                <w:rStyle w:val="af2"/>
                <w:rFonts w:hint="eastAsia"/>
                <w:noProof/>
              </w:rPr>
              <w:t>创建各个数据库中的表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_Toc353441293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614" w:rsidRDefault="001D7614" w:rsidP="001D7614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94" w:history="1">
            <w:r w:rsidRPr="0045043A">
              <w:rPr>
                <w:rStyle w:val="af2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5043A">
              <w:rPr>
                <w:rStyle w:val="af2"/>
                <w:rFonts w:hint="eastAsia"/>
                <w:noProof/>
              </w:rPr>
              <w:t>在节点</w:t>
            </w:r>
            <w:r w:rsidRPr="0045043A">
              <w:rPr>
                <w:rStyle w:val="af2"/>
                <w:noProof/>
              </w:rPr>
              <w:t>2</w:t>
            </w:r>
            <w:r w:rsidRPr="0045043A">
              <w:rPr>
                <w:rStyle w:val="af2"/>
                <w:rFonts w:hint="eastAsia"/>
                <w:noProof/>
              </w:rPr>
              <w:t>上配置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_Toc353441294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614" w:rsidRDefault="001D7614" w:rsidP="001D7614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95" w:history="1">
            <w:r w:rsidRPr="0045043A">
              <w:rPr>
                <w:rStyle w:val="af2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5043A">
              <w:rPr>
                <w:rStyle w:val="af2"/>
                <w:rFonts w:hint="eastAsia"/>
                <w:noProof/>
              </w:rPr>
              <w:t>修改</w:t>
            </w:r>
            <w:r w:rsidRPr="0045043A">
              <w:rPr>
                <w:rStyle w:val="af2"/>
                <w:noProof/>
              </w:rPr>
              <w:t>nova.conf</w:t>
            </w:r>
            <w:r w:rsidRPr="0045043A">
              <w:rPr>
                <w:rStyle w:val="af2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_Toc353441295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614" w:rsidRDefault="001D7614" w:rsidP="001D7614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96" w:history="1">
            <w:r w:rsidRPr="0045043A">
              <w:rPr>
                <w:rStyle w:val="af2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5043A">
              <w:rPr>
                <w:rStyle w:val="af2"/>
                <w:rFonts w:hint="eastAsia"/>
                <w:noProof/>
              </w:rPr>
              <w:t>检查所有服务的运行状态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_Toc353441296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614" w:rsidRDefault="001D7614" w:rsidP="001D7614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97" w:history="1">
            <w:r w:rsidRPr="0045043A">
              <w:rPr>
                <w:rStyle w:val="af2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5043A">
              <w:rPr>
                <w:rStyle w:val="af2"/>
                <w:rFonts w:hint="eastAsia"/>
                <w:noProof/>
              </w:rPr>
              <w:t>配置</w:t>
            </w:r>
            <w:r w:rsidRPr="0045043A">
              <w:rPr>
                <w:rStyle w:val="af2"/>
                <w:noProof/>
              </w:rPr>
              <w:t>nova-network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_Toc353441297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614" w:rsidRDefault="001D7614" w:rsidP="001D7614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98" w:history="1">
            <w:r w:rsidRPr="0045043A">
              <w:rPr>
                <w:rStyle w:val="af2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5043A">
              <w:rPr>
                <w:rStyle w:val="af2"/>
                <w:rFonts w:hint="eastAsia"/>
                <w:noProof/>
              </w:rPr>
              <w:t>配置</w:t>
            </w:r>
            <w:r w:rsidRPr="0045043A">
              <w:rPr>
                <w:rStyle w:val="af2"/>
                <w:noProof/>
              </w:rPr>
              <w:t>nova-volume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_Toc353441298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614" w:rsidRDefault="001D7614" w:rsidP="001D7614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99" w:history="1">
            <w:r w:rsidRPr="0045043A">
              <w:rPr>
                <w:rStyle w:val="af2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5043A">
              <w:rPr>
                <w:rStyle w:val="af2"/>
                <w:rFonts w:hint="eastAsia"/>
                <w:noProof/>
              </w:rPr>
              <w:t>安装</w:t>
            </w:r>
            <w:r w:rsidRPr="0045043A">
              <w:rPr>
                <w:rStyle w:val="af2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_Toc353441299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614" w:rsidRDefault="001D7614" w:rsidP="001D7614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300" w:history="1">
            <w:r w:rsidRPr="0045043A">
              <w:rPr>
                <w:rStyle w:val="af2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5043A">
              <w:rPr>
                <w:rStyle w:val="af2"/>
                <w:rFonts w:hint="eastAsia"/>
                <w:noProof/>
              </w:rPr>
              <w:t>配置</w:t>
            </w:r>
            <w:r w:rsidRPr="0045043A">
              <w:rPr>
                <w:rStyle w:val="af2"/>
                <w:noProof/>
              </w:rPr>
              <w:t>Keystone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_Toc353441300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614" w:rsidRDefault="001D7614" w:rsidP="001D7614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301" w:history="1">
            <w:r w:rsidRPr="0045043A">
              <w:rPr>
                <w:rStyle w:val="af2"/>
                <w:noProof/>
              </w:rPr>
              <w:t>3.10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5043A">
              <w:rPr>
                <w:rStyle w:val="af2"/>
                <w:rFonts w:hint="eastAsia"/>
                <w:noProof/>
              </w:rPr>
              <w:t>配置用户与租客（</w:t>
            </w:r>
            <w:r w:rsidRPr="0045043A">
              <w:rPr>
                <w:rStyle w:val="af2"/>
                <w:noProof/>
              </w:rPr>
              <w:t>Keystone</w:t>
            </w:r>
            <w:r w:rsidRPr="0045043A">
              <w:rPr>
                <w:rStyle w:val="af2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_Toc353441301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614" w:rsidRDefault="001D7614" w:rsidP="001D7614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302" w:history="1">
            <w:r w:rsidRPr="0045043A">
              <w:rPr>
                <w:rStyle w:val="af2"/>
                <w:noProof/>
              </w:rPr>
              <w:t>3.11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5043A">
              <w:rPr>
                <w:rStyle w:val="af2"/>
                <w:noProof/>
              </w:rPr>
              <w:t>Flavors</w:t>
            </w:r>
            <w:r w:rsidRPr="0045043A">
              <w:rPr>
                <w:rStyle w:val="af2"/>
                <w:rFonts w:hint="eastAsia"/>
                <w:noProof/>
              </w:rPr>
              <w:t>（实例类型）配置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_Toc353441302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614" w:rsidRDefault="001D7614" w:rsidP="001D7614">
          <w:pPr>
            <w:pStyle w:val="1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53441303" w:history="1">
            <w:r w:rsidRPr="0045043A">
              <w:rPr>
                <w:rStyle w:val="af2"/>
                <w:rFonts w:hint="eastAsia"/>
              </w:rPr>
              <w:t>第四章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Pr="0045043A">
              <w:rPr>
                <w:rStyle w:val="af2"/>
              </w:rPr>
              <w:t>NAT</w:t>
            </w:r>
            <w:r w:rsidRPr="0045043A">
              <w:rPr>
                <w:rStyle w:val="af2"/>
                <w:rFonts w:hint="eastAsia"/>
              </w:rPr>
              <w:t>方案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_Toc353441303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1D7614" w:rsidRDefault="001D7614">
          <w:r>
            <w:rPr>
              <w:b/>
              <w:bCs/>
              <w:lang w:val="zh-CN"/>
            </w:rPr>
            <w:fldChar w:fldCharType="end"/>
          </w:r>
        </w:p>
      </w:sdtContent>
    </w:sdt>
    <w:p w:rsidR="004166AE" w:rsidRDefault="004166AE" w:rsidP="004166AE">
      <w:pPr>
        <w:pStyle w:val="a5"/>
      </w:pPr>
    </w:p>
    <w:p w:rsidR="004166AE" w:rsidRDefault="004166AE" w:rsidP="004166AE">
      <w:pPr>
        <w:pStyle w:val="a5"/>
      </w:pPr>
    </w:p>
    <w:p w:rsidR="004166AE" w:rsidRDefault="004166AE" w:rsidP="004166AE">
      <w:pPr>
        <w:pStyle w:val="a5"/>
        <w:sectPr w:rsidR="004166AE" w:rsidSect="007725B6">
          <w:endnotePr>
            <w:numFmt w:val="decimal"/>
          </w:endnotePr>
          <w:pgSz w:w="11906" w:h="16838"/>
          <w:pgMar w:top="1701" w:right="1134" w:bottom="1418" w:left="1701" w:header="851" w:footer="567" w:gutter="0"/>
          <w:pgNumType w:start="1"/>
          <w:cols w:space="425"/>
          <w:docGrid w:type="lines" w:linePitch="312"/>
        </w:sectPr>
      </w:pPr>
    </w:p>
    <w:p w:rsidR="007D0BF5" w:rsidRDefault="00F16C66" w:rsidP="004166AE">
      <w:pPr>
        <w:pStyle w:val="1"/>
        <w:tabs>
          <w:tab w:val="clear" w:pos="432"/>
          <w:tab w:val="left" w:pos="426"/>
        </w:tabs>
      </w:pPr>
      <w:bookmarkStart w:id="1" w:name="_Toc353441270"/>
      <w:r>
        <w:rPr>
          <w:rFonts w:hint="eastAsia"/>
        </w:rPr>
        <w:lastRenderedPageBreak/>
        <w:t>说明</w:t>
      </w:r>
      <w:bookmarkEnd w:id="1"/>
    </w:p>
    <w:p w:rsidR="00F16C66" w:rsidRPr="00F16C66" w:rsidRDefault="00F16C66" w:rsidP="00F16C66">
      <w:pPr>
        <w:pStyle w:val="2"/>
      </w:pPr>
      <w:bookmarkStart w:id="2" w:name="_Toc353441271"/>
      <w:r>
        <w:rPr>
          <w:rFonts w:hint="eastAsia"/>
        </w:rPr>
        <w:t>架构描述</w:t>
      </w:r>
      <w:bookmarkEnd w:id="2"/>
    </w:p>
    <w:p w:rsidR="00F16C66" w:rsidRDefault="00F16C66" w:rsidP="00F16C66">
      <w:pPr>
        <w:pStyle w:val="a5"/>
      </w:pPr>
      <w:r>
        <w:rPr>
          <w:rFonts w:hint="eastAsia"/>
        </w:rPr>
        <w:t>本文档将在两台服务器中部署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（见下图，网络拓扑）。</w:t>
      </w:r>
    </w:p>
    <w:p w:rsidR="00F16C66" w:rsidRDefault="00F16C66" w:rsidP="00F16C66">
      <w:pPr>
        <w:pStyle w:val="a5"/>
      </w:pPr>
      <w:r w:rsidRPr="00DF50B8">
        <w:rPr>
          <w:rFonts w:hint="eastAsia"/>
          <w:u w:val="single"/>
        </w:rPr>
        <w:t>节点</w:t>
      </w:r>
      <w:r w:rsidRPr="00DF50B8">
        <w:rPr>
          <w:rFonts w:hint="eastAsia"/>
          <w:u w:val="single"/>
        </w:rPr>
        <w:t>1</w:t>
      </w:r>
      <w:r>
        <w:rPr>
          <w:rFonts w:hint="eastAsia"/>
        </w:rPr>
        <w:t>用作：</w:t>
      </w:r>
    </w:p>
    <w:p w:rsidR="00F16C66" w:rsidRDefault="00F16C66" w:rsidP="00E66585">
      <w:pPr>
        <w:pStyle w:val="a5"/>
        <w:numPr>
          <w:ilvl w:val="0"/>
          <w:numId w:val="6"/>
        </w:numPr>
      </w:pPr>
      <w:r>
        <w:rPr>
          <w:rFonts w:hint="eastAsia"/>
        </w:rPr>
        <w:t>云平台的</w:t>
      </w:r>
      <w:r w:rsidRPr="00DF50B8">
        <w:rPr>
          <w:rFonts w:hint="eastAsia"/>
          <w:b/>
        </w:rPr>
        <w:t>控制节点</w:t>
      </w:r>
      <w:r>
        <w:rPr>
          <w:rFonts w:hint="eastAsia"/>
        </w:rPr>
        <w:t>（运行</w:t>
      </w:r>
      <w:r>
        <w:rPr>
          <w:rFonts w:hint="eastAsia"/>
        </w:rPr>
        <w:t>nova-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、</w:t>
      </w:r>
      <w:r>
        <w:rPr>
          <w:rFonts w:hint="eastAsia"/>
        </w:rPr>
        <w:t>nova-scheduler</w:t>
      </w:r>
      <w:r>
        <w:rPr>
          <w:rFonts w:hint="eastAsia"/>
        </w:rPr>
        <w:t>、</w:t>
      </w:r>
      <w:r>
        <w:rPr>
          <w:rFonts w:hint="eastAsia"/>
        </w:rPr>
        <w:t>nova-network</w:t>
      </w:r>
      <w:r>
        <w:rPr>
          <w:rFonts w:hint="eastAsia"/>
        </w:rPr>
        <w:t>、</w:t>
      </w:r>
      <w:r>
        <w:rPr>
          <w:rFonts w:hint="eastAsia"/>
        </w:rPr>
        <w:t>glance</w:t>
      </w:r>
      <w:r>
        <w:rPr>
          <w:rFonts w:hint="eastAsia"/>
        </w:rPr>
        <w:t>、</w:t>
      </w:r>
      <w:r>
        <w:rPr>
          <w:rFonts w:hint="eastAsia"/>
        </w:rPr>
        <w:t>horizon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及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）。</w:t>
      </w:r>
    </w:p>
    <w:p w:rsidR="00F16C66" w:rsidRDefault="00F16C66" w:rsidP="00E66585">
      <w:pPr>
        <w:pStyle w:val="a5"/>
        <w:numPr>
          <w:ilvl w:val="0"/>
          <w:numId w:val="6"/>
        </w:numPr>
      </w:pPr>
      <w:r>
        <w:rPr>
          <w:rFonts w:hint="eastAsia"/>
        </w:rPr>
        <w:t>一个</w:t>
      </w:r>
      <w:r w:rsidRPr="00DF50B8">
        <w:rPr>
          <w:rFonts w:hint="eastAsia"/>
          <w:b/>
        </w:rPr>
        <w:t>计算节点</w:t>
      </w:r>
      <w:r>
        <w:rPr>
          <w:rFonts w:hint="eastAsia"/>
        </w:rPr>
        <w:t>（运行</w:t>
      </w:r>
      <w:r>
        <w:rPr>
          <w:rFonts w:hint="eastAsia"/>
        </w:rPr>
        <w:t>nova-compute</w:t>
      </w:r>
      <w:r>
        <w:rPr>
          <w:rFonts w:hint="eastAsia"/>
        </w:rPr>
        <w:t>和</w:t>
      </w:r>
      <w:r>
        <w:rPr>
          <w:rFonts w:hint="eastAsia"/>
        </w:rPr>
        <w:t>KVM</w:t>
      </w:r>
      <w:r>
        <w:rPr>
          <w:rFonts w:hint="eastAsia"/>
        </w:rPr>
        <w:t>）。</w:t>
      </w:r>
    </w:p>
    <w:p w:rsidR="00F16C66" w:rsidRDefault="00F16C66" w:rsidP="00E66585">
      <w:pPr>
        <w:pStyle w:val="a5"/>
        <w:numPr>
          <w:ilvl w:val="0"/>
          <w:numId w:val="6"/>
        </w:numPr>
      </w:pPr>
      <w:r>
        <w:rPr>
          <w:rFonts w:hint="eastAsia"/>
        </w:rPr>
        <w:t>一个</w:t>
      </w:r>
      <w:r w:rsidRPr="00DF50B8">
        <w:rPr>
          <w:rFonts w:hint="eastAsia"/>
          <w:b/>
        </w:rPr>
        <w:t>存储节点</w:t>
      </w:r>
      <w:r>
        <w:rPr>
          <w:rFonts w:hint="eastAsia"/>
        </w:rPr>
        <w:t>（运行</w:t>
      </w:r>
      <w:r>
        <w:rPr>
          <w:rFonts w:hint="eastAsia"/>
        </w:rPr>
        <w:t>nova-volume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iSCSI</w:t>
      </w:r>
      <w:proofErr w:type="spellEnd"/>
      <w:r>
        <w:rPr>
          <w:rFonts w:hint="eastAsia"/>
        </w:rPr>
        <w:t>）。</w:t>
      </w:r>
    </w:p>
    <w:p w:rsidR="00F16C66" w:rsidRDefault="00F16C66" w:rsidP="00F16C66">
      <w:pPr>
        <w:pStyle w:val="a5"/>
      </w:pPr>
      <w:r w:rsidRPr="00DF50B8">
        <w:rPr>
          <w:rFonts w:hint="eastAsia"/>
          <w:u w:val="single"/>
        </w:rPr>
        <w:t>节点</w:t>
      </w:r>
      <w:r w:rsidRPr="00DF50B8">
        <w:rPr>
          <w:rFonts w:hint="eastAsia"/>
          <w:u w:val="single"/>
        </w:rPr>
        <w:t>2</w:t>
      </w:r>
      <w:r>
        <w:rPr>
          <w:rFonts w:hint="eastAsia"/>
        </w:rPr>
        <w:t>用作：</w:t>
      </w:r>
    </w:p>
    <w:p w:rsidR="00F16C66" w:rsidRDefault="00F16C66" w:rsidP="00E66585">
      <w:pPr>
        <w:pStyle w:val="a5"/>
        <w:numPr>
          <w:ilvl w:val="0"/>
          <w:numId w:val="6"/>
        </w:numPr>
      </w:pPr>
      <w:r>
        <w:rPr>
          <w:rFonts w:hint="eastAsia"/>
        </w:rPr>
        <w:t>一个</w:t>
      </w:r>
      <w:r w:rsidRPr="00DF50B8">
        <w:rPr>
          <w:rFonts w:hint="eastAsia"/>
          <w:b/>
        </w:rPr>
        <w:t>计算节点</w:t>
      </w:r>
      <w:r>
        <w:rPr>
          <w:rFonts w:hint="eastAsia"/>
        </w:rPr>
        <w:t>（运行</w:t>
      </w:r>
      <w:r>
        <w:rPr>
          <w:rFonts w:hint="eastAsia"/>
        </w:rPr>
        <w:t>nova-compute</w:t>
      </w:r>
      <w:r>
        <w:rPr>
          <w:rFonts w:hint="eastAsia"/>
        </w:rPr>
        <w:t>和</w:t>
      </w:r>
      <w:r>
        <w:rPr>
          <w:rFonts w:hint="eastAsia"/>
        </w:rPr>
        <w:t>KVM</w:t>
      </w:r>
      <w:r>
        <w:rPr>
          <w:rFonts w:hint="eastAsia"/>
        </w:rPr>
        <w:t>）。</w:t>
      </w:r>
    </w:p>
    <w:p w:rsidR="00F16C66" w:rsidRPr="00F16C66" w:rsidRDefault="00F16C66" w:rsidP="00F16C66">
      <w:pPr>
        <w:pStyle w:val="a5"/>
      </w:pPr>
    </w:p>
    <w:p w:rsidR="007D0BF5" w:rsidRDefault="001D7614" w:rsidP="00F16C66">
      <w:pPr>
        <w:jc w:val="center"/>
      </w:pPr>
      <w:r>
        <w:object w:dxaOrig="9594" w:dyaOrig="97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373.25pt;height:378.95pt" o:ole="">
            <v:imagedata r:id="rId16" o:title=""/>
          </v:shape>
          <o:OLEObject Type="Embed" ProgID="Visio.Drawing.11" ShapeID="_x0000_i1048" DrawAspect="Content" ObjectID="_1427184840" r:id="rId17"/>
        </w:object>
      </w:r>
    </w:p>
    <w:p w:rsidR="00F16C66" w:rsidRDefault="00F16C66" w:rsidP="00F16C66">
      <w:pPr>
        <w:pStyle w:val="2"/>
      </w:pPr>
      <w:bookmarkStart w:id="3" w:name="_Toc353441272"/>
      <w:r>
        <w:rPr>
          <w:rFonts w:hint="eastAsia"/>
        </w:rPr>
        <w:lastRenderedPageBreak/>
        <w:t>软件版本</w:t>
      </w:r>
      <w:bookmarkEnd w:id="3"/>
    </w:p>
    <w:p w:rsidR="00F16C66" w:rsidRDefault="00F16C66" w:rsidP="00E66585">
      <w:pPr>
        <w:pStyle w:val="a5"/>
        <w:numPr>
          <w:ilvl w:val="0"/>
          <w:numId w:val="6"/>
        </w:numPr>
      </w:pPr>
      <w:r w:rsidRPr="00DF50B8">
        <w:rPr>
          <w:rFonts w:hint="eastAsia"/>
          <w:u w:val="single"/>
        </w:rPr>
        <w:t>操作系统</w:t>
      </w:r>
      <w:r>
        <w:rPr>
          <w:rFonts w:hint="eastAsia"/>
        </w:rPr>
        <w:t>：</w:t>
      </w:r>
      <w:r>
        <w:rPr>
          <w:rFonts w:hint="eastAsia"/>
        </w:rPr>
        <w:t>Ubuntu Linux Server 12.04, 64-bit</w:t>
      </w:r>
    </w:p>
    <w:p w:rsidR="00F16C66" w:rsidRDefault="00F16C66" w:rsidP="00E66585">
      <w:pPr>
        <w:pStyle w:val="a5"/>
        <w:numPr>
          <w:ilvl w:val="0"/>
          <w:numId w:val="6"/>
        </w:numPr>
      </w:pPr>
      <w:proofErr w:type="gramStart"/>
      <w:r w:rsidRPr="00DF50B8">
        <w:rPr>
          <w:rFonts w:hint="eastAsia"/>
          <w:u w:val="single"/>
        </w:rPr>
        <w:t>云计算</w:t>
      </w:r>
      <w:proofErr w:type="gramEnd"/>
      <w:r w:rsidRPr="00DF50B8">
        <w:rPr>
          <w:rFonts w:hint="eastAsia"/>
          <w:u w:val="single"/>
        </w:rPr>
        <w:t>平台</w:t>
      </w:r>
      <w:r w:rsidR="00DF50B8">
        <w:rPr>
          <w:rFonts w:hint="eastAsia"/>
        </w:rPr>
        <w:t>：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 v2012.1 (Essex) 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Navo</w:t>
      </w:r>
      <w:proofErr w:type="spellEnd"/>
      <w:r>
        <w:rPr>
          <w:rFonts w:hint="eastAsia"/>
        </w:rPr>
        <w:t>、</w:t>
      </w:r>
      <w:r>
        <w:rPr>
          <w:rFonts w:hint="eastAsia"/>
        </w:rPr>
        <w:t>Glance</w:t>
      </w:r>
      <w:r>
        <w:rPr>
          <w:rFonts w:hint="eastAsia"/>
        </w:rPr>
        <w:t>、</w:t>
      </w:r>
      <w:r>
        <w:rPr>
          <w:rFonts w:hint="eastAsia"/>
        </w:rPr>
        <w:t>Keystone</w:t>
      </w:r>
      <w:r>
        <w:rPr>
          <w:rFonts w:hint="eastAsia"/>
        </w:rPr>
        <w:t>及</w:t>
      </w:r>
      <w:r>
        <w:rPr>
          <w:rFonts w:hint="eastAsia"/>
        </w:rPr>
        <w:t>Horizon</w:t>
      </w:r>
    </w:p>
    <w:p w:rsidR="00F16C66" w:rsidRDefault="00F16C66" w:rsidP="00F16C66">
      <w:pPr>
        <w:pStyle w:val="2"/>
      </w:pPr>
      <w:bookmarkStart w:id="4" w:name="_Toc353441273"/>
      <w:r>
        <w:rPr>
          <w:rFonts w:hint="eastAsia"/>
        </w:rPr>
        <w:t>硬件需求</w:t>
      </w:r>
      <w:bookmarkEnd w:id="4"/>
    </w:p>
    <w:p w:rsidR="00F16C66" w:rsidRDefault="00F16C66" w:rsidP="00DF50B8">
      <w:pPr>
        <w:pStyle w:val="a5"/>
      </w:pPr>
      <w:r>
        <w:rPr>
          <w:rFonts w:hint="eastAsia"/>
        </w:rPr>
        <w:t>需要的磁盘及网络适配器数量</w:t>
      </w:r>
      <w:r w:rsidR="00DF50B8">
        <w:rPr>
          <w:rFonts w:hint="eastAsia"/>
        </w:rPr>
        <w:t>：</w:t>
      </w:r>
    </w:p>
    <w:p w:rsidR="00DF50B8" w:rsidRPr="00DF50B8" w:rsidRDefault="00DF50B8" w:rsidP="00DF50B8">
      <w:pPr>
        <w:pStyle w:val="a5"/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690"/>
        <w:gridCol w:w="1863"/>
      </w:tblGrid>
      <w:tr w:rsidR="00F16C66" w:rsidRPr="00DF50B8" w:rsidTr="00DF50B8">
        <w:trPr>
          <w:jc w:val="center"/>
        </w:trPr>
        <w:tc>
          <w:tcPr>
            <w:tcW w:w="0" w:type="auto"/>
          </w:tcPr>
          <w:p w:rsidR="00F16C66" w:rsidRPr="00DF50B8" w:rsidRDefault="00F16C66" w:rsidP="00D7401E">
            <w:pPr>
              <w:pStyle w:val="af6"/>
            </w:pPr>
          </w:p>
        </w:tc>
        <w:tc>
          <w:tcPr>
            <w:tcW w:w="0" w:type="auto"/>
          </w:tcPr>
          <w:p w:rsidR="00F16C66" w:rsidRPr="00DF50B8" w:rsidRDefault="00DF50B8" w:rsidP="00D7401E">
            <w:pPr>
              <w:pStyle w:val="af6"/>
            </w:pPr>
            <w:r w:rsidRPr="00DF50B8">
              <w:rPr>
                <w:rFonts w:hint="eastAsia"/>
              </w:rPr>
              <w:t>磁盘</w:t>
            </w:r>
          </w:p>
        </w:tc>
        <w:tc>
          <w:tcPr>
            <w:tcW w:w="0" w:type="auto"/>
          </w:tcPr>
          <w:p w:rsidR="00F16C66" w:rsidRPr="00DF50B8" w:rsidRDefault="00DF50B8" w:rsidP="00D7401E">
            <w:pPr>
              <w:pStyle w:val="af6"/>
            </w:pPr>
            <w:r w:rsidRPr="00DF50B8">
              <w:rPr>
                <w:rFonts w:hint="eastAsia"/>
              </w:rPr>
              <w:t>网络适配器</w:t>
            </w:r>
          </w:p>
        </w:tc>
      </w:tr>
      <w:tr w:rsidR="00F16C66" w:rsidRPr="00DF50B8" w:rsidTr="00DF50B8">
        <w:trPr>
          <w:jc w:val="center"/>
        </w:trPr>
        <w:tc>
          <w:tcPr>
            <w:tcW w:w="0" w:type="auto"/>
          </w:tcPr>
          <w:p w:rsidR="00F16C66" w:rsidRPr="00DF50B8" w:rsidRDefault="00DF50B8" w:rsidP="00D7401E">
            <w:pPr>
              <w:pStyle w:val="af6"/>
            </w:pPr>
            <w:r w:rsidRPr="00DF50B8">
              <w:rPr>
                <w:rFonts w:hint="eastAsia"/>
              </w:rPr>
              <w:t>节点</w:t>
            </w:r>
            <w:r w:rsidRPr="00DF50B8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16C66" w:rsidRPr="00D7401E" w:rsidRDefault="00DF50B8" w:rsidP="00D7401E">
            <w:pPr>
              <w:pStyle w:val="af6"/>
            </w:pPr>
            <w:r w:rsidRPr="00D7401E">
              <w:rPr>
                <w:rFonts w:hint="eastAsia"/>
              </w:rPr>
              <w:t>2 (</w:t>
            </w:r>
            <w:proofErr w:type="spellStart"/>
            <w:r w:rsidRPr="00D7401E">
              <w:rPr>
                <w:rFonts w:hint="eastAsia"/>
              </w:rPr>
              <w:t>sda</w:t>
            </w:r>
            <w:proofErr w:type="spellEnd"/>
            <w:r w:rsidRPr="00D7401E">
              <w:rPr>
                <w:rFonts w:hint="eastAsia"/>
              </w:rPr>
              <w:t xml:space="preserve"> </w:t>
            </w:r>
            <w:r w:rsidRPr="00D7401E">
              <w:rPr>
                <w:rFonts w:hint="eastAsia"/>
              </w:rPr>
              <w:t>和</w:t>
            </w:r>
            <w:r w:rsidRPr="00D7401E">
              <w:rPr>
                <w:rFonts w:hint="eastAsia"/>
              </w:rPr>
              <w:t xml:space="preserve"> </w:t>
            </w:r>
            <w:proofErr w:type="spellStart"/>
            <w:r w:rsidRPr="00D7401E">
              <w:rPr>
                <w:rFonts w:hint="eastAsia"/>
              </w:rPr>
              <w:t>sdb</w:t>
            </w:r>
            <w:proofErr w:type="spellEnd"/>
            <w:r w:rsidRPr="00D7401E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F16C66" w:rsidRPr="00DF50B8" w:rsidRDefault="00DF50B8" w:rsidP="00D7401E">
            <w:pPr>
              <w:pStyle w:val="af6"/>
            </w:pPr>
            <w:r w:rsidRPr="00DF50B8">
              <w:rPr>
                <w:rFonts w:hint="eastAsia"/>
              </w:rPr>
              <w:t xml:space="preserve">2 (eth0 </w:t>
            </w:r>
            <w:r w:rsidRPr="00DF50B8">
              <w:rPr>
                <w:rFonts w:hint="eastAsia"/>
              </w:rPr>
              <w:t>和</w:t>
            </w:r>
            <w:r w:rsidRPr="00DF50B8">
              <w:rPr>
                <w:rFonts w:hint="eastAsia"/>
              </w:rPr>
              <w:t xml:space="preserve"> eth1)</w:t>
            </w:r>
          </w:p>
        </w:tc>
      </w:tr>
      <w:tr w:rsidR="00F16C66" w:rsidRPr="00DF50B8" w:rsidTr="00DF50B8">
        <w:trPr>
          <w:jc w:val="center"/>
        </w:trPr>
        <w:tc>
          <w:tcPr>
            <w:tcW w:w="0" w:type="auto"/>
          </w:tcPr>
          <w:p w:rsidR="00DF50B8" w:rsidRPr="00DF50B8" w:rsidRDefault="00DF50B8" w:rsidP="00D7401E">
            <w:pPr>
              <w:pStyle w:val="af6"/>
            </w:pPr>
            <w:r w:rsidRPr="00DF50B8">
              <w:rPr>
                <w:rFonts w:hint="eastAsia"/>
              </w:rPr>
              <w:t>节点</w:t>
            </w:r>
            <w:r w:rsidRPr="00DF50B8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F16C66" w:rsidRPr="00DF50B8" w:rsidRDefault="00DF50B8" w:rsidP="00D7401E">
            <w:pPr>
              <w:pStyle w:val="af6"/>
            </w:pPr>
            <w:r w:rsidRPr="00DF50B8">
              <w:rPr>
                <w:rFonts w:hint="eastAsia"/>
              </w:rPr>
              <w:t>1 (</w:t>
            </w:r>
            <w:proofErr w:type="spellStart"/>
            <w:r w:rsidRPr="00DF50B8">
              <w:rPr>
                <w:rFonts w:hint="eastAsia"/>
              </w:rPr>
              <w:t>sda</w:t>
            </w:r>
            <w:proofErr w:type="spellEnd"/>
            <w:r w:rsidRPr="00DF50B8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F16C66" w:rsidRPr="00DF50B8" w:rsidRDefault="00DF50B8" w:rsidP="00D7401E">
            <w:pPr>
              <w:pStyle w:val="af6"/>
            </w:pPr>
            <w:r w:rsidRPr="00DF50B8">
              <w:rPr>
                <w:rFonts w:hint="eastAsia"/>
              </w:rPr>
              <w:t>1 (eth1)</w:t>
            </w:r>
          </w:p>
        </w:tc>
      </w:tr>
    </w:tbl>
    <w:p w:rsidR="00F16C66" w:rsidRDefault="00DF50B8" w:rsidP="00DF50B8">
      <w:pPr>
        <w:pStyle w:val="2"/>
      </w:pPr>
      <w:bookmarkStart w:id="5" w:name="_Toc353441274"/>
      <w:r>
        <w:rPr>
          <w:rFonts w:hint="eastAsia"/>
        </w:rPr>
        <w:t>网络配置</w:t>
      </w:r>
      <w:bookmarkEnd w:id="5"/>
    </w:p>
    <w:p w:rsidR="00DF50B8" w:rsidRDefault="00DF50B8" w:rsidP="00DF50B8">
      <w:pPr>
        <w:pStyle w:val="a5"/>
      </w:pPr>
      <w:r w:rsidRPr="00DF50B8">
        <w:rPr>
          <w:rFonts w:hint="eastAsia"/>
          <w:u w:val="single"/>
        </w:rPr>
        <w:t>网络类型</w:t>
      </w:r>
      <w:r>
        <w:rPr>
          <w:rFonts w:hint="eastAsia"/>
        </w:rPr>
        <w:t>：</w:t>
      </w:r>
      <w:r>
        <w:rPr>
          <w:rFonts w:hint="eastAsia"/>
        </w:rPr>
        <w:t>VLAN</w:t>
      </w:r>
    </w:p>
    <w:p w:rsidR="00DF50B8" w:rsidRPr="00DF50B8" w:rsidRDefault="00DF50B8" w:rsidP="00DF50B8">
      <w:pPr>
        <w:pStyle w:val="a5"/>
        <w:rPr>
          <w:b/>
        </w:rPr>
      </w:pPr>
      <w:r w:rsidRPr="00DF50B8">
        <w:rPr>
          <w:b/>
        </w:rPr>
        <w:t>eth0</w:t>
      </w:r>
      <w:r w:rsidRPr="00DF50B8">
        <w:rPr>
          <w:rFonts w:hint="eastAsia"/>
          <w:b/>
        </w:rPr>
        <w:t>(</w:t>
      </w:r>
      <w:r w:rsidRPr="00DF50B8">
        <w:rPr>
          <w:rFonts w:hint="eastAsia"/>
          <w:b/>
        </w:rPr>
        <w:t>外部网络</w:t>
      </w:r>
      <w:r w:rsidRPr="00DF50B8">
        <w:rPr>
          <w:rFonts w:hint="eastAsia"/>
          <w:b/>
        </w:rPr>
        <w:t>)</w:t>
      </w:r>
      <w:r w:rsidRPr="00DF50B8">
        <w:rPr>
          <w:rFonts w:hint="eastAsia"/>
          <w:b/>
        </w:rPr>
        <w:t>：</w:t>
      </w:r>
    </w:p>
    <w:p w:rsidR="00DF50B8" w:rsidRDefault="00DF50B8" w:rsidP="00E66585">
      <w:pPr>
        <w:pStyle w:val="a5"/>
        <w:numPr>
          <w:ilvl w:val="0"/>
          <w:numId w:val="7"/>
        </w:numPr>
      </w:pPr>
      <w:r>
        <w:rPr>
          <w:rFonts w:hint="eastAsia"/>
        </w:rPr>
        <w:t>网络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192.168.1.0/24</w:t>
      </w:r>
    </w:p>
    <w:p w:rsidR="00DF50B8" w:rsidRPr="00DF50B8" w:rsidRDefault="00DF50B8" w:rsidP="00DF50B8">
      <w:pPr>
        <w:pStyle w:val="a5"/>
        <w:rPr>
          <w:b/>
        </w:rPr>
      </w:pPr>
      <w:r w:rsidRPr="00DF50B8">
        <w:rPr>
          <w:b/>
        </w:rPr>
        <w:t>eth</w:t>
      </w:r>
      <w:r w:rsidRPr="00DF50B8">
        <w:rPr>
          <w:rFonts w:hint="eastAsia"/>
          <w:b/>
        </w:rPr>
        <w:t>1(</w:t>
      </w:r>
      <w:r w:rsidRPr="00DF50B8">
        <w:rPr>
          <w:rFonts w:hint="eastAsia"/>
          <w:b/>
        </w:rPr>
        <w:t>内部网络</w:t>
      </w:r>
      <w:r w:rsidRPr="00DF50B8">
        <w:rPr>
          <w:rFonts w:hint="eastAsia"/>
          <w:b/>
        </w:rPr>
        <w:t>)</w:t>
      </w:r>
      <w:r w:rsidRPr="00DF50B8">
        <w:rPr>
          <w:rFonts w:hint="eastAsia"/>
          <w:b/>
        </w:rPr>
        <w:t>：</w:t>
      </w:r>
    </w:p>
    <w:p w:rsidR="00DF50B8" w:rsidRDefault="00DF50B8" w:rsidP="00E66585">
      <w:pPr>
        <w:pStyle w:val="a5"/>
        <w:numPr>
          <w:ilvl w:val="0"/>
          <w:numId w:val="7"/>
        </w:numPr>
      </w:pPr>
      <w:r>
        <w:rPr>
          <w:rFonts w:hint="eastAsia"/>
        </w:rPr>
        <w:t>网络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172.16.1.0/24</w:t>
      </w:r>
      <w:r>
        <w:rPr>
          <w:rFonts w:hint="eastAsia"/>
        </w:rPr>
        <w:t>（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管理和存储网络）</w:t>
      </w:r>
    </w:p>
    <w:p w:rsidR="00DF50B8" w:rsidRPr="00F16C66" w:rsidRDefault="00DF50B8" w:rsidP="00E66585">
      <w:pPr>
        <w:pStyle w:val="a5"/>
        <w:numPr>
          <w:ilvl w:val="0"/>
          <w:numId w:val="7"/>
        </w:numPr>
      </w:pPr>
      <w:r>
        <w:rPr>
          <w:rFonts w:hint="eastAsia"/>
        </w:rPr>
        <w:t>网络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10.0.0.0/8</w:t>
      </w:r>
      <w:r>
        <w:rPr>
          <w:rFonts w:hint="eastAsia"/>
        </w:rPr>
        <w:t>（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服务网络）</w:t>
      </w:r>
    </w:p>
    <w:p w:rsidR="00DF50B8" w:rsidRDefault="00DF50B8" w:rsidP="00DF50B8">
      <w:pPr>
        <w:pStyle w:val="a5"/>
      </w:pPr>
      <w:r w:rsidRPr="00DF50B8">
        <w:rPr>
          <w:rFonts w:hint="eastAsia"/>
          <w:b/>
        </w:rPr>
        <w:t>管理网络</w:t>
      </w:r>
      <w:r>
        <w:rPr>
          <w:rFonts w:hint="eastAsia"/>
        </w:rPr>
        <w:t>是用作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模块、</w:t>
      </w:r>
      <w:r>
        <w:rPr>
          <w:rFonts w:hint="eastAsia"/>
        </w:rPr>
        <w:t>MySQL</w:t>
      </w:r>
      <w:r>
        <w:rPr>
          <w:rFonts w:hint="eastAsia"/>
        </w:rPr>
        <w:t>数据库及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信息服务器之间的通讯。</w:t>
      </w:r>
    </w:p>
    <w:p w:rsidR="00DF50B8" w:rsidRDefault="00D7401E" w:rsidP="00DF50B8">
      <w:pPr>
        <w:pStyle w:val="a5"/>
      </w:pPr>
      <w:r w:rsidRPr="00D7401E">
        <w:rPr>
          <w:rFonts w:hint="eastAsia"/>
          <w:b/>
        </w:rPr>
        <w:t>存储网络</w:t>
      </w:r>
      <w:r>
        <w:rPr>
          <w:rFonts w:hint="eastAsia"/>
        </w:rPr>
        <w:t>用于运算节点与存储节点的</w:t>
      </w:r>
      <w:proofErr w:type="spellStart"/>
      <w:r>
        <w:rPr>
          <w:rFonts w:hint="eastAsia"/>
        </w:rPr>
        <w:t>iSCSI</w:t>
      </w:r>
      <w:proofErr w:type="spellEnd"/>
      <w:r>
        <w:rPr>
          <w:rFonts w:hint="eastAsia"/>
        </w:rPr>
        <w:t>卷的通讯。</w:t>
      </w:r>
    </w:p>
    <w:p w:rsidR="00D7401E" w:rsidRDefault="00D7401E" w:rsidP="00DF50B8">
      <w:pPr>
        <w:pStyle w:val="a5"/>
      </w:pPr>
      <w:r w:rsidRPr="00D7401E">
        <w:rPr>
          <w:rFonts w:hint="eastAsia"/>
          <w:b/>
        </w:rPr>
        <w:t>服务网络</w:t>
      </w:r>
      <w:r>
        <w:rPr>
          <w:rFonts w:hint="eastAsia"/>
        </w:rPr>
        <w:t>用于实例的</w:t>
      </w:r>
      <w:r>
        <w:rPr>
          <w:rFonts w:hint="eastAsia"/>
        </w:rPr>
        <w:t>IP</w:t>
      </w:r>
      <w:r>
        <w:rPr>
          <w:rFonts w:hint="eastAsia"/>
        </w:rPr>
        <w:t>分配，并为不同租户创建</w:t>
      </w:r>
      <w:r>
        <w:rPr>
          <w:rFonts w:hint="eastAsia"/>
        </w:rPr>
        <w:t>VLAN</w:t>
      </w:r>
      <w:r>
        <w:rPr>
          <w:rFonts w:hint="eastAsia"/>
        </w:rPr>
        <w:t>和子网。完全由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控制。</w:t>
      </w:r>
    </w:p>
    <w:p w:rsidR="00D7401E" w:rsidRDefault="00D7401E" w:rsidP="00DF50B8">
      <w:pPr>
        <w:pStyle w:val="a5"/>
      </w:pPr>
      <w:r>
        <w:rPr>
          <w:rFonts w:hint="eastAsia"/>
        </w:rPr>
        <w:t>外部及内部网络</w:t>
      </w:r>
      <w:r>
        <w:rPr>
          <w:rFonts w:hint="eastAsia"/>
        </w:rPr>
        <w:t>IP</w:t>
      </w:r>
      <w:r>
        <w:rPr>
          <w:rFonts w:hint="eastAsia"/>
        </w:rPr>
        <w:t>地址：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476"/>
        <w:gridCol w:w="1476"/>
      </w:tblGrid>
      <w:tr w:rsidR="00D7401E" w:rsidRPr="00DF50B8" w:rsidTr="000337D4">
        <w:trPr>
          <w:jc w:val="center"/>
        </w:trPr>
        <w:tc>
          <w:tcPr>
            <w:tcW w:w="0" w:type="auto"/>
          </w:tcPr>
          <w:p w:rsidR="00D7401E" w:rsidRPr="00DF50B8" w:rsidRDefault="00D7401E" w:rsidP="000337D4">
            <w:pPr>
              <w:pStyle w:val="af6"/>
            </w:pPr>
          </w:p>
        </w:tc>
        <w:tc>
          <w:tcPr>
            <w:tcW w:w="0" w:type="auto"/>
          </w:tcPr>
          <w:p w:rsidR="00D7401E" w:rsidRPr="00DF50B8" w:rsidRDefault="00D7401E" w:rsidP="000337D4">
            <w:pPr>
              <w:pStyle w:val="af6"/>
            </w:pPr>
            <w:r>
              <w:t>eth</w:t>
            </w: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D7401E" w:rsidRPr="00DF50B8" w:rsidRDefault="00D7401E" w:rsidP="000337D4">
            <w:pPr>
              <w:pStyle w:val="af6"/>
            </w:pPr>
            <w:r>
              <w:rPr>
                <w:rFonts w:hint="eastAsia"/>
              </w:rPr>
              <w:t>eth1</w:t>
            </w:r>
          </w:p>
        </w:tc>
      </w:tr>
      <w:tr w:rsidR="00D7401E" w:rsidRPr="00DF50B8" w:rsidTr="000337D4">
        <w:trPr>
          <w:jc w:val="center"/>
        </w:trPr>
        <w:tc>
          <w:tcPr>
            <w:tcW w:w="0" w:type="auto"/>
          </w:tcPr>
          <w:p w:rsidR="00D7401E" w:rsidRPr="00DF50B8" w:rsidRDefault="00D7401E" w:rsidP="000337D4">
            <w:pPr>
              <w:pStyle w:val="af6"/>
            </w:pPr>
            <w:r w:rsidRPr="00DF50B8">
              <w:rPr>
                <w:rFonts w:hint="eastAsia"/>
              </w:rPr>
              <w:t>节点</w:t>
            </w:r>
            <w:r w:rsidRPr="00DF50B8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D7401E" w:rsidRPr="00D7401E" w:rsidRDefault="00D7401E" w:rsidP="000337D4">
            <w:pPr>
              <w:pStyle w:val="af6"/>
            </w:pPr>
            <w:r>
              <w:rPr>
                <w:rFonts w:hint="eastAsia"/>
              </w:rPr>
              <w:t>192.168.1.50</w:t>
            </w:r>
          </w:p>
        </w:tc>
        <w:tc>
          <w:tcPr>
            <w:tcW w:w="0" w:type="auto"/>
          </w:tcPr>
          <w:p w:rsidR="00D7401E" w:rsidRPr="00DF50B8" w:rsidRDefault="00D7401E" w:rsidP="000337D4">
            <w:pPr>
              <w:pStyle w:val="af6"/>
            </w:pPr>
            <w:r>
              <w:rPr>
                <w:rFonts w:hint="eastAsia"/>
              </w:rPr>
              <w:t>172.16.1.101</w:t>
            </w:r>
          </w:p>
        </w:tc>
      </w:tr>
      <w:tr w:rsidR="00D7401E" w:rsidRPr="00DF50B8" w:rsidTr="000337D4">
        <w:trPr>
          <w:jc w:val="center"/>
        </w:trPr>
        <w:tc>
          <w:tcPr>
            <w:tcW w:w="0" w:type="auto"/>
          </w:tcPr>
          <w:p w:rsidR="00D7401E" w:rsidRPr="00DF50B8" w:rsidRDefault="00D7401E" w:rsidP="000337D4">
            <w:pPr>
              <w:pStyle w:val="af6"/>
            </w:pPr>
            <w:r w:rsidRPr="00DF50B8">
              <w:rPr>
                <w:rFonts w:hint="eastAsia"/>
              </w:rPr>
              <w:t>节点</w:t>
            </w:r>
            <w:r w:rsidRPr="00DF50B8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D7401E" w:rsidRPr="00DF50B8" w:rsidRDefault="00D7401E" w:rsidP="000337D4">
            <w:pPr>
              <w:pStyle w:val="af6"/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:rsidR="00D7401E" w:rsidRPr="00DF50B8" w:rsidRDefault="00D7401E" w:rsidP="00D7401E">
            <w:pPr>
              <w:pStyle w:val="af6"/>
            </w:pPr>
            <w:r>
              <w:rPr>
                <w:rFonts w:hint="eastAsia"/>
              </w:rPr>
              <w:t>172.16.1.102</w:t>
            </w:r>
          </w:p>
        </w:tc>
      </w:tr>
      <w:tr w:rsidR="00D7401E" w:rsidRPr="00DF50B8" w:rsidTr="000337D4">
        <w:trPr>
          <w:jc w:val="center"/>
        </w:trPr>
        <w:tc>
          <w:tcPr>
            <w:tcW w:w="0" w:type="auto"/>
          </w:tcPr>
          <w:p w:rsidR="00D7401E" w:rsidRPr="00DF50B8" w:rsidRDefault="00D7401E" w:rsidP="000337D4">
            <w:pPr>
              <w:pStyle w:val="af6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D7401E" w:rsidRPr="00DF50B8" w:rsidRDefault="00D7401E" w:rsidP="000337D4">
            <w:pPr>
              <w:pStyle w:val="af6"/>
            </w:pPr>
            <w:r>
              <w:rPr>
                <w:rFonts w:hint="eastAsia"/>
              </w:rPr>
              <w:t>192.168.1.5</w:t>
            </w:r>
          </w:p>
        </w:tc>
        <w:tc>
          <w:tcPr>
            <w:tcW w:w="0" w:type="auto"/>
          </w:tcPr>
          <w:p w:rsidR="00D7401E" w:rsidRDefault="00D7401E" w:rsidP="00D7401E">
            <w:pPr>
              <w:pStyle w:val="af6"/>
            </w:pPr>
          </w:p>
        </w:tc>
      </w:tr>
    </w:tbl>
    <w:p w:rsidR="001D7614" w:rsidRDefault="001D7614" w:rsidP="00DF50B8">
      <w:pPr>
        <w:pStyle w:val="a5"/>
      </w:pPr>
    </w:p>
    <w:p w:rsidR="001D7614" w:rsidRDefault="001D7614">
      <w:pPr>
        <w:rPr>
          <w:sz w:val="24"/>
          <w:szCs w:val="21"/>
        </w:rPr>
      </w:pPr>
      <w:r>
        <w:br w:type="page"/>
      </w:r>
    </w:p>
    <w:p w:rsidR="002A36A1" w:rsidRPr="00BF134B" w:rsidRDefault="002A36A1" w:rsidP="002A36A1">
      <w:pPr>
        <w:pStyle w:val="1"/>
      </w:pPr>
      <w:bookmarkStart w:id="6" w:name="_Toc353441275"/>
      <w:r w:rsidRPr="00BF134B">
        <w:lastRenderedPageBreak/>
        <w:t>准备系统</w:t>
      </w:r>
      <w:bookmarkEnd w:id="6"/>
    </w:p>
    <w:p w:rsidR="002A36A1" w:rsidRPr="00091606" w:rsidRDefault="002A36A1" w:rsidP="00091606">
      <w:pPr>
        <w:pStyle w:val="2"/>
      </w:pPr>
      <w:bookmarkStart w:id="7" w:name="_Toc353441276"/>
      <w:r w:rsidRPr="00091606">
        <w:t>安装ubuntu 12.04</w:t>
      </w:r>
      <w:bookmarkEnd w:id="7"/>
    </w:p>
    <w:p w:rsidR="002A36A1" w:rsidRPr="00BF134B" w:rsidRDefault="002A36A1" w:rsidP="00B14C86">
      <w:pPr>
        <w:pStyle w:val="a5"/>
      </w:pPr>
      <w:r w:rsidRPr="00BF134B">
        <w:t>最小化安装，只需要安装</w:t>
      </w:r>
      <w:proofErr w:type="spellStart"/>
      <w:r w:rsidRPr="00BF134B">
        <w:t>ssh</w:t>
      </w:r>
      <w:proofErr w:type="spellEnd"/>
      <w:r w:rsidRPr="00BF134B">
        <w:t xml:space="preserve"> server</w:t>
      </w:r>
      <w:r w:rsidRPr="00BF134B">
        <w:t>就可以。</w:t>
      </w:r>
    </w:p>
    <w:p w:rsidR="002A36A1" w:rsidRPr="00B14C86" w:rsidRDefault="002A36A1" w:rsidP="00B14C86">
      <w:pPr>
        <w:pStyle w:val="a5"/>
        <w:rPr>
          <w:color w:val="FF0000"/>
        </w:rPr>
      </w:pPr>
      <w:proofErr w:type="gramStart"/>
      <w:r w:rsidRPr="00B14C86">
        <w:rPr>
          <w:color w:val="FF0000"/>
        </w:rPr>
        <w:t>apt-get</w:t>
      </w:r>
      <w:proofErr w:type="gramEnd"/>
      <w:r w:rsidRPr="00B14C86">
        <w:rPr>
          <w:color w:val="FF0000"/>
        </w:rPr>
        <w:t xml:space="preserve"> update &amp;&amp; apt-get -y </w:t>
      </w:r>
      <w:proofErr w:type="spellStart"/>
      <w:r w:rsidRPr="00B14C86">
        <w:rPr>
          <w:color w:val="FF0000"/>
        </w:rPr>
        <w:t>dist</w:t>
      </w:r>
      <w:proofErr w:type="spellEnd"/>
      <w:r w:rsidRPr="00B14C86">
        <w:rPr>
          <w:color w:val="FF0000"/>
        </w:rPr>
        <w:t>-upgrade</w:t>
      </w:r>
    </w:p>
    <w:p w:rsidR="002A36A1" w:rsidRDefault="002A36A1" w:rsidP="00091606">
      <w:pPr>
        <w:pStyle w:val="2"/>
      </w:pPr>
      <w:bookmarkStart w:id="8" w:name="_Toc353441277"/>
      <w:r w:rsidRPr="00BF134B">
        <w:t>设置网络</w:t>
      </w:r>
      <w:bookmarkEnd w:id="8"/>
    </w:p>
    <w:p w:rsidR="00086BD6" w:rsidRPr="00086BD6" w:rsidRDefault="00086BD6" w:rsidP="00086BD6">
      <w:pPr>
        <w:pStyle w:val="3"/>
      </w:pPr>
      <w:bookmarkStart w:id="9" w:name="_Toc353441278"/>
      <w:r>
        <w:rPr>
          <w:rFonts w:hint="eastAsia"/>
        </w:rPr>
        <w:t>修改hosts文件</w:t>
      </w:r>
      <w:bookmarkEnd w:id="9"/>
    </w:p>
    <w:p w:rsidR="002A36A1" w:rsidRDefault="00B14C86" w:rsidP="00B14C86">
      <w:pPr>
        <w:pStyle w:val="a5"/>
      </w:pPr>
      <w:r>
        <w:rPr>
          <w:rFonts w:hint="eastAsia"/>
        </w:rPr>
        <w:t>在</w:t>
      </w:r>
      <w:r w:rsidRPr="00086BD6">
        <w:rPr>
          <w:rFonts w:hint="eastAsia"/>
          <w:b/>
        </w:rPr>
        <w:t>两个节点</w:t>
      </w:r>
      <w:r>
        <w:rPr>
          <w:rFonts w:hint="eastAsia"/>
        </w:rPr>
        <w:t>上，修改</w:t>
      </w:r>
      <w:r>
        <w:rPr>
          <w:rFonts w:hint="eastAsia"/>
        </w:rPr>
        <w:t>hosts</w:t>
      </w:r>
      <w:r>
        <w:rPr>
          <w:rFonts w:hint="eastAsia"/>
        </w:rPr>
        <w:t>文件：</w:t>
      </w:r>
    </w:p>
    <w:p w:rsidR="00B14C86" w:rsidRPr="00B14C86" w:rsidRDefault="00B14C86" w:rsidP="00B14C86">
      <w:pPr>
        <w:pStyle w:val="a5"/>
        <w:rPr>
          <w:color w:val="FF0000"/>
        </w:rPr>
      </w:pPr>
      <w:proofErr w:type="spellStart"/>
      <w:r w:rsidRPr="00086BD6">
        <w:t>root@nodeX</w:t>
      </w:r>
      <w:proofErr w:type="spellEnd"/>
      <w:r w:rsidRPr="00086BD6">
        <w:t>:~#</w:t>
      </w:r>
      <w:r w:rsidRPr="00B14C86">
        <w:rPr>
          <w:color w:val="FF0000"/>
        </w:rPr>
        <w:t xml:space="preserve"> </w:t>
      </w:r>
      <w:proofErr w:type="gramStart"/>
      <w:r w:rsidRPr="00B14C86">
        <w:rPr>
          <w:color w:val="FF0000"/>
        </w:rPr>
        <w:t>vi</w:t>
      </w:r>
      <w:proofErr w:type="gramEnd"/>
      <w:r w:rsidRPr="00B14C86">
        <w:rPr>
          <w:color w:val="FF0000"/>
        </w:rPr>
        <w:t xml:space="preserve"> /</w:t>
      </w:r>
      <w:proofErr w:type="spellStart"/>
      <w:r w:rsidRPr="00B14C86">
        <w:rPr>
          <w:color w:val="FF0000"/>
        </w:rPr>
        <w:t>etc</w:t>
      </w:r>
      <w:proofErr w:type="spellEnd"/>
      <w:r w:rsidRPr="00B14C86">
        <w:rPr>
          <w:color w:val="FF0000"/>
        </w:rPr>
        <w:t>/hosts</w:t>
      </w:r>
    </w:p>
    <w:p w:rsidR="00B14C86" w:rsidRDefault="00B14C86">
      <w:pPr>
        <w:pStyle w:val="a5"/>
      </w:pPr>
      <w:r>
        <w:rPr>
          <w:rFonts w:hint="eastAsia"/>
        </w:rPr>
        <w:t>添加以下内容：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87"/>
      </w:tblGrid>
      <w:tr w:rsidR="00086BD6" w:rsidTr="00C100C1">
        <w:tc>
          <w:tcPr>
            <w:tcW w:w="9287" w:type="dxa"/>
            <w:shd w:val="clear" w:color="auto" w:fill="D9D9D9" w:themeFill="background1" w:themeFillShade="D9"/>
          </w:tcPr>
          <w:p w:rsidR="00086BD6" w:rsidRPr="00B14C86" w:rsidRDefault="00086BD6" w:rsidP="00086BD6">
            <w:pPr>
              <w:pStyle w:val="a5"/>
            </w:pPr>
            <w:r w:rsidRPr="00B14C86">
              <w:t>127.0.0.1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 w:rsidRPr="00B14C86">
              <w:t>localhost</w:t>
            </w:r>
            <w:proofErr w:type="spellEnd"/>
            <w:r w:rsidRPr="00B14C86">
              <w:t xml:space="preserve"> </w:t>
            </w:r>
          </w:p>
          <w:p w:rsidR="00086BD6" w:rsidRPr="00B14C86" w:rsidRDefault="00086BD6" w:rsidP="00086BD6">
            <w:pPr>
              <w:pStyle w:val="a5"/>
            </w:pPr>
            <w:r w:rsidRPr="00B14C86">
              <w:t>192.168.1.</w:t>
            </w:r>
            <w:r>
              <w:rPr>
                <w:rFonts w:hint="eastAsia"/>
              </w:rPr>
              <w:t>50</w:t>
            </w:r>
            <w:r w:rsidRPr="00B14C86">
              <w:t xml:space="preserve"> </w:t>
            </w:r>
            <w:r>
              <w:rPr>
                <w:rFonts w:hint="eastAsia"/>
              </w:rPr>
              <w:tab/>
            </w:r>
            <w:r w:rsidRPr="00B14C86">
              <w:t xml:space="preserve">node1pub </w:t>
            </w:r>
          </w:p>
          <w:p w:rsidR="00086BD6" w:rsidRPr="00B14C86" w:rsidRDefault="00086BD6" w:rsidP="00086BD6">
            <w:pPr>
              <w:pStyle w:val="a5"/>
            </w:pPr>
            <w:r>
              <w:t>172.16.1.</w:t>
            </w:r>
            <w:r>
              <w:rPr>
                <w:rFonts w:hint="eastAsia"/>
              </w:rPr>
              <w:t>101</w:t>
            </w:r>
            <w:r w:rsidRPr="00B14C86">
              <w:t xml:space="preserve"> </w:t>
            </w:r>
            <w:r>
              <w:rPr>
                <w:rFonts w:hint="eastAsia"/>
              </w:rPr>
              <w:tab/>
            </w:r>
            <w:r w:rsidRPr="00B14C86">
              <w:t xml:space="preserve">node1priv node1 </w:t>
            </w:r>
          </w:p>
          <w:p w:rsidR="00086BD6" w:rsidRDefault="00086BD6" w:rsidP="00086BD6">
            <w:pPr>
              <w:pStyle w:val="a5"/>
            </w:pPr>
            <w:r>
              <w:t>172.16.1.</w:t>
            </w:r>
            <w:r>
              <w:rPr>
                <w:rFonts w:hint="eastAsia"/>
              </w:rPr>
              <w:t>102</w:t>
            </w:r>
            <w:r w:rsidRPr="00B14C86">
              <w:t xml:space="preserve"> </w:t>
            </w:r>
            <w:r>
              <w:rPr>
                <w:rFonts w:hint="eastAsia"/>
              </w:rPr>
              <w:tab/>
            </w:r>
            <w:r w:rsidRPr="00B14C86">
              <w:t>node2priv node2</w:t>
            </w:r>
          </w:p>
        </w:tc>
      </w:tr>
    </w:tbl>
    <w:p w:rsidR="00086BD6" w:rsidRDefault="00086BD6" w:rsidP="00086BD6">
      <w:pPr>
        <w:pStyle w:val="3"/>
      </w:pPr>
      <w:bookmarkStart w:id="10" w:name="_Toc353441279"/>
      <w:r>
        <w:rPr>
          <w:rFonts w:hint="eastAsia"/>
        </w:rPr>
        <w:t>修改interfaces 文件</w:t>
      </w:r>
      <w:bookmarkEnd w:id="10"/>
    </w:p>
    <w:p w:rsidR="00086BD6" w:rsidRDefault="00086BD6" w:rsidP="00086BD6">
      <w:pPr>
        <w:pStyle w:val="a5"/>
      </w:pPr>
      <w:r>
        <w:rPr>
          <w:rFonts w:hint="eastAsia"/>
        </w:rPr>
        <w:t>在</w:t>
      </w:r>
      <w:r w:rsidRPr="00086BD6">
        <w:rPr>
          <w:rFonts w:hint="eastAsia"/>
          <w:b/>
        </w:rPr>
        <w:t>节点</w:t>
      </w:r>
      <w:r w:rsidRPr="00086BD6">
        <w:rPr>
          <w:rFonts w:hint="eastAsia"/>
          <w:b/>
        </w:rPr>
        <w:t>1</w:t>
      </w:r>
      <w:r>
        <w:rPr>
          <w:rFonts w:hint="eastAsia"/>
        </w:rPr>
        <w:t>上，执行</w:t>
      </w:r>
    </w:p>
    <w:p w:rsidR="00086BD6" w:rsidRDefault="00086BD6" w:rsidP="00086BD6">
      <w:pPr>
        <w:pStyle w:val="a5"/>
        <w:rPr>
          <w:color w:val="FF0000"/>
        </w:rPr>
      </w:pPr>
      <w:r w:rsidRPr="00086BD6">
        <w:t xml:space="preserve">root@node1:~# </w:t>
      </w:r>
      <w:proofErr w:type="gramStart"/>
      <w:r w:rsidRPr="00086BD6">
        <w:rPr>
          <w:color w:val="FF0000"/>
        </w:rPr>
        <w:t>vi</w:t>
      </w:r>
      <w:proofErr w:type="gramEnd"/>
      <w:r w:rsidRPr="00086BD6">
        <w:rPr>
          <w:color w:val="FF0000"/>
        </w:rPr>
        <w:t xml:space="preserve"> /</w:t>
      </w:r>
      <w:proofErr w:type="spellStart"/>
      <w:r w:rsidRPr="00086BD6">
        <w:rPr>
          <w:color w:val="FF0000"/>
        </w:rPr>
        <w:t>etc</w:t>
      </w:r>
      <w:proofErr w:type="spellEnd"/>
      <w:r w:rsidRPr="00086BD6">
        <w:rPr>
          <w:color w:val="FF0000"/>
        </w:rPr>
        <w:t>/network/interfaces</w:t>
      </w:r>
    </w:p>
    <w:p w:rsidR="00086BD6" w:rsidRDefault="00086BD6" w:rsidP="00086BD6">
      <w:pPr>
        <w:pStyle w:val="a5"/>
      </w:pPr>
      <w:r>
        <w:rPr>
          <w:rFonts w:hint="eastAsia"/>
        </w:rPr>
        <w:t>修改为以下内容：</w:t>
      </w:r>
    </w:p>
    <w:tbl>
      <w:tblPr>
        <w:tblStyle w:val="af1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87"/>
      </w:tblGrid>
      <w:tr w:rsidR="00086BD6" w:rsidTr="00C100C1"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086BD6" w:rsidRDefault="00086BD6" w:rsidP="00086BD6">
            <w:pPr>
              <w:pStyle w:val="a5"/>
            </w:pPr>
            <w:r>
              <w:t>auto lo</w:t>
            </w:r>
          </w:p>
          <w:p w:rsidR="00086BD6" w:rsidRDefault="00086BD6" w:rsidP="00086BD6">
            <w:pPr>
              <w:pStyle w:val="a5"/>
            </w:pPr>
            <w:proofErr w:type="spellStart"/>
            <w:r>
              <w:t>iface</w:t>
            </w:r>
            <w:proofErr w:type="spellEnd"/>
            <w:r>
              <w:t xml:space="preserve"> lo </w:t>
            </w:r>
            <w:proofErr w:type="spellStart"/>
            <w:r>
              <w:t>inet</w:t>
            </w:r>
            <w:proofErr w:type="spellEnd"/>
            <w:r>
              <w:t xml:space="preserve"> loopback</w:t>
            </w:r>
          </w:p>
          <w:p w:rsidR="00594840" w:rsidRDefault="00594840" w:rsidP="00086BD6">
            <w:pPr>
              <w:pStyle w:val="a5"/>
            </w:pPr>
          </w:p>
          <w:p w:rsidR="00086BD6" w:rsidRDefault="00086BD6" w:rsidP="00086BD6">
            <w:pPr>
              <w:pStyle w:val="a5"/>
            </w:pPr>
            <w:r>
              <w:t>auto eth0</w:t>
            </w:r>
          </w:p>
          <w:p w:rsidR="00086BD6" w:rsidRDefault="00086BD6" w:rsidP="00086BD6">
            <w:pPr>
              <w:pStyle w:val="a5"/>
            </w:pPr>
            <w:proofErr w:type="spellStart"/>
            <w:r>
              <w:t>iface</w:t>
            </w:r>
            <w:proofErr w:type="spellEnd"/>
            <w:r>
              <w:t xml:space="preserve"> eth0 </w:t>
            </w:r>
            <w:proofErr w:type="spellStart"/>
            <w:r>
              <w:t>inet</w:t>
            </w:r>
            <w:proofErr w:type="spellEnd"/>
            <w:r>
              <w:t xml:space="preserve"> static</w:t>
            </w:r>
          </w:p>
          <w:p w:rsidR="00086BD6" w:rsidRDefault="00086BD6" w:rsidP="00086BD6">
            <w:pPr>
              <w:pStyle w:val="a5"/>
              <w:ind w:left="420"/>
            </w:pPr>
            <w:r>
              <w:t>address 192.168.1.</w:t>
            </w:r>
            <w:r>
              <w:rPr>
                <w:rFonts w:hint="eastAsia"/>
              </w:rPr>
              <w:t>50</w:t>
            </w:r>
          </w:p>
          <w:p w:rsidR="00086BD6" w:rsidRDefault="00086BD6" w:rsidP="00086BD6">
            <w:pPr>
              <w:pStyle w:val="a5"/>
              <w:ind w:left="420"/>
            </w:pPr>
            <w:proofErr w:type="spellStart"/>
            <w:r>
              <w:t>netmask</w:t>
            </w:r>
            <w:proofErr w:type="spellEnd"/>
            <w:r>
              <w:t xml:space="preserve"> 255.255.255.0</w:t>
            </w:r>
          </w:p>
          <w:p w:rsidR="00086BD6" w:rsidRDefault="00086BD6" w:rsidP="00086BD6">
            <w:pPr>
              <w:pStyle w:val="a5"/>
              <w:ind w:left="420"/>
            </w:pPr>
            <w:r>
              <w:t>network 192.168.1.0</w:t>
            </w:r>
          </w:p>
          <w:p w:rsidR="00086BD6" w:rsidRDefault="00086BD6" w:rsidP="00086BD6">
            <w:pPr>
              <w:pStyle w:val="a5"/>
              <w:ind w:left="420"/>
            </w:pPr>
            <w:r>
              <w:t>broadcast 192.168.1.255</w:t>
            </w:r>
          </w:p>
          <w:p w:rsidR="00086BD6" w:rsidRDefault="00086BD6" w:rsidP="00086BD6">
            <w:pPr>
              <w:pStyle w:val="a5"/>
              <w:ind w:left="420"/>
            </w:pPr>
            <w:r>
              <w:t>gateway 192.168.1.1</w:t>
            </w:r>
          </w:p>
          <w:p w:rsidR="00086BD6" w:rsidRDefault="00086BD6" w:rsidP="00086BD6">
            <w:pPr>
              <w:pStyle w:val="a5"/>
              <w:ind w:left="420"/>
            </w:pPr>
            <w:r>
              <w:t xml:space="preserve">up </w:t>
            </w:r>
            <w:proofErr w:type="spellStart"/>
            <w:r>
              <w:t>iptables</w:t>
            </w:r>
            <w:proofErr w:type="spellEnd"/>
            <w:r>
              <w:t xml:space="preserve"> -t </w:t>
            </w:r>
            <w:proofErr w:type="spellStart"/>
            <w:r>
              <w:t>nat</w:t>
            </w:r>
            <w:proofErr w:type="spellEnd"/>
            <w:r>
              <w:t xml:space="preserve"> -A POSTROUTING -s 172.16.1.0/24 -o eth0 -j SNAT --to </w:t>
            </w:r>
            <w:r>
              <w:lastRenderedPageBreak/>
              <w:t>192.168.1.</w:t>
            </w:r>
            <w:r>
              <w:rPr>
                <w:rFonts w:hint="eastAsia"/>
              </w:rPr>
              <w:t>50</w:t>
            </w:r>
          </w:p>
          <w:p w:rsidR="00594840" w:rsidRDefault="00594840" w:rsidP="00086BD6">
            <w:pPr>
              <w:pStyle w:val="a5"/>
              <w:ind w:left="420"/>
            </w:pPr>
          </w:p>
          <w:p w:rsidR="00086BD6" w:rsidRDefault="00086BD6" w:rsidP="00086BD6">
            <w:pPr>
              <w:pStyle w:val="a5"/>
            </w:pPr>
            <w:r>
              <w:t>auto eth1</w:t>
            </w:r>
          </w:p>
          <w:p w:rsidR="00086BD6" w:rsidRDefault="00086BD6" w:rsidP="00086BD6">
            <w:pPr>
              <w:pStyle w:val="a5"/>
            </w:pPr>
            <w:proofErr w:type="spellStart"/>
            <w:r>
              <w:t>iface</w:t>
            </w:r>
            <w:proofErr w:type="spellEnd"/>
            <w:r>
              <w:t xml:space="preserve"> eth1 </w:t>
            </w:r>
            <w:proofErr w:type="spellStart"/>
            <w:r>
              <w:t>inet</w:t>
            </w:r>
            <w:proofErr w:type="spellEnd"/>
            <w:r>
              <w:t xml:space="preserve"> static</w:t>
            </w:r>
          </w:p>
          <w:p w:rsidR="00086BD6" w:rsidRDefault="00086BD6" w:rsidP="00086BD6">
            <w:pPr>
              <w:pStyle w:val="a5"/>
              <w:ind w:left="420"/>
            </w:pPr>
            <w:r>
              <w:t>address 172.16.1.</w:t>
            </w:r>
            <w:r>
              <w:rPr>
                <w:rFonts w:hint="eastAsia"/>
              </w:rPr>
              <w:t>1</w:t>
            </w:r>
            <w:r>
              <w:t>01</w:t>
            </w:r>
          </w:p>
          <w:p w:rsidR="00086BD6" w:rsidRDefault="00086BD6" w:rsidP="00086BD6">
            <w:pPr>
              <w:pStyle w:val="a5"/>
              <w:ind w:left="420"/>
            </w:pPr>
            <w:proofErr w:type="spellStart"/>
            <w:r>
              <w:t>netmask</w:t>
            </w:r>
            <w:proofErr w:type="spellEnd"/>
            <w:r>
              <w:t xml:space="preserve"> 255.255.255.0</w:t>
            </w:r>
          </w:p>
          <w:p w:rsidR="00086BD6" w:rsidRDefault="00086BD6" w:rsidP="00086BD6">
            <w:pPr>
              <w:pStyle w:val="a5"/>
              <w:ind w:left="420"/>
            </w:pPr>
            <w:r>
              <w:t>network 172.16.1.0</w:t>
            </w:r>
          </w:p>
          <w:p w:rsidR="00086BD6" w:rsidRDefault="00086BD6" w:rsidP="00086BD6">
            <w:pPr>
              <w:pStyle w:val="a5"/>
              <w:ind w:left="420"/>
            </w:pPr>
            <w:r>
              <w:t>broadcast 172.16.1.255</w:t>
            </w:r>
          </w:p>
        </w:tc>
      </w:tr>
    </w:tbl>
    <w:p w:rsidR="00086BD6" w:rsidRDefault="00640A96">
      <w:pPr>
        <w:pStyle w:val="a5"/>
        <w:ind w:left="420"/>
      </w:pPr>
      <w:r>
        <w:rPr>
          <w:rFonts w:hint="eastAsia"/>
        </w:rPr>
        <w:lastRenderedPageBreak/>
        <w:t>以太网桥不需要手动设置，网桥会按需在网络节点和运算节点间自动生成。（每个租户有一个或以上的网桥）。</w:t>
      </w:r>
    </w:p>
    <w:p w:rsidR="00640A96" w:rsidRDefault="00640A96">
      <w:pPr>
        <w:pStyle w:val="a5"/>
        <w:ind w:left="420"/>
        <w:rPr>
          <w:rFonts w:eastAsiaTheme="minorEastAsia"/>
        </w:rPr>
      </w:pPr>
      <w:proofErr w:type="spellStart"/>
      <w:r>
        <w:rPr>
          <w:rFonts w:hint="eastAsia"/>
        </w:rPr>
        <w:t>iptable</w:t>
      </w:r>
      <w:proofErr w:type="spellEnd"/>
      <w:r>
        <w:rPr>
          <w:rFonts w:hint="eastAsia"/>
        </w:rPr>
        <w:t>规则</w:t>
      </w:r>
      <w:r w:rsidR="00981C00">
        <w:rPr>
          <w:rFonts w:hint="eastAsia"/>
        </w:rPr>
        <w:t>通知节点</w:t>
      </w:r>
      <w:r w:rsidR="00981C00">
        <w:rPr>
          <w:rFonts w:hint="eastAsia"/>
        </w:rPr>
        <w:t>1</w:t>
      </w:r>
      <w:r w:rsidR="00981C00">
        <w:rPr>
          <w:rFonts w:hint="eastAsia"/>
        </w:rPr>
        <w:t>需要</w:t>
      </w:r>
      <w:r w:rsidR="00594840">
        <w:rPr>
          <w:rFonts w:hint="eastAsia"/>
        </w:rPr>
        <w:t>将</w:t>
      </w:r>
      <w:r w:rsidR="00594840">
        <w:rPr>
          <w:rFonts w:eastAsiaTheme="minorEastAsia" w:hint="eastAsia"/>
        </w:rPr>
        <w:t>所有来自网络</w:t>
      </w:r>
      <w:r w:rsidR="00594840">
        <w:rPr>
          <w:rFonts w:eastAsiaTheme="minorEastAsia" w:hint="eastAsia"/>
        </w:rPr>
        <w:t>172.16.1.0/24</w:t>
      </w:r>
      <w:r w:rsidR="00594840">
        <w:rPr>
          <w:rFonts w:eastAsiaTheme="minorEastAsia" w:hint="eastAsia"/>
        </w:rPr>
        <w:t>的在</w:t>
      </w:r>
      <w:r w:rsidR="00594840">
        <w:rPr>
          <w:rFonts w:eastAsiaTheme="minorEastAsia" w:hint="eastAsia"/>
        </w:rPr>
        <w:t>eth0</w:t>
      </w:r>
      <w:r w:rsidR="00594840">
        <w:rPr>
          <w:rFonts w:eastAsiaTheme="minorEastAsia" w:hint="eastAsia"/>
        </w:rPr>
        <w:t>出站数据包的源</w:t>
      </w:r>
      <w:r w:rsidR="00594840">
        <w:rPr>
          <w:rFonts w:eastAsiaTheme="minorEastAsia" w:hint="eastAsia"/>
        </w:rPr>
        <w:t>IP</w:t>
      </w:r>
      <w:r w:rsidR="00594840">
        <w:rPr>
          <w:rFonts w:eastAsiaTheme="minorEastAsia" w:hint="eastAsia"/>
        </w:rPr>
        <w:t>地址改为</w:t>
      </w:r>
      <w:r w:rsidR="00594840">
        <w:rPr>
          <w:rFonts w:eastAsiaTheme="minorEastAsia" w:hint="eastAsia"/>
        </w:rPr>
        <w:t>192.168.1.50</w:t>
      </w:r>
      <w:r w:rsidR="00594840">
        <w:rPr>
          <w:rFonts w:eastAsiaTheme="minorEastAsia" w:hint="eastAsia"/>
        </w:rPr>
        <w:t>。</w:t>
      </w:r>
    </w:p>
    <w:p w:rsidR="00594840" w:rsidRDefault="00594840">
      <w:pPr>
        <w:pStyle w:val="a5"/>
        <w:ind w:left="420"/>
        <w:rPr>
          <w:rFonts w:eastAsiaTheme="minorEastAsia"/>
        </w:rPr>
      </w:pPr>
    </w:p>
    <w:p w:rsidR="00594840" w:rsidRDefault="00594840" w:rsidP="00594840">
      <w:pPr>
        <w:pStyle w:val="a5"/>
      </w:pPr>
      <w:r>
        <w:rPr>
          <w:rFonts w:eastAsiaTheme="minorEastAsia" w:hint="eastAsia"/>
        </w:rPr>
        <w:t>在</w:t>
      </w:r>
      <w:r w:rsidRPr="00594840">
        <w:rPr>
          <w:rFonts w:eastAsiaTheme="minorEastAsia" w:hint="eastAsia"/>
          <w:b/>
        </w:rPr>
        <w:t>节点</w:t>
      </w:r>
      <w:r w:rsidRPr="00594840">
        <w:rPr>
          <w:rFonts w:eastAsiaTheme="minorEastAsia" w:hint="eastAsia"/>
          <w:b/>
        </w:rPr>
        <w:t>2</w:t>
      </w:r>
      <w:r>
        <w:rPr>
          <w:rFonts w:eastAsiaTheme="minorEastAsia" w:hint="eastAsia"/>
        </w:rPr>
        <w:t>上，</w:t>
      </w:r>
      <w:r>
        <w:rPr>
          <w:rFonts w:hint="eastAsia"/>
        </w:rPr>
        <w:t>执行</w:t>
      </w:r>
    </w:p>
    <w:p w:rsidR="00594840" w:rsidRDefault="00594840" w:rsidP="00594840">
      <w:pPr>
        <w:pStyle w:val="a5"/>
        <w:rPr>
          <w:color w:val="FF0000"/>
        </w:rPr>
      </w:pPr>
      <w:r w:rsidRPr="00086BD6">
        <w:t>root@node</w:t>
      </w:r>
      <w:r>
        <w:rPr>
          <w:rFonts w:hint="eastAsia"/>
        </w:rPr>
        <w:t>2</w:t>
      </w:r>
      <w:r w:rsidRPr="00086BD6">
        <w:t xml:space="preserve">:~# </w:t>
      </w:r>
      <w:proofErr w:type="gramStart"/>
      <w:r w:rsidRPr="00086BD6">
        <w:rPr>
          <w:color w:val="FF0000"/>
        </w:rPr>
        <w:t>vi</w:t>
      </w:r>
      <w:proofErr w:type="gramEnd"/>
      <w:r w:rsidRPr="00086BD6">
        <w:rPr>
          <w:color w:val="FF0000"/>
        </w:rPr>
        <w:t xml:space="preserve"> /</w:t>
      </w:r>
      <w:proofErr w:type="spellStart"/>
      <w:r w:rsidRPr="00086BD6">
        <w:rPr>
          <w:color w:val="FF0000"/>
        </w:rPr>
        <w:t>etc</w:t>
      </w:r>
      <w:proofErr w:type="spellEnd"/>
      <w:r w:rsidRPr="00086BD6">
        <w:rPr>
          <w:color w:val="FF0000"/>
        </w:rPr>
        <w:t>/network/interfaces</w:t>
      </w:r>
    </w:p>
    <w:p w:rsidR="00594840" w:rsidRDefault="00594840" w:rsidP="00594840">
      <w:pPr>
        <w:pStyle w:val="a5"/>
        <w:ind w:left="420"/>
      </w:pPr>
      <w:r>
        <w:rPr>
          <w:rFonts w:hint="eastAsia"/>
        </w:rPr>
        <w:t>修改为以下内容：</w:t>
      </w:r>
    </w:p>
    <w:tbl>
      <w:tblPr>
        <w:tblStyle w:val="af1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67"/>
      </w:tblGrid>
      <w:tr w:rsidR="00594840" w:rsidTr="00C100C1">
        <w:tc>
          <w:tcPr>
            <w:tcW w:w="8867" w:type="dxa"/>
            <w:shd w:val="clear" w:color="auto" w:fill="D9D9D9" w:themeFill="background1" w:themeFillShade="D9"/>
          </w:tcPr>
          <w:p w:rsidR="00594840" w:rsidRPr="00594840" w:rsidRDefault="00594840" w:rsidP="00594840">
            <w:pPr>
              <w:pStyle w:val="a5"/>
              <w:ind w:left="420"/>
              <w:rPr>
                <w:rFonts w:eastAsiaTheme="minorEastAsia"/>
              </w:rPr>
            </w:pPr>
            <w:r w:rsidRPr="00594840">
              <w:rPr>
                <w:rFonts w:eastAsiaTheme="minorEastAsia"/>
              </w:rPr>
              <w:t>auto lo</w:t>
            </w:r>
          </w:p>
          <w:p w:rsidR="00594840" w:rsidRDefault="00594840" w:rsidP="00594840">
            <w:pPr>
              <w:pStyle w:val="a5"/>
              <w:ind w:left="420"/>
              <w:rPr>
                <w:rFonts w:eastAsiaTheme="minorEastAsia"/>
              </w:rPr>
            </w:pPr>
            <w:proofErr w:type="spellStart"/>
            <w:r w:rsidRPr="00594840">
              <w:rPr>
                <w:rFonts w:eastAsiaTheme="minorEastAsia"/>
              </w:rPr>
              <w:t>iface</w:t>
            </w:r>
            <w:proofErr w:type="spellEnd"/>
            <w:r w:rsidRPr="00594840">
              <w:rPr>
                <w:rFonts w:eastAsiaTheme="minorEastAsia"/>
              </w:rPr>
              <w:t xml:space="preserve"> lo </w:t>
            </w:r>
            <w:proofErr w:type="spellStart"/>
            <w:r w:rsidRPr="00594840">
              <w:rPr>
                <w:rFonts w:eastAsiaTheme="minorEastAsia"/>
              </w:rPr>
              <w:t>inet</w:t>
            </w:r>
            <w:proofErr w:type="spellEnd"/>
            <w:r w:rsidRPr="00594840">
              <w:rPr>
                <w:rFonts w:eastAsiaTheme="minorEastAsia"/>
              </w:rPr>
              <w:t xml:space="preserve"> loopback</w:t>
            </w:r>
          </w:p>
          <w:p w:rsidR="00594840" w:rsidRPr="00594840" w:rsidRDefault="00594840" w:rsidP="00594840">
            <w:pPr>
              <w:pStyle w:val="a5"/>
              <w:ind w:left="420"/>
              <w:rPr>
                <w:rFonts w:eastAsiaTheme="minorEastAsia"/>
              </w:rPr>
            </w:pPr>
          </w:p>
          <w:p w:rsidR="00594840" w:rsidRPr="00594840" w:rsidRDefault="00594840" w:rsidP="00594840">
            <w:pPr>
              <w:pStyle w:val="a5"/>
              <w:ind w:left="420"/>
              <w:rPr>
                <w:rFonts w:eastAsiaTheme="minorEastAsia"/>
              </w:rPr>
            </w:pPr>
            <w:r w:rsidRPr="00594840">
              <w:rPr>
                <w:rFonts w:eastAsiaTheme="minorEastAsia"/>
              </w:rPr>
              <w:t>auto eth1</w:t>
            </w:r>
          </w:p>
          <w:p w:rsidR="00594840" w:rsidRPr="00594840" w:rsidRDefault="00594840" w:rsidP="00594840">
            <w:pPr>
              <w:pStyle w:val="a5"/>
              <w:ind w:left="420"/>
              <w:rPr>
                <w:rFonts w:eastAsiaTheme="minorEastAsia"/>
              </w:rPr>
            </w:pPr>
            <w:proofErr w:type="spellStart"/>
            <w:r w:rsidRPr="00594840">
              <w:rPr>
                <w:rFonts w:eastAsiaTheme="minorEastAsia"/>
              </w:rPr>
              <w:t>iface</w:t>
            </w:r>
            <w:proofErr w:type="spellEnd"/>
            <w:r w:rsidRPr="00594840">
              <w:rPr>
                <w:rFonts w:eastAsiaTheme="minorEastAsia"/>
              </w:rPr>
              <w:t xml:space="preserve"> eth1 </w:t>
            </w:r>
            <w:proofErr w:type="spellStart"/>
            <w:r w:rsidRPr="00594840">
              <w:rPr>
                <w:rFonts w:eastAsiaTheme="minorEastAsia"/>
              </w:rPr>
              <w:t>inet</w:t>
            </w:r>
            <w:proofErr w:type="spellEnd"/>
            <w:r w:rsidRPr="00594840">
              <w:rPr>
                <w:rFonts w:eastAsiaTheme="minorEastAsia"/>
              </w:rPr>
              <w:t xml:space="preserve"> static</w:t>
            </w:r>
          </w:p>
          <w:p w:rsidR="00594840" w:rsidRPr="00594840" w:rsidRDefault="00594840" w:rsidP="00594840">
            <w:pPr>
              <w:pStyle w:val="a5"/>
              <w:ind w:left="840"/>
              <w:rPr>
                <w:rFonts w:eastAsiaTheme="minorEastAsia"/>
              </w:rPr>
            </w:pPr>
            <w:r w:rsidRPr="00594840">
              <w:rPr>
                <w:rFonts w:eastAsiaTheme="minorEastAsia"/>
              </w:rPr>
              <w:t>address 172.16.1.</w:t>
            </w:r>
            <w:r>
              <w:rPr>
                <w:rFonts w:eastAsiaTheme="minorEastAsia" w:hint="eastAsia"/>
              </w:rPr>
              <w:t>1</w:t>
            </w:r>
            <w:r w:rsidRPr="00594840">
              <w:rPr>
                <w:rFonts w:eastAsiaTheme="minorEastAsia"/>
              </w:rPr>
              <w:t>02</w:t>
            </w:r>
          </w:p>
          <w:p w:rsidR="00594840" w:rsidRPr="00594840" w:rsidRDefault="00594840" w:rsidP="00594840">
            <w:pPr>
              <w:pStyle w:val="a5"/>
              <w:ind w:left="840"/>
              <w:rPr>
                <w:rFonts w:eastAsiaTheme="minorEastAsia"/>
              </w:rPr>
            </w:pPr>
            <w:proofErr w:type="spellStart"/>
            <w:r w:rsidRPr="00594840">
              <w:rPr>
                <w:rFonts w:eastAsiaTheme="minorEastAsia"/>
              </w:rPr>
              <w:t>netmask</w:t>
            </w:r>
            <w:proofErr w:type="spellEnd"/>
            <w:r w:rsidRPr="00594840">
              <w:rPr>
                <w:rFonts w:eastAsiaTheme="minorEastAsia"/>
              </w:rPr>
              <w:t xml:space="preserve"> 255.255.255.0</w:t>
            </w:r>
          </w:p>
          <w:p w:rsidR="00594840" w:rsidRPr="00594840" w:rsidRDefault="00594840" w:rsidP="00594840">
            <w:pPr>
              <w:pStyle w:val="a5"/>
              <w:ind w:left="840"/>
              <w:rPr>
                <w:rFonts w:eastAsiaTheme="minorEastAsia"/>
              </w:rPr>
            </w:pPr>
            <w:r w:rsidRPr="00594840">
              <w:rPr>
                <w:rFonts w:eastAsiaTheme="minorEastAsia"/>
              </w:rPr>
              <w:t>network 172.16.1.0</w:t>
            </w:r>
          </w:p>
          <w:p w:rsidR="00594840" w:rsidRPr="00594840" w:rsidRDefault="00594840" w:rsidP="00594840">
            <w:pPr>
              <w:pStyle w:val="a5"/>
              <w:ind w:left="840"/>
              <w:rPr>
                <w:rFonts w:eastAsiaTheme="minorEastAsia"/>
              </w:rPr>
            </w:pPr>
            <w:r w:rsidRPr="00594840">
              <w:rPr>
                <w:rFonts w:eastAsiaTheme="minorEastAsia"/>
              </w:rPr>
              <w:t>broadcast 172.16.1.255</w:t>
            </w:r>
          </w:p>
          <w:p w:rsidR="00594840" w:rsidRPr="00594840" w:rsidRDefault="00594840" w:rsidP="00594840">
            <w:pPr>
              <w:pStyle w:val="a5"/>
              <w:ind w:left="840"/>
              <w:rPr>
                <w:rFonts w:eastAsiaTheme="minorEastAsia"/>
              </w:rPr>
            </w:pPr>
            <w:r w:rsidRPr="00594840">
              <w:rPr>
                <w:rFonts w:eastAsiaTheme="minorEastAsia"/>
              </w:rPr>
              <w:t>gateway 172.16.1.</w:t>
            </w:r>
            <w:r>
              <w:rPr>
                <w:rFonts w:eastAsiaTheme="minorEastAsia" w:hint="eastAsia"/>
              </w:rPr>
              <w:t>1</w:t>
            </w:r>
            <w:r w:rsidRPr="00594840">
              <w:rPr>
                <w:rFonts w:eastAsiaTheme="minorEastAsia"/>
              </w:rPr>
              <w:t>01</w:t>
            </w:r>
          </w:p>
          <w:p w:rsidR="00594840" w:rsidRDefault="00594840" w:rsidP="00594840">
            <w:pPr>
              <w:pStyle w:val="a5"/>
              <w:ind w:firstLine="0"/>
              <w:rPr>
                <w:rFonts w:eastAsiaTheme="minorEastAsia"/>
              </w:rPr>
            </w:pPr>
          </w:p>
        </w:tc>
      </w:tr>
    </w:tbl>
    <w:p w:rsidR="00594840" w:rsidRDefault="00594840">
      <w:pPr>
        <w:pStyle w:val="a5"/>
        <w:ind w:left="840"/>
        <w:rPr>
          <w:rFonts w:eastAsiaTheme="minorEastAsia"/>
        </w:rPr>
      </w:pPr>
      <w:r>
        <w:rPr>
          <w:rFonts w:eastAsiaTheme="minorEastAsia" w:hint="eastAsia"/>
        </w:rPr>
        <w:t>节点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是节点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的网关</w:t>
      </w:r>
    </w:p>
    <w:p w:rsidR="00594840" w:rsidRDefault="00594840">
      <w:pPr>
        <w:pStyle w:val="a5"/>
        <w:ind w:left="840"/>
        <w:rPr>
          <w:rFonts w:eastAsiaTheme="minorEastAsia"/>
        </w:rPr>
      </w:pPr>
    </w:p>
    <w:p w:rsidR="00594840" w:rsidRDefault="00594840">
      <w:pPr>
        <w:pStyle w:val="a5"/>
        <w:ind w:left="840"/>
        <w:rPr>
          <w:rFonts w:eastAsiaTheme="minorEastAsia"/>
        </w:rPr>
      </w:pPr>
      <w:r>
        <w:rPr>
          <w:rFonts w:eastAsiaTheme="minorEastAsia" w:hint="eastAsia"/>
        </w:rPr>
        <w:t>然后在</w:t>
      </w:r>
      <w:r w:rsidRPr="00594840">
        <w:rPr>
          <w:rFonts w:eastAsiaTheme="minorEastAsia" w:hint="eastAsia"/>
          <w:b/>
        </w:rPr>
        <w:t>节点</w:t>
      </w:r>
      <w:r w:rsidRPr="00594840">
        <w:rPr>
          <w:rFonts w:eastAsiaTheme="minorEastAsia" w:hint="eastAsia"/>
          <w:b/>
        </w:rPr>
        <w:t>1</w:t>
      </w:r>
      <w:r w:rsidRPr="00594840">
        <w:rPr>
          <w:rFonts w:eastAsiaTheme="minorEastAsia" w:hint="eastAsia"/>
        </w:rPr>
        <w:t>上</w:t>
      </w:r>
      <w:r>
        <w:rPr>
          <w:rFonts w:eastAsiaTheme="minorEastAsia" w:hint="eastAsia"/>
        </w:rPr>
        <w:t>配置节点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成为一个路由器：</w:t>
      </w:r>
    </w:p>
    <w:p w:rsidR="00594840" w:rsidRDefault="00594840">
      <w:pPr>
        <w:pStyle w:val="a5"/>
        <w:ind w:left="840"/>
        <w:rPr>
          <w:rFonts w:eastAsiaTheme="minorEastAsia"/>
          <w:color w:val="FF0000"/>
        </w:rPr>
      </w:pPr>
      <w:r w:rsidRPr="00594840">
        <w:rPr>
          <w:rFonts w:eastAsiaTheme="minorEastAsia"/>
        </w:rPr>
        <w:t xml:space="preserve">root@node1:~# </w:t>
      </w:r>
      <w:proofErr w:type="gramStart"/>
      <w:r w:rsidRPr="00594840">
        <w:rPr>
          <w:rFonts w:eastAsiaTheme="minorEastAsia"/>
          <w:color w:val="FF0000"/>
        </w:rPr>
        <w:t>vi</w:t>
      </w:r>
      <w:proofErr w:type="gramEnd"/>
      <w:r w:rsidRPr="00594840">
        <w:rPr>
          <w:rFonts w:eastAsiaTheme="minorEastAsia"/>
          <w:color w:val="FF0000"/>
        </w:rPr>
        <w:t xml:space="preserve"> /</w:t>
      </w:r>
      <w:proofErr w:type="spellStart"/>
      <w:r w:rsidRPr="00594840">
        <w:rPr>
          <w:rFonts w:eastAsiaTheme="minorEastAsia"/>
          <w:color w:val="FF0000"/>
        </w:rPr>
        <w:t>etc</w:t>
      </w:r>
      <w:proofErr w:type="spellEnd"/>
      <w:r w:rsidRPr="00594840">
        <w:rPr>
          <w:rFonts w:eastAsiaTheme="minorEastAsia"/>
          <w:color w:val="FF0000"/>
        </w:rPr>
        <w:t>/</w:t>
      </w:r>
      <w:proofErr w:type="spellStart"/>
      <w:r w:rsidRPr="00594840">
        <w:rPr>
          <w:rFonts w:eastAsiaTheme="minorEastAsia"/>
          <w:color w:val="FF0000"/>
        </w:rPr>
        <w:t>sysctl.conf</w:t>
      </w:r>
      <w:proofErr w:type="spellEnd"/>
    </w:p>
    <w:p w:rsidR="00594840" w:rsidRPr="00594840" w:rsidRDefault="00594840">
      <w:pPr>
        <w:pStyle w:val="a5"/>
        <w:ind w:left="840"/>
        <w:rPr>
          <w:rFonts w:eastAsiaTheme="minorEastAsia"/>
        </w:rPr>
      </w:pPr>
      <w:r w:rsidRPr="00594840">
        <w:rPr>
          <w:rFonts w:eastAsiaTheme="minorEastAsia" w:hint="eastAsia"/>
        </w:rPr>
        <w:t>把这句的注释去掉</w:t>
      </w:r>
    </w:p>
    <w:tbl>
      <w:tblPr>
        <w:tblStyle w:val="af1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447"/>
      </w:tblGrid>
      <w:tr w:rsidR="00594840" w:rsidTr="00C100C1">
        <w:tc>
          <w:tcPr>
            <w:tcW w:w="9287" w:type="dxa"/>
            <w:shd w:val="clear" w:color="auto" w:fill="D9D9D9" w:themeFill="background1" w:themeFillShade="D9"/>
          </w:tcPr>
          <w:p w:rsidR="00594840" w:rsidRDefault="00594840">
            <w:pPr>
              <w:pStyle w:val="a5"/>
              <w:ind w:firstLine="0"/>
              <w:rPr>
                <w:rFonts w:eastAsiaTheme="minorEastAsia"/>
              </w:rPr>
            </w:pPr>
            <w:r w:rsidRPr="00594840">
              <w:rPr>
                <w:rFonts w:eastAsiaTheme="minorEastAsia"/>
              </w:rPr>
              <w:t>net.ipv4.ip_forward=1</w:t>
            </w:r>
          </w:p>
        </w:tc>
      </w:tr>
    </w:tbl>
    <w:p w:rsidR="001D7614" w:rsidRDefault="00594840">
      <w:pPr>
        <w:pStyle w:val="a5"/>
        <w:ind w:left="840"/>
        <w:rPr>
          <w:rFonts w:eastAsiaTheme="minorEastAsia"/>
        </w:rPr>
      </w:pPr>
      <w:r>
        <w:rPr>
          <w:rFonts w:eastAsiaTheme="minorEastAsia" w:hint="eastAsia"/>
        </w:rPr>
        <w:t>重启，使其生效。</w:t>
      </w:r>
    </w:p>
    <w:p w:rsidR="001D7614" w:rsidRDefault="001D7614">
      <w:pPr>
        <w:rPr>
          <w:rFonts w:eastAsiaTheme="minorEastAsia"/>
          <w:sz w:val="24"/>
          <w:szCs w:val="21"/>
        </w:rPr>
      </w:pPr>
      <w:r>
        <w:rPr>
          <w:rFonts w:eastAsiaTheme="minorEastAsia"/>
        </w:rPr>
        <w:br w:type="page"/>
      </w:r>
    </w:p>
    <w:p w:rsidR="00594840" w:rsidRDefault="00594840">
      <w:pPr>
        <w:pStyle w:val="a5"/>
        <w:ind w:left="840"/>
        <w:rPr>
          <w:rFonts w:eastAsiaTheme="minorEastAsia"/>
        </w:rPr>
      </w:pPr>
    </w:p>
    <w:p w:rsidR="00594840" w:rsidRDefault="00594840" w:rsidP="00A07BA2">
      <w:pPr>
        <w:pStyle w:val="1"/>
      </w:pPr>
      <w:bookmarkStart w:id="11" w:name="_Toc353441280"/>
      <w:r>
        <w:rPr>
          <w:rFonts w:hint="eastAsia"/>
        </w:rPr>
        <w:t>安装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组件并配置数据库</w:t>
      </w:r>
      <w:bookmarkEnd w:id="11"/>
    </w:p>
    <w:p w:rsidR="00594840" w:rsidRDefault="00FE0851" w:rsidP="00A07BA2">
      <w:pPr>
        <w:pStyle w:val="2"/>
      </w:pPr>
      <w:bookmarkStart w:id="12" w:name="_Toc353441281"/>
      <w:r>
        <w:rPr>
          <w:rFonts w:hint="eastAsia"/>
        </w:rPr>
        <w:t>安装节点1</w:t>
      </w:r>
      <w:bookmarkEnd w:id="12"/>
    </w:p>
    <w:p w:rsidR="003A6577" w:rsidRDefault="003A6577" w:rsidP="00A07BA2">
      <w:pPr>
        <w:pStyle w:val="3"/>
      </w:pPr>
      <w:bookmarkStart w:id="13" w:name="_Toc353441282"/>
      <w:r>
        <w:rPr>
          <w:rFonts w:hint="eastAsia"/>
        </w:rPr>
        <w:t>安装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（消息服务器）：</w:t>
      </w:r>
      <w:bookmarkEnd w:id="13"/>
    </w:p>
    <w:p w:rsidR="003A6577" w:rsidRDefault="003A6577" w:rsidP="00A07BA2">
      <w:pPr>
        <w:pStyle w:val="a5"/>
      </w:pPr>
      <w:r>
        <w:t xml:space="preserve">root@node1:~# </w:t>
      </w:r>
      <w:proofErr w:type="gramStart"/>
      <w:r w:rsidRPr="003A6577">
        <w:rPr>
          <w:color w:val="FF0000"/>
        </w:rPr>
        <w:t>aptitude install</w:t>
      </w:r>
      <w:proofErr w:type="gramEnd"/>
      <w:r w:rsidRPr="003A6577">
        <w:rPr>
          <w:color w:val="FF0000"/>
        </w:rPr>
        <w:t xml:space="preserve"> </w:t>
      </w:r>
      <w:proofErr w:type="spellStart"/>
      <w:r w:rsidRPr="003A6577">
        <w:rPr>
          <w:color w:val="FF0000"/>
        </w:rPr>
        <w:t>rabbitmq</w:t>
      </w:r>
      <w:proofErr w:type="spellEnd"/>
      <w:r w:rsidRPr="003A6577">
        <w:rPr>
          <w:color w:val="FF0000"/>
        </w:rPr>
        <w:t>-server</w:t>
      </w:r>
    </w:p>
    <w:p w:rsidR="003A6577" w:rsidRDefault="003A6577" w:rsidP="00A07BA2">
      <w:pPr>
        <w:pStyle w:val="3"/>
      </w:pPr>
      <w:bookmarkStart w:id="14" w:name="_Toc353441283"/>
      <w:r>
        <w:rPr>
          <w:rFonts w:hint="eastAsia"/>
        </w:rPr>
        <w:t>安装</w:t>
      </w:r>
      <w:r>
        <w:t>MySQL</w:t>
      </w:r>
      <w:r>
        <w:rPr>
          <w:rFonts w:hint="eastAsia"/>
        </w:rPr>
        <w:t>（数据库服务器）：</w:t>
      </w:r>
      <w:bookmarkEnd w:id="14"/>
    </w:p>
    <w:p w:rsidR="003A6577" w:rsidRDefault="003A6577" w:rsidP="00A07BA2">
      <w:pPr>
        <w:pStyle w:val="a5"/>
      </w:pPr>
      <w:r>
        <w:rPr>
          <w:rFonts w:hint="eastAsia"/>
        </w:rPr>
        <w:t>本文中所有的密码均为</w:t>
      </w:r>
      <w:r>
        <w:rPr>
          <w:rFonts w:hint="eastAsia"/>
        </w:rPr>
        <w:t>123456</w:t>
      </w:r>
    </w:p>
    <w:p w:rsidR="003A6577" w:rsidRPr="003A6577" w:rsidRDefault="003A6577" w:rsidP="00A07BA2">
      <w:pPr>
        <w:pStyle w:val="a5"/>
        <w:rPr>
          <w:color w:val="FF0000"/>
        </w:rPr>
      </w:pPr>
      <w:r>
        <w:t xml:space="preserve">root@node1:~# </w:t>
      </w:r>
      <w:proofErr w:type="gramStart"/>
      <w:r w:rsidRPr="003A6577">
        <w:rPr>
          <w:color w:val="FF0000"/>
        </w:rPr>
        <w:t>aptitude install</w:t>
      </w:r>
      <w:proofErr w:type="gramEnd"/>
      <w:r w:rsidRPr="003A6577">
        <w:rPr>
          <w:color w:val="FF0000"/>
        </w:rPr>
        <w:t xml:space="preserve"> </w:t>
      </w:r>
      <w:proofErr w:type="spellStart"/>
      <w:r w:rsidRPr="003A6577">
        <w:rPr>
          <w:color w:val="FF0000"/>
        </w:rPr>
        <w:t>mysql</w:t>
      </w:r>
      <w:proofErr w:type="spellEnd"/>
      <w:r w:rsidRPr="003A6577">
        <w:rPr>
          <w:color w:val="FF0000"/>
        </w:rPr>
        <w:t>-server</w:t>
      </w:r>
    </w:p>
    <w:p w:rsidR="003A6577" w:rsidRDefault="003A6577" w:rsidP="00A07BA2">
      <w:pPr>
        <w:pStyle w:val="a5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的配置文件使得所有节点都可以访问数据库：</w:t>
      </w:r>
    </w:p>
    <w:p w:rsidR="003A6577" w:rsidRPr="003A6577" w:rsidRDefault="003A6577" w:rsidP="00A07BA2">
      <w:pPr>
        <w:pStyle w:val="a5"/>
        <w:rPr>
          <w:color w:val="FF0000"/>
        </w:rPr>
      </w:pPr>
      <w:r>
        <w:t xml:space="preserve">root@node1:~# </w:t>
      </w:r>
      <w:proofErr w:type="spellStart"/>
      <w:r w:rsidRPr="003A6577">
        <w:rPr>
          <w:color w:val="FF0000"/>
        </w:rPr>
        <w:t>sed</w:t>
      </w:r>
      <w:proofErr w:type="spellEnd"/>
      <w:r w:rsidRPr="003A6577">
        <w:rPr>
          <w:color w:val="FF0000"/>
        </w:rPr>
        <w:t xml:space="preserve"> -</w:t>
      </w:r>
      <w:proofErr w:type="spellStart"/>
      <w:proofErr w:type="gramStart"/>
      <w:r w:rsidRPr="003A6577">
        <w:rPr>
          <w:color w:val="FF0000"/>
        </w:rPr>
        <w:t>i</w:t>
      </w:r>
      <w:proofErr w:type="spellEnd"/>
      <w:r w:rsidRPr="003A6577">
        <w:rPr>
          <w:color w:val="FF0000"/>
        </w:rPr>
        <w:t xml:space="preserve"> 's</w:t>
      </w:r>
      <w:proofErr w:type="gramEnd"/>
      <w:r w:rsidRPr="003A6577">
        <w:rPr>
          <w:color w:val="FF0000"/>
        </w:rPr>
        <w:t>/127.0.0.1/0.0.0.0/g' /</w:t>
      </w:r>
      <w:proofErr w:type="spellStart"/>
      <w:r w:rsidRPr="003A6577">
        <w:rPr>
          <w:color w:val="FF0000"/>
        </w:rPr>
        <w:t>etc</w:t>
      </w:r>
      <w:proofErr w:type="spellEnd"/>
      <w:r w:rsidRPr="003A6577">
        <w:rPr>
          <w:color w:val="FF0000"/>
        </w:rPr>
        <w:t>/</w:t>
      </w:r>
      <w:proofErr w:type="spellStart"/>
      <w:r w:rsidRPr="003A6577">
        <w:rPr>
          <w:color w:val="FF0000"/>
        </w:rPr>
        <w:t>mysql</w:t>
      </w:r>
      <w:proofErr w:type="spellEnd"/>
      <w:r w:rsidRPr="003A6577">
        <w:rPr>
          <w:color w:val="FF0000"/>
        </w:rPr>
        <w:t>/</w:t>
      </w:r>
      <w:proofErr w:type="spellStart"/>
      <w:r w:rsidRPr="003A6577">
        <w:rPr>
          <w:color w:val="FF0000"/>
        </w:rPr>
        <w:t>my.cnf</w:t>
      </w:r>
      <w:proofErr w:type="spellEnd"/>
    </w:p>
    <w:p w:rsidR="003A6577" w:rsidRDefault="003A6577" w:rsidP="00A07BA2">
      <w:pPr>
        <w:pStyle w:val="a5"/>
      </w:pPr>
      <w:r>
        <w:t xml:space="preserve">root@node1:~# </w:t>
      </w:r>
      <w:r w:rsidRPr="003A6577">
        <w:rPr>
          <w:color w:val="FF0000"/>
        </w:rPr>
        <w:t xml:space="preserve">service </w:t>
      </w:r>
      <w:proofErr w:type="spellStart"/>
      <w:r w:rsidRPr="003A6577">
        <w:rPr>
          <w:color w:val="FF0000"/>
        </w:rPr>
        <w:t>mysql</w:t>
      </w:r>
      <w:proofErr w:type="spellEnd"/>
      <w:r w:rsidRPr="003A6577">
        <w:rPr>
          <w:color w:val="FF0000"/>
        </w:rPr>
        <w:t xml:space="preserve"> restart</w:t>
      </w:r>
    </w:p>
    <w:p w:rsidR="003A6577" w:rsidRDefault="003A6577" w:rsidP="00A07BA2">
      <w:pPr>
        <w:pStyle w:val="a5"/>
      </w:pPr>
      <w:r>
        <w:t>Nova</w:t>
      </w:r>
      <w:r>
        <w:rPr>
          <w:rFonts w:hint="eastAsia"/>
        </w:rPr>
        <w:t>、</w:t>
      </w:r>
      <w:r>
        <w:t>Glance</w:t>
      </w:r>
      <w:r>
        <w:rPr>
          <w:rFonts w:hint="eastAsia"/>
        </w:rPr>
        <w:t>和</w:t>
      </w:r>
      <w:r>
        <w:t xml:space="preserve">Keystone </w:t>
      </w:r>
      <w:r>
        <w:rPr>
          <w:rFonts w:hint="eastAsia"/>
        </w:rPr>
        <w:t>将使用</w:t>
      </w:r>
      <w:r>
        <w:t>MySQL</w:t>
      </w:r>
      <w:r>
        <w:rPr>
          <w:rFonts w:hint="eastAsia"/>
        </w:rPr>
        <w:t>管理数据库，但相互不在同一个数据库：</w:t>
      </w:r>
    </w:p>
    <w:p w:rsidR="003A6577" w:rsidRDefault="003A6577" w:rsidP="00A07BA2">
      <w:pPr>
        <w:pStyle w:val="3"/>
      </w:pPr>
      <w:bookmarkStart w:id="15" w:name="_Toc353441284"/>
      <w:r>
        <w:rPr>
          <w:rFonts w:hint="eastAsia"/>
        </w:rPr>
        <w:t>安装</w:t>
      </w:r>
      <w:r>
        <w:t>Nova</w:t>
      </w:r>
      <w:r>
        <w:rPr>
          <w:rFonts w:hint="eastAsia"/>
        </w:rPr>
        <w:t>（运算服务）：</w:t>
      </w:r>
      <w:bookmarkEnd w:id="15"/>
    </w:p>
    <w:p w:rsidR="003A6577" w:rsidRDefault="003A6577" w:rsidP="00A07BA2">
      <w:pPr>
        <w:pStyle w:val="a5"/>
      </w:pPr>
      <w:r>
        <w:rPr>
          <w:rFonts w:hint="eastAsia"/>
        </w:rPr>
        <w:t>创建</w:t>
      </w:r>
      <w:r>
        <w:rPr>
          <w:rFonts w:hint="eastAsia"/>
        </w:rPr>
        <w:t>nova</w:t>
      </w:r>
      <w:r>
        <w:rPr>
          <w:rFonts w:hint="eastAsia"/>
        </w:rPr>
        <w:t>数据库和</w:t>
      </w:r>
      <w:r>
        <w:rPr>
          <w:rFonts w:hint="eastAsia"/>
        </w:rPr>
        <w:t>nova</w:t>
      </w:r>
      <w:r>
        <w:rPr>
          <w:rFonts w:hint="eastAsia"/>
        </w:rPr>
        <w:t>用户名</w:t>
      </w:r>
    </w:p>
    <w:p w:rsidR="003A6577" w:rsidRDefault="003A6577" w:rsidP="00A07BA2">
      <w:pPr>
        <w:pStyle w:val="a5"/>
        <w:jc w:val="left"/>
      </w:pPr>
      <w:r>
        <w:t xml:space="preserve">root@node1:~# </w:t>
      </w:r>
      <w:proofErr w:type="spellStart"/>
      <w:r w:rsidRPr="003A6577">
        <w:rPr>
          <w:color w:val="FF0000"/>
        </w:rPr>
        <w:t>mysql</w:t>
      </w:r>
      <w:proofErr w:type="spellEnd"/>
      <w:r w:rsidRPr="003A6577">
        <w:rPr>
          <w:color w:val="FF0000"/>
        </w:rPr>
        <w:t xml:space="preserve"> -</w:t>
      </w:r>
      <w:proofErr w:type="spellStart"/>
      <w:r w:rsidRPr="003A6577">
        <w:rPr>
          <w:color w:val="FF0000"/>
        </w:rPr>
        <w:t>uroot</w:t>
      </w:r>
      <w:proofErr w:type="spellEnd"/>
      <w:r w:rsidRPr="003A6577">
        <w:rPr>
          <w:color w:val="FF0000"/>
        </w:rPr>
        <w:t xml:space="preserve"> -p123456 -e 'CREATE DATABASE nova;'</w:t>
      </w:r>
    </w:p>
    <w:p w:rsidR="003A6577" w:rsidRDefault="003A6577" w:rsidP="00A07BA2">
      <w:pPr>
        <w:pStyle w:val="a5"/>
        <w:jc w:val="left"/>
      </w:pPr>
      <w:r>
        <w:t xml:space="preserve">root@node1:~# </w:t>
      </w:r>
      <w:proofErr w:type="spellStart"/>
      <w:r w:rsidRPr="003A6577">
        <w:rPr>
          <w:color w:val="FF0000"/>
        </w:rPr>
        <w:t>mysql</w:t>
      </w:r>
      <w:proofErr w:type="spellEnd"/>
      <w:r w:rsidRPr="003A6577">
        <w:rPr>
          <w:color w:val="FF0000"/>
        </w:rPr>
        <w:t xml:space="preserve"> -</w:t>
      </w:r>
      <w:proofErr w:type="spellStart"/>
      <w:r w:rsidRPr="003A6577">
        <w:rPr>
          <w:color w:val="FF0000"/>
        </w:rPr>
        <w:t>uroot</w:t>
      </w:r>
      <w:proofErr w:type="spellEnd"/>
      <w:r w:rsidRPr="003A6577">
        <w:rPr>
          <w:color w:val="FF0000"/>
        </w:rPr>
        <w:t xml:space="preserve"> -p123456 -e "GRANT ALL PRIVILEGES ON *.* TO 'nova'@'%' WITH GRANT OPTION;"</w:t>
      </w:r>
    </w:p>
    <w:p w:rsidR="003A6577" w:rsidRDefault="003A6577" w:rsidP="00A07BA2">
      <w:pPr>
        <w:pStyle w:val="a5"/>
        <w:jc w:val="left"/>
      </w:pPr>
      <w:r>
        <w:t xml:space="preserve">root@node1:~# </w:t>
      </w:r>
      <w:proofErr w:type="spellStart"/>
      <w:r w:rsidRPr="003A6577">
        <w:rPr>
          <w:color w:val="FF0000"/>
        </w:rPr>
        <w:t>mysql</w:t>
      </w:r>
      <w:proofErr w:type="spellEnd"/>
      <w:r w:rsidRPr="003A6577">
        <w:rPr>
          <w:color w:val="FF0000"/>
        </w:rPr>
        <w:t xml:space="preserve"> -</w:t>
      </w:r>
      <w:proofErr w:type="spellStart"/>
      <w:r w:rsidRPr="003A6577">
        <w:rPr>
          <w:color w:val="FF0000"/>
        </w:rPr>
        <w:t>uroot</w:t>
      </w:r>
      <w:proofErr w:type="spellEnd"/>
      <w:r w:rsidRPr="003A6577">
        <w:rPr>
          <w:color w:val="FF0000"/>
        </w:rPr>
        <w:t xml:space="preserve"> -p123456 -e "SET PASSWORD FOR 'nova'@'%' = </w:t>
      </w:r>
      <w:proofErr w:type="gramStart"/>
      <w:r w:rsidRPr="003A6577">
        <w:rPr>
          <w:color w:val="FF0000"/>
        </w:rPr>
        <w:t>PASSWORD(</w:t>
      </w:r>
      <w:proofErr w:type="gramEnd"/>
      <w:r w:rsidRPr="003A6577">
        <w:rPr>
          <w:color w:val="FF0000"/>
        </w:rPr>
        <w:t>'123456');"</w:t>
      </w:r>
    </w:p>
    <w:p w:rsidR="003A6577" w:rsidRDefault="003A6577" w:rsidP="00A07BA2">
      <w:pPr>
        <w:pStyle w:val="a5"/>
      </w:pPr>
      <w:r>
        <w:rPr>
          <w:rFonts w:hint="eastAsia"/>
        </w:rPr>
        <w:t>安装所有的</w:t>
      </w:r>
      <w:r>
        <w:rPr>
          <w:rFonts w:hint="eastAsia"/>
        </w:rPr>
        <w:t>Nova</w:t>
      </w:r>
      <w:r>
        <w:rPr>
          <w:rFonts w:hint="eastAsia"/>
        </w:rPr>
        <w:t>组件：</w:t>
      </w:r>
    </w:p>
    <w:p w:rsidR="003A6577" w:rsidRDefault="003A6577" w:rsidP="00A07BA2">
      <w:pPr>
        <w:pStyle w:val="a5"/>
      </w:pPr>
      <w:r>
        <w:rPr>
          <w:rFonts w:hint="eastAsia"/>
        </w:rPr>
        <w:t>控制节点：</w:t>
      </w:r>
    </w:p>
    <w:p w:rsidR="003A6577" w:rsidRDefault="003A6577" w:rsidP="00A07BA2">
      <w:pPr>
        <w:pStyle w:val="a5"/>
        <w:jc w:val="left"/>
      </w:pPr>
      <w:r>
        <w:t xml:space="preserve">root@node1:~# </w:t>
      </w:r>
      <w:proofErr w:type="gramStart"/>
      <w:r w:rsidRPr="003A6577">
        <w:rPr>
          <w:color w:val="FF0000"/>
        </w:rPr>
        <w:t>aptitude install</w:t>
      </w:r>
      <w:proofErr w:type="gramEnd"/>
      <w:r w:rsidRPr="003A6577">
        <w:rPr>
          <w:color w:val="FF0000"/>
        </w:rPr>
        <w:t xml:space="preserve"> nova-</w:t>
      </w:r>
      <w:proofErr w:type="spellStart"/>
      <w:r w:rsidRPr="003A6577">
        <w:rPr>
          <w:color w:val="FF0000"/>
        </w:rPr>
        <w:t>api</w:t>
      </w:r>
      <w:proofErr w:type="spellEnd"/>
      <w:r w:rsidRPr="003A6577">
        <w:rPr>
          <w:color w:val="FF0000"/>
        </w:rPr>
        <w:t xml:space="preserve"> nova-scheduler nova-network</w:t>
      </w:r>
    </w:p>
    <w:p w:rsidR="003A6577" w:rsidRDefault="003A6577" w:rsidP="00A07BA2">
      <w:pPr>
        <w:pStyle w:val="a5"/>
      </w:pPr>
      <w:r>
        <w:rPr>
          <w:rFonts w:hint="eastAsia"/>
        </w:rPr>
        <w:t>存储节点：</w:t>
      </w:r>
    </w:p>
    <w:p w:rsidR="003A6577" w:rsidRPr="003A6577" w:rsidRDefault="003A6577" w:rsidP="00A07BA2">
      <w:pPr>
        <w:pStyle w:val="a5"/>
        <w:jc w:val="left"/>
        <w:rPr>
          <w:color w:val="FF0000"/>
        </w:rPr>
      </w:pPr>
      <w:r>
        <w:t>root@node1:~#</w:t>
      </w:r>
      <w:r w:rsidRPr="003A6577">
        <w:rPr>
          <w:color w:val="FF0000"/>
        </w:rPr>
        <w:t xml:space="preserve"> </w:t>
      </w:r>
      <w:proofErr w:type="gramStart"/>
      <w:r w:rsidRPr="003A6577">
        <w:rPr>
          <w:color w:val="FF0000"/>
        </w:rPr>
        <w:t>aptitude install</w:t>
      </w:r>
      <w:proofErr w:type="gramEnd"/>
      <w:r w:rsidRPr="003A6577">
        <w:rPr>
          <w:color w:val="FF0000"/>
        </w:rPr>
        <w:t xml:space="preserve"> nova-volume</w:t>
      </w:r>
    </w:p>
    <w:p w:rsidR="003A6577" w:rsidRDefault="003A6577" w:rsidP="00A07BA2">
      <w:pPr>
        <w:pStyle w:val="a5"/>
      </w:pPr>
      <w:r>
        <w:rPr>
          <w:rFonts w:hint="eastAsia"/>
        </w:rPr>
        <w:t>运算节点：</w:t>
      </w:r>
    </w:p>
    <w:p w:rsidR="003A6577" w:rsidRPr="00594840" w:rsidRDefault="003A6577" w:rsidP="00A07BA2">
      <w:pPr>
        <w:pStyle w:val="a5"/>
        <w:jc w:val="left"/>
      </w:pPr>
      <w:r>
        <w:t>root@node1:~#</w:t>
      </w:r>
      <w:r w:rsidRPr="003A6577">
        <w:rPr>
          <w:color w:val="FF0000"/>
        </w:rPr>
        <w:t xml:space="preserve"> </w:t>
      </w:r>
      <w:proofErr w:type="gramStart"/>
      <w:r w:rsidRPr="003A6577">
        <w:rPr>
          <w:color w:val="FF0000"/>
        </w:rPr>
        <w:t>aptitude install</w:t>
      </w:r>
      <w:proofErr w:type="gramEnd"/>
      <w:r w:rsidRPr="003A6577">
        <w:rPr>
          <w:color w:val="FF0000"/>
        </w:rPr>
        <w:t xml:space="preserve"> nova-compute</w:t>
      </w:r>
    </w:p>
    <w:p w:rsidR="00594840" w:rsidRDefault="004A38A8" w:rsidP="00A07BA2">
      <w:pPr>
        <w:pStyle w:val="a5"/>
        <w:rPr>
          <w:rFonts w:eastAsiaTheme="minorEastAsia"/>
        </w:rPr>
      </w:pPr>
      <w:r>
        <w:rPr>
          <w:rFonts w:eastAsiaTheme="minorEastAsia" w:hint="eastAsia"/>
        </w:rPr>
        <w:t>KVM/QEMU</w:t>
      </w:r>
      <w:r>
        <w:rPr>
          <w:rFonts w:eastAsiaTheme="minorEastAsia" w:hint="eastAsia"/>
        </w:rPr>
        <w:t>及</w:t>
      </w:r>
      <w:proofErr w:type="spellStart"/>
      <w:r>
        <w:rPr>
          <w:rFonts w:eastAsiaTheme="minorEastAsia" w:hint="eastAsia"/>
        </w:rPr>
        <w:t>libvirt</w:t>
      </w:r>
      <w:proofErr w:type="spellEnd"/>
      <w:r>
        <w:rPr>
          <w:rFonts w:eastAsiaTheme="minorEastAsia" w:hint="eastAsia"/>
        </w:rPr>
        <w:t>会在安装</w:t>
      </w:r>
      <w:r>
        <w:rPr>
          <w:rFonts w:eastAsiaTheme="minorEastAsia" w:hint="eastAsia"/>
        </w:rPr>
        <w:t>nova-compute</w:t>
      </w:r>
      <w:r>
        <w:rPr>
          <w:rFonts w:eastAsiaTheme="minorEastAsia" w:hint="eastAsia"/>
        </w:rPr>
        <w:t>时候自动安装</w:t>
      </w:r>
    </w:p>
    <w:p w:rsidR="004A38A8" w:rsidRDefault="004A38A8" w:rsidP="00A07BA2">
      <w:pPr>
        <w:pStyle w:val="3"/>
      </w:pPr>
      <w:bookmarkStart w:id="16" w:name="_Toc353441285"/>
      <w:r>
        <w:rPr>
          <w:rFonts w:hint="eastAsia"/>
        </w:rPr>
        <w:lastRenderedPageBreak/>
        <w:t>安装Glance（镜像服务）：</w:t>
      </w:r>
      <w:bookmarkEnd w:id="16"/>
    </w:p>
    <w:p w:rsidR="004A38A8" w:rsidRDefault="004A38A8" w:rsidP="00A07BA2">
      <w:pPr>
        <w:pStyle w:val="a5"/>
      </w:pPr>
      <w:r>
        <w:rPr>
          <w:rFonts w:hint="eastAsia"/>
        </w:rPr>
        <w:t>创建</w:t>
      </w:r>
      <w:r w:rsidRPr="004A38A8">
        <w:t>glance</w:t>
      </w:r>
      <w:r>
        <w:rPr>
          <w:rFonts w:hint="eastAsia"/>
        </w:rPr>
        <w:t>数据库及</w:t>
      </w:r>
      <w:r>
        <w:t>glance</w:t>
      </w:r>
      <w:r>
        <w:rPr>
          <w:rFonts w:hint="eastAsia"/>
        </w:rPr>
        <w:t>的用户名：</w:t>
      </w:r>
    </w:p>
    <w:p w:rsidR="004A38A8" w:rsidRPr="004A38A8" w:rsidRDefault="004A38A8" w:rsidP="00A07BA2">
      <w:pPr>
        <w:pStyle w:val="a5"/>
        <w:jc w:val="left"/>
      </w:pPr>
      <w:r w:rsidRPr="004A38A8">
        <w:t>root@node1:~#</w:t>
      </w:r>
      <w:r w:rsidRPr="004A38A8">
        <w:rPr>
          <w:color w:val="FF0000"/>
        </w:rPr>
        <w:t xml:space="preserve"> </w:t>
      </w:r>
      <w:proofErr w:type="spellStart"/>
      <w:r w:rsidRPr="004A38A8">
        <w:rPr>
          <w:color w:val="FF0000"/>
        </w:rPr>
        <w:t>mysql</w:t>
      </w:r>
      <w:proofErr w:type="spellEnd"/>
      <w:r w:rsidRPr="004A38A8">
        <w:rPr>
          <w:color w:val="FF0000"/>
        </w:rPr>
        <w:t xml:space="preserve"> -</w:t>
      </w:r>
      <w:proofErr w:type="spellStart"/>
      <w:r w:rsidRPr="004A38A8">
        <w:rPr>
          <w:color w:val="FF0000"/>
        </w:rPr>
        <w:t>uroot</w:t>
      </w:r>
      <w:proofErr w:type="spellEnd"/>
      <w:r w:rsidRPr="004A38A8">
        <w:rPr>
          <w:color w:val="FF0000"/>
        </w:rPr>
        <w:t xml:space="preserve"> -p123456 -e 'CREATE DATABASE glance;'</w:t>
      </w:r>
    </w:p>
    <w:p w:rsidR="004A38A8" w:rsidRPr="004A38A8" w:rsidRDefault="004A38A8" w:rsidP="00A07BA2">
      <w:pPr>
        <w:pStyle w:val="a5"/>
        <w:jc w:val="left"/>
      </w:pPr>
      <w:r w:rsidRPr="004A38A8">
        <w:t>root@node1:~#</w:t>
      </w:r>
      <w:r w:rsidRPr="004A38A8">
        <w:rPr>
          <w:color w:val="FF0000"/>
        </w:rPr>
        <w:t xml:space="preserve"> </w:t>
      </w:r>
      <w:proofErr w:type="spellStart"/>
      <w:r w:rsidRPr="004A38A8">
        <w:rPr>
          <w:color w:val="FF0000"/>
        </w:rPr>
        <w:t>mysql</w:t>
      </w:r>
      <w:proofErr w:type="spellEnd"/>
      <w:r w:rsidRPr="004A38A8">
        <w:rPr>
          <w:color w:val="FF0000"/>
        </w:rPr>
        <w:t xml:space="preserve"> -</w:t>
      </w:r>
      <w:proofErr w:type="spellStart"/>
      <w:r w:rsidRPr="004A38A8">
        <w:rPr>
          <w:color w:val="FF0000"/>
        </w:rPr>
        <w:t>uroot</w:t>
      </w:r>
      <w:proofErr w:type="spellEnd"/>
      <w:r w:rsidRPr="004A38A8">
        <w:rPr>
          <w:color w:val="FF0000"/>
        </w:rPr>
        <w:t xml:space="preserve"> -p123456 -e "GRANT ALL PRIVILEGES ON *.* TO 'glance'@'%' WITH GRANT OPTION;"</w:t>
      </w:r>
    </w:p>
    <w:p w:rsidR="004A38A8" w:rsidRPr="004A38A8" w:rsidRDefault="004A38A8" w:rsidP="00A07BA2">
      <w:pPr>
        <w:pStyle w:val="a5"/>
        <w:jc w:val="left"/>
      </w:pPr>
      <w:r w:rsidRPr="004A38A8">
        <w:t>root@node1:~#</w:t>
      </w:r>
      <w:r w:rsidRPr="004A38A8">
        <w:rPr>
          <w:color w:val="FF0000"/>
        </w:rPr>
        <w:t xml:space="preserve"> </w:t>
      </w:r>
      <w:proofErr w:type="spellStart"/>
      <w:r w:rsidRPr="004A38A8">
        <w:rPr>
          <w:color w:val="FF0000"/>
        </w:rPr>
        <w:t>mysql</w:t>
      </w:r>
      <w:proofErr w:type="spellEnd"/>
      <w:r w:rsidRPr="004A38A8">
        <w:rPr>
          <w:color w:val="FF0000"/>
        </w:rPr>
        <w:t xml:space="preserve"> -</w:t>
      </w:r>
      <w:proofErr w:type="spellStart"/>
      <w:r w:rsidRPr="004A38A8">
        <w:rPr>
          <w:color w:val="FF0000"/>
        </w:rPr>
        <w:t>uroot</w:t>
      </w:r>
      <w:proofErr w:type="spellEnd"/>
      <w:r w:rsidRPr="004A38A8">
        <w:rPr>
          <w:color w:val="FF0000"/>
        </w:rPr>
        <w:t xml:space="preserve"> -p123456 -e "SET PASSWORD FOR 'glance'@'%' = </w:t>
      </w:r>
      <w:proofErr w:type="gramStart"/>
      <w:r w:rsidRPr="004A38A8">
        <w:rPr>
          <w:color w:val="FF0000"/>
        </w:rPr>
        <w:t>PASSWORD(</w:t>
      </w:r>
      <w:proofErr w:type="gramEnd"/>
      <w:r w:rsidRPr="004A38A8">
        <w:rPr>
          <w:color w:val="FF0000"/>
        </w:rPr>
        <w:t>'123456');"</w:t>
      </w:r>
    </w:p>
    <w:p w:rsidR="004A38A8" w:rsidRPr="004A38A8" w:rsidRDefault="004A38A8" w:rsidP="00A07BA2">
      <w:pPr>
        <w:pStyle w:val="a5"/>
      </w:pPr>
      <w:r>
        <w:rPr>
          <w:rFonts w:hint="eastAsia"/>
        </w:rPr>
        <w:t>安装</w:t>
      </w:r>
      <w:r w:rsidRPr="004A38A8">
        <w:t>Glance</w:t>
      </w:r>
      <w:r>
        <w:rPr>
          <w:rFonts w:hint="eastAsia"/>
        </w:rPr>
        <w:t>组件（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及</w:t>
      </w:r>
      <w:r>
        <w:rPr>
          <w:rFonts w:hint="eastAsia"/>
        </w:rPr>
        <w:t>registry</w:t>
      </w:r>
      <w:r>
        <w:rPr>
          <w:rFonts w:hint="eastAsia"/>
        </w:rPr>
        <w:t>）</w:t>
      </w:r>
    </w:p>
    <w:p w:rsidR="004A38A8" w:rsidRDefault="004A38A8" w:rsidP="00A07BA2">
      <w:pPr>
        <w:pStyle w:val="a5"/>
        <w:jc w:val="left"/>
        <w:rPr>
          <w:color w:val="FF0000"/>
        </w:rPr>
      </w:pPr>
      <w:r w:rsidRPr="004A38A8">
        <w:t xml:space="preserve">root@node1:~# </w:t>
      </w:r>
      <w:r w:rsidRPr="004A38A8">
        <w:rPr>
          <w:color w:val="FF0000"/>
        </w:rPr>
        <w:t>aptitude install glance</w:t>
      </w:r>
    </w:p>
    <w:p w:rsidR="004A38A8" w:rsidRDefault="004A38A8" w:rsidP="00A07BA2">
      <w:pPr>
        <w:pStyle w:val="3"/>
      </w:pPr>
      <w:bookmarkStart w:id="17" w:name="_Toc353441286"/>
      <w:r>
        <w:rPr>
          <w:rFonts w:hint="eastAsia"/>
        </w:rPr>
        <w:t>安装</w:t>
      </w:r>
      <w:r w:rsidR="00FE0851">
        <w:rPr>
          <w:rFonts w:hint="eastAsia"/>
        </w:rPr>
        <w:t>Keystone</w:t>
      </w:r>
      <w:r>
        <w:rPr>
          <w:rFonts w:hint="eastAsia"/>
        </w:rPr>
        <w:t>（</w:t>
      </w:r>
      <w:r w:rsidR="00FE0851">
        <w:rPr>
          <w:rFonts w:hint="eastAsia"/>
        </w:rPr>
        <w:t>身份识别</w:t>
      </w:r>
      <w:r>
        <w:rPr>
          <w:rFonts w:hint="eastAsia"/>
        </w:rPr>
        <w:t>服务）：</w:t>
      </w:r>
      <w:bookmarkEnd w:id="17"/>
    </w:p>
    <w:p w:rsidR="00FE0851" w:rsidRDefault="00FE0851" w:rsidP="00A07BA2">
      <w:pPr>
        <w:pStyle w:val="a5"/>
      </w:pPr>
      <w:r>
        <w:rPr>
          <w:rFonts w:hint="eastAsia"/>
        </w:rPr>
        <w:t>创建</w:t>
      </w:r>
      <w:r>
        <w:rPr>
          <w:rFonts w:hint="eastAsia"/>
        </w:rPr>
        <w:t>keystone</w:t>
      </w:r>
      <w:r>
        <w:rPr>
          <w:rFonts w:hint="eastAsia"/>
        </w:rPr>
        <w:t>数据库及</w:t>
      </w:r>
      <w:r>
        <w:rPr>
          <w:rFonts w:hint="eastAsia"/>
        </w:rPr>
        <w:t>keystone</w:t>
      </w:r>
      <w:r>
        <w:rPr>
          <w:rFonts w:hint="eastAsia"/>
        </w:rPr>
        <w:t>的用户名：</w:t>
      </w:r>
    </w:p>
    <w:p w:rsidR="00FE0851" w:rsidRDefault="00FE0851" w:rsidP="00A07BA2">
      <w:pPr>
        <w:pStyle w:val="a5"/>
        <w:jc w:val="left"/>
      </w:pPr>
      <w:r>
        <w:t xml:space="preserve">root@node1:~# </w:t>
      </w:r>
      <w:proofErr w:type="spellStart"/>
      <w:r w:rsidRPr="00FE0851">
        <w:rPr>
          <w:color w:val="FF0000"/>
        </w:rPr>
        <w:t>mysql</w:t>
      </w:r>
      <w:proofErr w:type="spellEnd"/>
      <w:r w:rsidRPr="00FE0851">
        <w:rPr>
          <w:color w:val="FF0000"/>
        </w:rPr>
        <w:t xml:space="preserve"> -</w:t>
      </w:r>
      <w:proofErr w:type="spellStart"/>
      <w:r w:rsidRPr="00FE0851">
        <w:rPr>
          <w:color w:val="FF0000"/>
        </w:rPr>
        <w:t>uroot</w:t>
      </w:r>
      <w:proofErr w:type="spellEnd"/>
      <w:r w:rsidRPr="00FE0851">
        <w:rPr>
          <w:color w:val="FF0000"/>
        </w:rPr>
        <w:t xml:space="preserve"> -p123456 -e 'CREATE DATABASE keystone;'</w:t>
      </w:r>
    </w:p>
    <w:p w:rsidR="00FE0851" w:rsidRDefault="00FE0851" w:rsidP="00A07BA2">
      <w:pPr>
        <w:pStyle w:val="a5"/>
        <w:jc w:val="left"/>
      </w:pPr>
      <w:r>
        <w:t xml:space="preserve">root@node1:~# </w:t>
      </w:r>
      <w:proofErr w:type="spellStart"/>
      <w:r w:rsidRPr="00FE0851">
        <w:rPr>
          <w:color w:val="FF0000"/>
        </w:rPr>
        <w:t>mysql</w:t>
      </w:r>
      <w:proofErr w:type="spellEnd"/>
      <w:r w:rsidRPr="00FE0851">
        <w:rPr>
          <w:color w:val="FF0000"/>
        </w:rPr>
        <w:t xml:space="preserve"> -</w:t>
      </w:r>
      <w:proofErr w:type="spellStart"/>
      <w:r w:rsidRPr="00FE0851">
        <w:rPr>
          <w:color w:val="FF0000"/>
        </w:rPr>
        <w:t>uroot</w:t>
      </w:r>
      <w:proofErr w:type="spellEnd"/>
      <w:r w:rsidRPr="00FE0851">
        <w:rPr>
          <w:color w:val="FF0000"/>
        </w:rPr>
        <w:t xml:space="preserve"> -p123456 -e "GRANT ALL PRIVILEGES ON *.* TO 'keystone'@'%' WITH GRANT OPTION;"</w:t>
      </w:r>
    </w:p>
    <w:p w:rsidR="00FE0851" w:rsidRDefault="00FE0851" w:rsidP="00A07BA2">
      <w:pPr>
        <w:pStyle w:val="a5"/>
        <w:jc w:val="left"/>
      </w:pPr>
      <w:r>
        <w:t xml:space="preserve">root@node1:~# </w:t>
      </w:r>
      <w:proofErr w:type="spellStart"/>
      <w:r w:rsidRPr="00FE0851">
        <w:rPr>
          <w:color w:val="FF0000"/>
        </w:rPr>
        <w:t>mysql</w:t>
      </w:r>
      <w:proofErr w:type="spellEnd"/>
      <w:r w:rsidRPr="00FE0851">
        <w:rPr>
          <w:color w:val="FF0000"/>
        </w:rPr>
        <w:t xml:space="preserve"> -</w:t>
      </w:r>
      <w:proofErr w:type="spellStart"/>
      <w:r w:rsidRPr="00FE0851">
        <w:rPr>
          <w:color w:val="FF0000"/>
        </w:rPr>
        <w:t>uroot</w:t>
      </w:r>
      <w:proofErr w:type="spellEnd"/>
      <w:r w:rsidRPr="00FE0851">
        <w:rPr>
          <w:color w:val="FF0000"/>
        </w:rPr>
        <w:t xml:space="preserve"> -p123456 -e "SET PASSWORD FOR 'keystone'@'%' = </w:t>
      </w:r>
      <w:proofErr w:type="gramStart"/>
      <w:r w:rsidRPr="00FE0851">
        <w:rPr>
          <w:color w:val="FF0000"/>
        </w:rPr>
        <w:t>PASSWORD(</w:t>
      </w:r>
      <w:proofErr w:type="gramEnd"/>
      <w:r w:rsidRPr="00FE0851">
        <w:rPr>
          <w:color w:val="FF0000"/>
        </w:rPr>
        <w:t>'123456');"</w:t>
      </w:r>
    </w:p>
    <w:p w:rsidR="00FE0851" w:rsidRDefault="00FE0851" w:rsidP="00A07BA2">
      <w:pPr>
        <w:pStyle w:val="a5"/>
        <w:jc w:val="left"/>
      </w:pPr>
      <w:r>
        <w:rPr>
          <w:rFonts w:hint="eastAsia"/>
        </w:rPr>
        <w:t>安装</w:t>
      </w:r>
      <w:r>
        <w:rPr>
          <w:rFonts w:hint="eastAsia"/>
        </w:rPr>
        <w:t>Keystone</w:t>
      </w:r>
      <w:r>
        <w:rPr>
          <w:rFonts w:hint="eastAsia"/>
        </w:rPr>
        <w:t>组件：</w:t>
      </w:r>
    </w:p>
    <w:p w:rsidR="004A38A8" w:rsidRDefault="00FE0851" w:rsidP="00A07BA2">
      <w:pPr>
        <w:pStyle w:val="a5"/>
        <w:jc w:val="left"/>
        <w:rPr>
          <w:color w:val="FF0000"/>
        </w:rPr>
      </w:pPr>
      <w:r>
        <w:t>root@node1:~#</w:t>
      </w:r>
      <w:r w:rsidRPr="00FE0851">
        <w:rPr>
          <w:color w:val="FF0000"/>
        </w:rPr>
        <w:t xml:space="preserve"> aptitude install keystone</w:t>
      </w:r>
    </w:p>
    <w:p w:rsidR="00FE0851" w:rsidRDefault="00FE0851" w:rsidP="00A07BA2">
      <w:pPr>
        <w:pStyle w:val="2"/>
      </w:pPr>
      <w:bookmarkStart w:id="18" w:name="_Toc353441287"/>
      <w:r>
        <w:rPr>
          <w:rFonts w:hint="eastAsia"/>
        </w:rPr>
        <w:t>安装</w:t>
      </w:r>
      <w:r w:rsidRPr="003A6577">
        <w:rPr>
          <w:rFonts w:hint="eastAsia"/>
        </w:rPr>
        <w:t>节点</w:t>
      </w:r>
      <w:r>
        <w:rPr>
          <w:rFonts w:hint="eastAsia"/>
        </w:rPr>
        <w:t>2</w:t>
      </w:r>
      <w:bookmarkEnd w:id="18"/>
    </w:p>
    <w:p w:rsidR="00FE0851" w:rsidRDefault="00FE0851" w:rsidP="00A07BA2">
      <w:pPr>
        <w:pStyle w:val="a5"/>
      </w:pPr>
      <w:r>
        <w:rPr>
          <w:rFonts w:hint="eastAsia"/>
        </w:rPr>
        <w:t>安装</w:t>
      </w:r>
      <w:r>
        <w:rPr>
          <w:rFonts w:hint="eastAsia"/>
        </w:rPr>
        <w:t>Nova</w:t>
      </w:r>
      <w:r>
        <w:rPr>
          <w:rFonts w:hint="eastAsia"/>
        </w:rPr>
        <w:t>组件（如果有更多的节点，其他节点的安装同节点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FE0851" w:rsidRDefault="00FE0851" w:rsidP="00A07BA2">
      <w:pPr>
        <w:pStyle w:val="a5"/>
      </w:pPr>
      <w:r>
        <w:rPr>
          <w:rFonts w:hint="eastAsia"/>
        </w:rPr>
        <w:t>运算节点：</w:t>
      </w:r>
    </w:p>
    <w:p w:rsidR="00FE0851" w:rsidRPr="00594840" w:rsidRDefault="00FE0851" w:rsidP="00A07BA2">
      <w:pPr>
        <w:pStyle w:val="a5"/>
        <w:jc w:val="left"/>
      </w:pPr>
      <w:r>
        <w:t>root@node</w:t>
      </w:r>
      <w:r>
        <w:rPr>
          <w:rFonts w:hint="eastAsia"/>
        </w:rPr>
        <w:t>2</w:t>
      </w:r>
      <w:r>
        <w:t>:~#</w:t>
      </w:r>
      <w:r w:rsidRPr="003A6577">
        <w:rPr>
          <w:color w:val="FF0000"/>
        </w:rPr>
        <w:t xml:space="preserve"> </w:t>
      </w:r>
      <w:proofErr w:type="gramStart"/>
      <w:r w:rsidRPr="003A6577">
        <w:rPr>
          <w:color w:val="FF0000"/>
        </w:rPr>
        <w:t>aptitude install</w:t>
      </w:r>
      <w:proofErr w:type="gramEnd"/>
      <w:r w:rsidRPr="003A6577">
        <w:rPr>
          <w:color w:val="FF0000"/>
        </w:rPr>
        <w:t xml:space="preserve"> nova-compute</w:t>
      </w:r>
    </w:p>
    <w:p w:rsidR="00FE0851" w:rsidRDefault="00FE0851" w:rsidP="00A07BA2">
      <w:pPr>
        <w:pStyle w:val="2"/>
      </w:pPr>
      <w:bookmarkStart w:id="19" w:name="_Toc353441288"/>
      <w:r>
        <w:rPr>
          <w:rFonts w:hint="eastAsia"/>
        </w:rPr>
        <w:t>在</w:t>
      </w:r>
      <w:r w:rsidRPr="003A6577">
        <w:rPr>
          <w:rFonts w:hint="eastAsia"/>
        </w:rPr>
        <w:t>节点</w:t>
      </w:r>
      <w:r>
        <w:rPr>
          <w:rFonts w:hint="eastAsia"/>
        </w:rPr>
        <w:t>1上配置</w:t>
      </w:r>
      <w:bookmarkEnd w:id="19"/>
    </w:p>
    <w:p w:rsidR="00FE0851" w:rsidRDefault="00FE0851" w:rsidP="00A07BA2">
      <w:pPr>
        <w:pStyle w:val="3"/>
      </w:pPr>
      <w:bookmarkStart w:id="20" w:name="_Toc353441289"/>
      <w:r>
        <w:rPr>
          <w:rFonts w:hint="eastAsia"/>
        </w:rPr>
        <w:t>修改Nova的配置文件</w:t>
      </w:r>
      <w:bookmarkEnd w:id="20"/>
    </w:p>
    <w:p w:rsidR="0010238A" w:rsidRPr="0010238A" w:rsidRDefault="0010238A" w:rsidP="00A07BA2">
      <w:pPr>
        <w:pStyle w:val="a5"/>
      </w:pPr>
      <w:r>
        <w:rPr>
          <w:rFonts w:hint="eastAsia"/>
        </w:rPr>
        <w:t>执行以下命令</w:t>
      </w:r>
    </w:p>
    <w:p w:rsidR="00FE0851" w:rsidRDefault="00FE0851" w:rsidP="00A07BA2">
      <w:pPr>
        <w:pStyle w:val="a5"/>
        <w:jc w:val="left"/>
        <w:rPr>
          <w:color w:val="FF0000"/>
        </w:rPr>
      </w:pPr>
      <w:r w:rsidRPr="00FE0851">
        <w:t xml:space="preserve">root@node1:~# </w:t>
      </w:r>
      <w:proofErr w:type="gramStart"/>
      <w:r w:rsidRPr="00FE0851">
        <w:rPr>
          <w:color w:val="FF0000"/>
        </w:rPr>
        <w:t>vi</w:t>
      </w:r>
      <w:proofErr w:type="gramEnd"/>
      <w:r w:rsidRPr="00FE0851">
        <w:rPr>
          <w:color w:val="FF0000"/>
        </w:rPr>
        <w:t xml:space="preserve"> /</w:t>
      </w:r>
      <w:proofErr w:type="spellStart"/>
      <w:r w:rsidRPr="00FE0851">
        <w:rPr>
          <w:color w:val="FF0000"/>
        </w:rPr>
        <w:t>etc</w:t>
      </w:r>
      <w:proofErr w:type="spellEnd"/>
      <w:r w:rsidRPr="00FE0851">
        <w:rPr>
          <w:color w:val="FF0000"/>
        </w:rPr>
        <w:t>/nova/</w:t>
      </w:r>
      <w:proofErr w:type="spellStart"/>
      <w:r w:rsidRPr="00FE0851">
        <w:rPr>
          <w:color w:val="FF0000"/>
        </w:rPr>
        <w:t>nova.conf</w:t>
      </w:r>
      <w:proofErr w:type="spellEnd"/>
    </w:p>
    <w:p w:rsidR="00FE0851" w:rsidRDefault="0010238A" w:rsidP="00A07BA2">
      <w:pPr>
        <w:pStyle w:val="a5"/>
        <w:jc w:val="left"/>
      </w:pPr>
      <w:r>
        <w:rPr>
          <w:rFonts w:hint="eastAsia"/>
        </w:rPr>
        <w:t>修改配置文件如下（粗体部分是节点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hostname</w:t>
      </w:r>
      <w:r>
        <w:rPr>
          <w:rFonts w:hint="eastAsia"/>
        </w:rPr>
        <w:t>，根据实际情况修改）：</w:t>
      </w:r>
    </w:p>
    <w:tbl>
      <w:tblPr>
        <w:tblStyle w:val="af1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87"/>
      </w:tblGrid>
      <w:tr w:rsidR="0010238A" w:rsidTr="00C100C1"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0238A" w:rsidRDefault="0010238A" w:rsidP="00A07BA2">
            <w:pPr>
              <w:pStyle w:val="a5"/>
              <w:jc w:val="left"/>
            </w:pPr>
            <w:r>
              <w:t>[DEFAULT]</w:t>
            </w:r>
          </w:p>
          <w:p w:rsidR="0010238A" w:rsidRDefault="0010238A" w:rsidP="00A07BA2">
            <w:pPr>
              <w:pStyle w:val="a5"/>
              <w:jc w:val="left"/>
            </w:pPr>
            <w:r>
              <w:lastRenderedPageBreak/>
              <w:t xml:space="preserve">##### </w:t>
            </w:r>
            <w:proofErr w:type="spellStart"/>
            <w:r>
              <w:t>RabbitMQ</w:t>
            </w:r>
            <w:proofErr w:type="spellEnd"/>
            <w:r>
              <w:t xml:space="preserve"> #####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rabbit_host</w:t>
            </w:r>
            <w:proofErr w:type="spellEnd"/>
            <w:r>
              <w:t>=</w:t>
            </w:r>
            <w:r w:rsidRPr="0010238A">
              <w:rPr>
                <w:b/>
              </w:rPr>
              <w:t>node1</w:t>
            </w:r>
          </w:p>
          <w:p w:rsidR="0010238A" w:rsidRDefault="0010238A" w:rsidP="00A07BA2">
            <w:pPr>
              <w:pStyle w:val="a5"/>
              <w:jc w:val="left"/>
            </w:pPr>
            <w:r>
              <w:t>##### MySQL #####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sql_connection</w:t>
            </w:r>
            <w:proofErr w:type="spellEnd"/>
            <w:r>
              <w:t>=mysql://nova:123456@</w:t>
            </w:r>
            <w:r w:rsidRPr="0010238A">
              <w:rPr>
                <w:b/>
              </w:rPr>
              <w:t>node1</w:t>
            </w:r>
            <w:r>
              <w:t>/nova</w:t>
            </w:r>
          </w:p>
          <w:p w:rsidR="0010238A" w:rsidRDefault="0010238A" w:rsidP="00A07BA2">
            <w:pPr>
              <w:pStyle w:val="a5"/>
              <w:jc w:val="left"/>
            </w:pPr>
            <w:r>
              <w:t>##### nova-</w:t>
            </w:r>
            <w:proofErr w:type="spellStart"/>
            <w:r>
              <w:t>api</w:t>
            </w:r>
            <w:proofErr w:type="spellEnd"/>
            <w:r>
              <w:t xml:space="preserve"> #####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auth_strategy</w:t>
            </w:r>
            <w:proofErr w:type="spellEnd"/>
            <w:r>
              <w:t>=keystone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cc_host</w:t>
            </w:r>
            <w:proofErr w:type="spellEnd"/>
            <w:r>
              <w:t>=</w:t>
            </w:r>
            <w:r w:rsidRPr="0010238A">
              <w:rPr>
                <w:b/>
              </w:rPr>
              <w:t>node1</w:t>
            </w:r>
          </w:p>
          <w:p w:rsidR="0010238A" w:rsidRDefault="0010238A" w:rsidP="00A07BA2">
            <w:pPr>
              <w:pStyle w:val="a5"/>
              <w:jc w:val="left"/>
            </w:pPr>
            <w:r>
              <w:t>##### nova-network #####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network_manager</w:t>
            </w:r>
            <w:proofErr w:type="spellEnd"/>
            <w:r>
              <w:t>=</w:t>
            </w:r>
            <w:proofErr w:type="spellStart"/>
            <w:r>
              <w:t>nova.network.manager.VlanManager</w:t>
            </w:r>
            <w:proofErr w:type="spellEnd"/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public_interface</w:t>
            </w:r>
            <w:proofErr w:type="spellEnd"/>
            <w:r>
              <w:t>=eth0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vlan_interface</w:t>
            </w:r>
            <w:proofErr w:type="spellEnd"/>
            <w:r>
              <w:t>=eth1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network_host</w:t>
            </w:r>
            <w:proofErr w:type="spellEnd"/>
            <w:r>
              <w:t>=</w:t>
            </w:r>
            <w:r w:rsidRPr="0010238A">
              <w:rPr>
                <w:b/>
              </w:rPr>
              <w:t>node1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fixed_range</w:t>
            </w:r>
            <w:proofErr w:type="spellEnd"/>
            <w:r>
              <w:t>=10.0.0.0/8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network_size</w:t>
            </w:r>
            <w:proofErr w:type="spellEnd"/>
            <w:r>
              <w:t>=1024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dhcpbridge_flagfile</w:t>
            </w:r>
            <w:proofErr w:type="spellEnd"/>
            <w:r>
              <w:t>=/</w:t>
            </w:r>
            <w:proofErr w:type="spellStart"/>
            <w:r>
              <w:t>etc</w:t>
            </w:r>
            <w:proofErr w:type="spellEnd"/>
            <w:r>
              <w:t>/nova/</w:t>
            </w:r>
            <w:proofErr w:type="spellStart"/>
            <w:r>
              <w:t>nova.conf</w:t>
            </w:r>
            <w:proofErr w:type="spellEnd"/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dhcpbridge</w:t>
            </w:r>
            <w:proofErr w:type="spellEnd"/>
            <w:r>
              <w:t>=/</w:t>
            </w:r>
            <w:proofErr w:type="spellStart"/>
            <w:r>
              <w:t>usr</w:t>
            </w:r>
            <w:proofErr w:type="spellEnd"/>
            <w:r>
              <w:t>/bin/nova-</w:t>
            </w:r>
            <w:proofErr w:type="spellStart"/>
            <w:r>
              <w:t>dhcpbridge</w:t>
            </w:r>
            <w:proofErr w:type="spellEnd"/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force_dhcp_release</w:t>
            </w:r>
            <w:proofErr w:type="spellEnd"/>
            <w:r>
              <w:t>=True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fixed_ip_disassociate_timeout</w:t>
            </w:r>
            <w:proofErr w:type="spellEnd"/>
            <w:r>
              <w:t>=30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my_ip</w:t>
            </w:r>
            <w:proofErr w:type="spellEnd"/>
            <w:r>
              <w:t>=172.16.1.</w:t>
            </w:r>
            <w:r>
              <w:rPr>
                <w:rFonts w:hint="eastAsia"/>
              </w:rPr>
              <w:t>1</w:t>
            </w:r>
            <w:r>
              <w:t>01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routing_source_ip</w:t>
            </w:r>
            <w:proofErr w:type="spellEnd"/>
            <w:r>
              <w:t>=192.168.1.</w:t>
            </w:r>
            <w:r>
              <w:rPr>
                <w:rFonts w:hint="eastAsia"/>
              </w:rPr>
              <w:t>50</w:t>
            </w:r>
          </w:p>
          <w:p w:rsidR="0010238A" w:rsidRDefault="0010238A" w:rsidP="00A07BA2">
            <w:pPr>
              <w:pStyle w:val="a5"/>
              <w:jc w:val="left"/>
            </w:pPr>
            <w:r>
              <w:t>##### nova-compute #####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connection_type</w:t>
            </w:r>
            <w:proofErr w:type="spellEnd"/>
            <w:r>
              <w:t>=</w:t>
            </w:r>
            <w:proofErr w:type="spellStart"/>
            <w:r>
              <w:t>libvirt</w:t>
            </w:r>
            <w:proofErr w:type="spellEnd"/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libvirt_type</w:t>
            </w:r>
            <w:proofErr w:type="spellEnd"/>
            <w:r>
              <w:t>=</w:t>
            </w:r>
            <w:proofErr w:type="spellStart"/>
            <w:r>
              <w:t>kvm</w:t>
            </w:r>
            <w:proofErr w:type="spellEnd"/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libvirt_use_virtio_for_bridges</w:t>
            </w:r>
            <w:proofErr w:type="spellEnd"/>
            <w:r>
              <w:t>=True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use_cow_images</w:t>
            </w:r>
            <w:proofErr w:type="spellEnd"/>
            <w:r>
              <w:t>=True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snapshot_image_format</w:t>
            </w:r>
            <w:proofErr w:type="spellEnd"/>
            <w:r>
              <w:t>=qcow2</w:t>
            </w:r>
          </w:p>
          <w:p w:rsidR="0010238A" w:rsidRDefault="0010238A" w:rsidP="00A07BA2">
            <w:pPr>
              <w:pStyle w:val="a5"/>
              <w:jc w:val="left"/>
            </w:pPr>
            <w:r>
              <w:t>##### nova-volume #####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iscsi_ip_prefix</w:t>
            </w:r>
            <w:proofErr w:type="spellEnd"/>
            <w:r>
              <w:t>=172.16.1.20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num_targets</w:t>
            </w:r>
            <w:proofErr w:type="spellEnd"/>
            <w:r>
              <w:t>=100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iscsi_helper</w:t>
            </w:r>
            <w:proofErr w:type="spellEnd"/>
            <w:r>
              <w:t>=</w:t>
            </w:r>
            <w:proofErr w:type="spellStart"/>
            <w:r>
              <w:t>tgtadm</w:t>
            </w:r>
            <w:proofErr w:type="spellEnd"/>
          </w:p>
          <w:p w:rsidR="0010238A" w:rsidRDefault="0010238A" w:rsidP="00A07BA2">
            <w:pPr>
              <w:pStyle w:val="a5"/>
              <w:jc w:val="left"/>
            </w:pPr>
            <w:r>
              <w:t>##### glance #####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image_service</w:t>
            </w:r>
            <w:proofErr w:type="spellEnd"/>
            <w:r>
              <w:t>=</w:t>
            </w:r>
            <w:proofErr w:type="spellStart"/>
            <w:r>
              <w:t>nova.image.glance.GlanceImageService</w:t>
            </w:r>
            <w:proofErr w:type="spellEnd"/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glance_api_servers</w:t>
            </w:r>
            <w:proofErr w:type="spellEnd"/>
            <w:r>
              <w:t>=</w:t>
            </w:r>
            <w:r w:rsidRPr="0010238A">
              <w:rPr>
                <w:b/>
              </w:rPr>
              <w:t>node1</w:t>
            </w:r>
            <w:r>
              <w:t>:9292</w:t>
            </w:r>
          </w:p>
          <w:p w:rsidR="0010238A" w:rsidRDefault="0010238A" w:rsidP="00A07BA2">
            <w:pPr>
              <w:pStyle w:val="a5"/>
              <w:jc w:val="left"/>
            </w:pPr>
            <w:r>
              <w:t xml:space="preserve">##### </w:t>
            </w:r>
            <w:proofErr w:type="spellStart"/>
            <w:r>
              <w:t>Misc</w:t>
            </w:r>
            <w:proofErr w:type="spellEnd"/>
            <w:r>
              <w:t xml:space="preserve"> #####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logdir</w:t>
            </w:r>
            <w:proofErr w:type="spellEnd"/>
            <w:r>
              <w:t>=/</w:t>
            </w:r>
            <w:proofErr w:type="spellStart"/>
            <w:r>
              <w:t>var</w:t>
            </w:r>
            <w:proofErr w:type="spellEnd"/>
            <w:r>
              <w:t>/log/nova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state_path</w:t>
            </w:r>
            <w:proofErr w:type="spellEnd"/>
            <w:r>
              <w:t>=/</w:t>
            </w:r>
            <w:proofErr w:type="spellStart"/>
            <w:r>
              <w:t>var</w:t>
            </w:r>
            <w:proofErr w:type="spellEnd"/>
            <w:r>
              <w:t>/lib/nova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lastRenderedPageBreak/>
              <w:t>lock_path</w:t>
            </w:r>
            <w:proofErr w:type="spellEnd"/>
            <w:r>
              <w:t>=/</w:t>
            </w:r>
            <w:proofErr w:type="spellStart"/>
            <w:r>
              <w:t>var</w:t>
            </w:r>
            <w:proofErr w:type="spellEnd"/>
            <w:r>
              <w:t>/lock/nova</w:t>
            </w:r>
          </w:p>
          <w:p w:rsidR="0010238A" w:rsidRDefault="0010238A" w:rsidP="00A07BA2">
            <w:pPr>
              <w:pStyle w:val="a5"/>
              <w:ind w:firstLineChars="177" w:firstLine="425"/>
              <w:jc w:val="left"/>
            </w:pPr>
            <w:proofErr w:type="spellStart"/>
            <w:r>
              <w:t>root_helper</w:t>
            </w:r>
            <w:proofErr w:type="spellEnd"/>
            <w:r>
              <w:t>=</w:t>
            </w:r>
            <w:proofErr w:type="spellStart"/>
            <w:r>
              <w:t>sudo</w:t>
            </w:r>
            <w:proofErr w:type="spellEnd"/>
            <w:r>
              <w:t xml:space="preserve"> nova-</w:t>
            </w:r>
            <w:proofErr w:type="spellStart"/>
            <w:r>
              <w:t>rootwrap</w:t>
            </w:r>
            <w:proofErr w:type="spellEnd"/>
          </w:p>
        </w:tc>
      </w:tr>
    </w:tbl>
    <w:p w:rsidR="0010238A" w:rsidRDefault="0010238A" w:rsidP="00A07BA2">
      <w:pPr>
        <w:pStyle w:val="a5"/>
        <w:jc w:val="left"/>
      </w:pPr>
    </w:p>
    <w:p w:rsidR="0010238A" w:rsidRDefault="0010238A" w:rsidP="00A07BA2">
      <w:pPr>
        <w:pStyle w:val="a5"/>
        <w:jc w:val="left"/>
      </w:pPr>
      <w:proofErr w:type="spellStart"/>
      <w:r w:rsidRPr="000337D4">
        <w:rPr>
          <w:rFonts w:hint="eastAsia"/>
          <w:b/>
        </w:rPr>
        <w:t>my_ip</w:t>
      </w:r>
      <w:proofErr w:type="spellEnd"/>
      <w:r>
        <w:rPr>
          <w:rFonts w:hint="eastAsia"/>
        </w:rPr>
        <w:t>参数必须指定，否则</w:t>
      </w:r>
      <w:r>
        <w:rPr>
          <w:rFonts w:hint="eastAsia"/>
        </w:rPr>
        <w:t>192.168.1.50</w:t>
      </w:r>
      <w:r>
        <w:rPr>
          <w:rFonts w:hint="eastAsia"/>
        </w:rPr>
        <w:t>（外部</w:t>
      </w:r>
      <w:r>
        <w:rPr>
          <w:rFonts w:hint="eastAsia"/>
        </w:rPr>
        <w:t>IP</w:t>
      </w:r>
      <w:r>
        <w:rPr>
          <w:rFonts w:hint="eastAsia"/>
        </w:rPr>
        <w:t>）会取代</w:t>
      </w:r>
      <w:r>
        <w:rPr>
          <w:rFonts w:hint="eastAsia"/>
        </w:rPr>
        <w:t>172.16.1.101</w:t>
      </w:r>
      <w:r>
        <w:rPr>
          <w:rFonts w:hint="eastAsia"/>
        </w:rPr>
        <w:t>（内部</w:t>
      </w:r>
      <w:r>
        <w:rPr>
          <w:rFonts w:hint="eastAsia"/>
        </w:rPr>
        <w:t>IP</w:t>
      </w:r>
      <w:r>
        <w:rPr>
          <w:rFonts w:hint="eastAsia"/>
        </w:rPr>
        <w:t>），导致节点</w:t>
      </w:r>
      <w:r>
        <w:rPr>
          <w:rFonts w:hint="eastAsia"/>
        </w:rPr>
        <w:t>2</w:t>
      </w:r>
      <w:r w:rsidR="00C100C1">
        <w:rPr>
          <w:rFonts w:hint="eastAsia"/>
        </w:rPr>
        <w:t>在外部网络上</w:t>
      </w:r>
      <w:r>
        <w:rPr>
          <w:rFonts w:hint="eastAsia"/>
        </w:rPr>
        <w:t>无法访问节点</w:t>
      </w:r>
      <w:r>
        <w:rPr>
          <w:rFonts w:hint="eastAsia"/>
        </w:rPr>
        <w:t>1</w:t>
      </w:r>
      <w:r w:rsidR="00C100C1">
        <w:rPr>
          <w:rFonts w:hint="eastAsia"/>
        </w:rPr>
        <w:t>。</w:t>
      </w:r>
    </w:p>
    <w:p w:rsidR="00C100C1" w:rsidRPr="00C100C1" w:rsidRDefault="00C100C1" w:rsidP="00A07BA2">
      <w:pPr>
        <w:pStyle w:val="a5"/>
        <w:jc w:val="left"/>
      </w:pPr>
      <w:proofErr w:type="spellStart"/>
      <w:r w:rsidRPr="000337D4">
        <w:rPr>
          <w:rFonts w:hint="eastAsia"/>
          <w:b/>
        </w:rPr>
        <w:t>routing_source_ip</w:t>
      </w:r>
      <w:proofErr w:type="spellEnd"/>
      <w:r>
        <w:rPr>
          <w:rFonts w:hint="eastAsia"/>
        </w:rPr>
        <w:t>参数必须指定，否则</w:t>
      </w:r>
      <w:r>
        <w:rPr>
          <w:rFonts w:hint="eastAsia"/>
        </w:rPr>
        <w:t>172.16.1.101</w:t>
      </w:r>
      <w:r>
        <w:rPr>
          <w:rFonts w:hint="eastAsia"/>
        </w:rPr>
        <w:t>（内部</w:t>
      </w:r>
      <w:r>
        <w:rPr>
          <w:rFonts w:hint="eastAsia"/>
        </w:rPr>
        <w:t>IP</w:t>
      </w:r>
      <w:r>
        <w:rPr>
          <w:rFonts w:hint="eastAsia"/>
        </w:rPr>
        <w:t>）会取代</w:t>
      </w:r>
      <w:r>
        <w:rPr>
          <w:rFonts w:hint="eastAsia"/>
        </w:rPr>
        <w:t>192.168.1.50</w:t>
      </w:r>
      <w:r>
        <w:rPr>
          <w:rFonts w:hint="eastAsia"/>
        </w:rPr>
        <w:t>（外部</w:t>
      </w:r>
      <w:r>
        <w:rPr>
          <w:rFonts w:hint="eastAsia"/>
        </w:rPr>
        <w:t>IP</w:t>
      </w:r>
      <w:r>
        <w:rPr>
          <w:rFonts w:hint="eastAsia"/>
        </w:rPr>
        <w:t>），路由器无法为来自服务网络（</w:t>
      </w:r>
      <w:r>
        <w:rPr>
          <w:rFonts w:hint="eastAsia"/>
        </w:rPr>
        <w:t>10.0.0.0/8</w:t>
      </w:r>
      <w:r>
        <w:rPr>
          <w:rFonts w:hint="eastAsia"/>
        </w:rPr>
        <w:t>）的数据包路由。</w:t>
      </w:r>
    </w:p>
    <w:p w:rsidR="00C100C1" w:rsidRDefault="00C100C1" w:rsidP="00A07BA2">
      <w:pPr>
        <w:pStyle w:val="3"/>
      </w:pPr>
      <w:bookmarkStart w:id="21" w:name="_Toc353441290"/>
      <w:r>
        <w:rPr>
          <w:rFonts w:hint="eastAsia"/>
        </w:rPr>
        <w:t>修改Glance的配置文件</w:t>
      </w:r>
      <w:bookmarkEnd w:id="21"/>
    </w:p>
    <w:p w:rsidR="00C100C1" w:rsidRDefault="00C100C1" w:rsidP="00A07BA2">
      <w:pPr>
        <w:pStyle w:val="a5"/>
        <w:jc w:val="left"/>
      </w:pPr>
      <w:r>
        <w:rPr>
          <w:rFonts w:hint="eastAsia"/>
        </w:rPr>
        <w:t>修改</w:t>
      </w:r>
      <w:r>
        <w:rPr>
          <w:rFonts w:hint="eastAsia"/>
        </w:rPr>
        <w:t>Glance</w:t>
      </w:r>
      <w:r>
        <w:rPr>
          <w:rFonts w:hint="eastAsia"/>
        </w:rPr>
        <w:t>的配置文件，使用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:rsidR="00C100C1" w:rsidRPr="00C100C1" w:rsidRDefault="00C100C1" w:rsidP="00A07BA2">
      <w:pPr>
        <w:pStyle w:val="a5"/>
        <w:jc w:val="left"/>
        <w:rPr>
          <w:color w:val="FF0000"/>
        </w:rPr>
      </w:pPr>
      <w:r>
        <w:t>root@node1:</w:t>
      </w:r>
      <w:r w:rsidRPr="00C100C1">
        <w:rPr>
          <w:color w:val="FF0000"/>
        </w:rPr>
        <w:t xml:space="preserve">~# </w:t>
      </w:r>
      <w:proofErr w:type="gramStart"/>
      <w:r w:rsidRPr="00C100C1">
        <w:rPr>
          <w:color w:val="FF0000"/>
        </w:rPr>
        <w:t>vi</w:t>
      </w:r>
      <w:proofErr w:type="gramEnd"/>
      <w:r w:rsidRPr="00C100C1">
        <w:rPr>
          <w:color w:val="FF0000"/>
        </w:rPr>
        <w:t xml:space="preserve"> /</w:t>
      </w:r>
      <w:proofErr w:type="spellStart"/>
      <w:r w:rsidRPr="00C100C1">
        <w:rPr>
          <w:color w:val="FF0000"/>
        </w:rPr>
        <w:t>etc</w:t>
      </w:r>
      <w:proofErr w:type="spellEnd"/>
      <w:r w:rsidRPr="00C100C1">
        <w:rPr>
          <w:color w:val="FF0000"/>
        </w:rPr>
        <w:t>/glance/glance-</w:t>
      </w:r>
      <w:proofErr w:type="spellStart"/>
      <w:r w:rsidRPr="00C100C1">
        <w:rPr>
          <w:color w:val="FF0000"/>
        </w:rPr>
        <w:t>registry.conf</w:t>
      </w:r>
      <w:proofErr w:type="spellEnd"/>
    </w:p>
    <w:p w:rsidR="00C100C1" w:rsidRDefault="00C100C1" w:rsidP="00A07BA2">
      <w:pPr>
        <w:pStyle w:val="a5"/>
        <w:jc w:val="left"/>
      </w:pPr>
      <w:r>
        <w:rPr>
          <w:rFonts w:hint="eastAsia"/>
        </w:rPr>
        <w:t>修改以下地方（粗体部分是节点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hostname</w:t>
      </w:r>
      <w:r>
        <w:rPr>
          <w:rFonts w:hint="eastAsia"/>
        </w:rPr>
        <w:t>，根据实际情况修改）：</w:t>
      </w:r>
    </w:p>
    <w:tbl>
      <w:tblPr>
        <w:tblStyle w:val="af1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87"/>
      </w:tblGrid>
      <w:tr w:rsidR="00C100C1" w:rsidTr="00C100C1"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C100C1" w:rsidRDefault="00C100C1" w:rsidP="00A07BA2">
            <w:pPr>
              <w:pStyle w:val="a5"/>
              <w:jc w:val="left"/>
            </w:pPr>
            <w:proofErr w:type="spellStart"/>
            <w:r>
              <w:t>sql_connection</w:t>
            </w:r>
            <w:proofErr w:type="spellEnd"/>
            <w:r>
              <w:t xml:space="preserve"> = mysql://glance:123456@</w:t>
            </w:r>
            <w:r w:rsidRPr="00C100C1">
              <w:rPr>
                <w:b/>
              </w:rPr>
              <w:t>node1</w:t>
            </w:r>
            <w:r>
              <w:t>/glance</w:t>
            </w:r>
          </w:p>
        </w:tc>
      </w:tr>
    </w:tbl>
    <w:p w:rsidR="00C100C1" w:rsidRDefault="00C100C1" w:rsidP="00A07BA2">
      <w:pPr>
        <w:pStyle w:val="a5"/>
        <w:jc w:val="left"/>
      </w:pPr>
    </w:p>
    <w:p w:rsidR="00C100C1" w:rsidRDefault="00C100C1" w:rsidP="00A07BA2">
      <w:pPr>
        <w:pStyle w:val="a5"/>
        <w:jc w:val="left"/>
      </w:pPr>
      <w:r>
        <w:rPr>
          <w:rFonts w:hint="eastAsia"/>
        </w:rPr>
        <w:t>修改以下两个文件，使得</w:t>
      </w:r>
      <w:r>
        <w:rPr>
          <w:rFonts w:hint="eastAsia"/>
        </w:rPr>
        <w:t>Glance</w:t>
      </w:r>
      <w:r>
        <w:rPr>
          <w:rFonts w:hint="eastAsia"/>
        </w:rPr>
        <w:t>使用</w:t>
      </w:r>
      <w:r>
        <w:rPr>
          <w:rFonts w:hint="eastAsia"/>
        </w:rPr>
        <w:t>keystone</w:t>
      </w:r>
      <w:r>
        <w:rPr>
          <w:rFonts w:hint="eastAsia"/>
        </w:rPr>
        <w:t>，而不是用旧的身份识别服务：</w:t>
      </w:r>
    </w:p>
    <w:p w:rsidR="00C100C1" w:rsidRDefault="00C100C1" w:rsidP="00A07BA2">
      <w:pPr>
        <w:pStyle w:val="a5"/>
        <w:jc w:val="left"/>
      </w:pPr>
      <w:r>
        <w:t xml:space="preserve">root@node1:~# </w:t>
      </w:r>
      <w:proofErr w:type="gramStart"/>
      <w:r w:rsidRPr="00C100C1">
        <w:rPr>
          <w:color w:val="FF0000"/>
        </w:rPr>
        <w:t>vi</w:t>
      </w:r>
      <w:proofErr w:type="gramEnd"/>
      <w:r w:rsidRPr="00C100C1">
        <w:rPr>
          <w:color w:val="FF0000"/>
        </w:rPr>
        <w:t xml:space="preserve"> /</w:t>
      </w:r>
      <w:proofErr w:type="spellStart"/>
      <w:r w:rsidRPr="00C100C1">
        <w:rPr>
          <w:color w:val="FF0000"/>
        </w:rPr>
        <w:t>etc</w:t>
      </w:r>
      <w:proofErr w:type="spellEnd"/>
      <w:r w:rsidRPr="00C100C1">
        <w:rPr>
          <w:color w:val="FF0000"/>
        </w:rPr>
        <w:t>/glance/glance-</w:t>
      </w:r>
      <w:proofErr w:type="spellStart"/>
      <w:r w:rsidRPr="00C100C1">
        <w:rPr>
          <w:color w:val="FF0000"/>
        </w:rPr>
        <w:t>api.conf</w:t>
      </w:r>
      <w:proofErr w:type="spellEnd"/>
    </w:p>
    <w:p w:rsidR="00C100C1" w:rsidRDefault="00C100C1" w:rsidP="00A07BA2">
      <w:pPr>
        <w:pStyle w:val="a5"/>
        <w:jc w:val="left"/>
      </w:pPr>
      <w:r>
        <w:t xml:space="preserve">root@node1:~# </w:t>
      </w:r>
      <w:proofErr w:type="gramStart"/>
      <w:r w:rsidRPr="00C100C1">
        <w:rPr>
          <w:color w:val="FF0000"/>
        </w:rPr>
        <w:t>vi</w:t>
      </w:r>
      <w:proofErr w:type="gramEnd"/>
      <w:r w:rsidRPr="00C100C1">
        <w:rPr>
          <w:color w:val="FF0000"/>
        </w:rPr>
        <w:t xml:space="preserve"> /</w:t>
      </w:r>
      <w:proofErr w:type="spellStart"/>
      <w:r w:rsidRPr="00C100C1">
        <w:rPr>
          <w:color w:val="FF0000"/>
        </w:rPr>
        <w:t>etc</w:t>
      </w:r>
      <w:proofErr w:type="spellEnd"/>
      <w:r w:rsidRPr="00C100C1">
        <w:rPr>
          <w:color w:val="FF0000"/>
        </w:rPr>
        <w:t>/glance/glance-</w:t>
      </w:r>
      <w:proofErr w:type="spellStart"/>
      <w:r w:rsidRPr="00C100C1">
        <w:rPr>
          <w:color w:val="FF0000"/>
        </w:rPr>
        <w:t>registry.conf</w:t>
      </w:r>
      <w:proofErr w:type="spellEnd"/>
    </w:p>
    <w:p w:rsidR="00C100C1" w:rsidRDefault="00C100C1" w:rsidP="00A07BA2">
      <w:pPr>
        <w:pStyle w:val="a5"/>
        <w:jc w:val="left"/>
      </w:pPr>
      <w:r>
        <w:rPr>
          <w:rFonts w:hint="eastAsia"/>
        </w:rPr>
        <w:t>在这两个文件中添加下面的内容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C100C1" w:rsidTr="00C100C1"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C100C1" w:rsidRPr="00C100C1" w:rsidRDefault="00C100C1" w:rsidP="00A07BA2">
            <w:pPr>
              <w:pStyle w:val="a5"/>
            </w:pPr>
            <w:r w:rsidRPr="00C100C1">
              <w:t>[</w:t>
            </w:r>
            <w:proofErr w:type="spellStart"/>
            <w:r w:rsidRPr="00C100C1">
              <w:t>paste_deploy</w:t>
            </w:r>
            <w:proofErr w:type="spellEnd"/>
            <w:r w:rsidRPr="00C100C1">
              <w:t>]</w:t>
            </w:r>
          </w:p>
          <w:p w:rsidR="00C100C1" w:rsidRDefault="00C100C1" w:rsidP="00A07BA2">
            <w:pPr>
              <w:pStyle w:val="a5"/>
            </w:pPr>
            <w:r w:rsidRPr="00C100C1">
              <w:t>flavor = keystone</w:t>
            </w:r>
          </w:p>
        </w:tc>
      </w:tr>
    </w:tbl>
    <w:p w:rsidR="00C100C1" w:rsidRDefault="00C100C1" w:rsidP="00A07BA2">
      <w:pPr>
        <w:pStyle w:val="3"/>
      </w:pPr>
      <w:bookmarkStart w:id="22" w:name="_Toc353441291"/>
      <w:r>
        <w:rPr>
          <w:rFonts w:hint="eastAsia"/>
        </w:rPr>
        <w:t>修改keystone的配置文件</w:t>
      </w:r>
      <w:bookmarkEnd w:id="22"/>
    </w:p>
    <w:p w:rsidR="001406B3" w:rsidRPr="001406B3" w:rsidRDefault="001406B3" w:rsidP="00A07BA2">
      <w:pPr>
        <w:pStyle w:val="a5"/>
        <w:rPr>
          <w:color w:val="FF0000"/>
        </w:rPr>
      </w:pPr>
      <w:r w:rsidRPr="001406B3">
        <w:t xml:space="preserve">root@node1:~# </w:t>
      </w:r>
      <w:proofErr w:type="gramStart"/>
      <w:r w:rsidRPr="001406B3">
        <w:rPr>
          <w:color w:val="FF0000"/>
        </w:rPr>
        <w:t>vi</w:t>
      </w:r>
      <w:proofErr w:type="gramEnd"/>
      <w:r w:rsidRPr="001406B3">
        <w:rPr>
          <w:color w:val="FF0000"/>
        </w:rPr>
        <w:t xml:space="preserve"> /</w:t>
      </w:r>
      <w:proofErr w:type="spellStart"/>
      <w:r w:rsidRPr="001406B3">
        <w:rPr>
          <w:color w:val="FF0000"/>
        </w:rPr>
        <w:t>etc</w:t>
      </w:r>
      <w:proofErr w:type="spellEnd"/>
      <w:r w:rsidRPr="001406B3">
        <w:rPr>
          <w:color w:val="FF0000"/>
        </w:rPr>
        <w:t>/keystone/</w:t>
      </w:r>
      <w:proofErr w:type="spellStart"/>
      <w:r w:rsidRPr="001406B3">
        <w:rPr>
          <w:color w:val="FF0000"/>
        </w:rPr>
        <w:t>keystone.conf</w:t>
      </w:r>
      <w:proofErr w:type="spellEnd"/>
    </w:p>
    <w:p w:rsidR="001406B3" w:rsidRDefault="001406B3" w:rsidP="00A07BA2">
      <w:pPr>
        <w:pStyle w:val="a5"/>
        <w:jc w:val="left"/>
      </w:pPr>
      <w:r>
        <w:rPr>
          <w:rFonts w:hint="eastAsia"/>
        </w:rPr>
        <w:t>修改以下地方（粗体部分是节点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hostname</w:t>
      </w:r>
      <w:r>
        <w:rPr>
          <w:rFonts w:hint="eastAsia"/>
        </w:rPr>
        <w:t>，根据实际情况修改）：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1406B3" w:rsidTr="001406B3">
        <w:tc>
          <w:tcPr>
            <w:tcW w:w="9287" w:type="dxa"/>
            <w:shd w:val="clear" w:color="auto" w:fill="D9D9D9" w:themeFill="background1" w:themeFillShade="D9"/>
          </w:tcPr>
          <w:p w:rsidR="001406B3" w:rsidRPr="001406B3" w:rsidRDefault="001406B3" w:rsidP="00A07BA2">
            <w:pPr>
              <w:pStyle w:val="a5"/>
            </w:pPr>
            <w:r w:rsidRPr="001406B3">
              <w:t>connection = mysql://keystone:123456@</w:t>
            </w:r>
            <w:r w:rsidRPr="005B1B93">
              <w:rPr>
                <w:b/>
              </w:rPr>
              <w:t>node1</w:t>
            </w:r>
            <w:r w:rsidRPr="001406B3">
              <w:t>/keystone</w:t>
            </w:r>
          </w:p>
          <w:p w:rsidR="001406B3" w:rsidRPr="001406B3" w:rsidRDefault="001406B3" w:rsidP="00A07BA2">
            <w:pPr>
              <w:pStyle w:val="a5"/>
            </w:pPr>
            <w:r w:rsidRPr="001406B3">
              <w:t xml:space="preserve">driver = </w:t>
            </w:r>
            <w:proofErr w:type="spellStart"/>
            <w:r w:rsidRPr="001406B3">
              <w:t>keystone.catalog.backends.templated.TemplatedCatalog</w:t>
            </w:r>
            <w:proofErr w:type="spellEnd"/>
          </w:p>
          <w:p w:rsidR="001406B3" w:rsidRPr="001406B3" w:rsidRDefault="001406B3" w:rsidP="00A07BA2">
            <w:pPr>
              <w:pStyle w:val="a5"/>
            </w:pPr>
            <w:proofErr w:type="spellStart"/>
            <w:r w:rsidRPr="001406B3">
              <w:t>template_file</w:t>
            </w:r>
            <w:proofErr w:type="spellEnd"/>
            <w:r w:rsidRPr="001406B3">
              <w:t xml:space="preserve"> = /</w:t>
            </w:r>
            <w:proofErr w:type="spellStart"/>
            <w:r w:rsidRPr="001406B3">
              <w:t>etc</w:t>
            </w:r>
            <w:proofErr w:type="spellEnd"/>
            <w:r w:rsidRPr="001406B3">
              <w:t>/keystone/</w:t>
            </w:r>
            <w:proofErr w:type="spellStart"/>
            <w:r w:rsidRPr="001406B3">
              <w:t>default_catalog.templates</w:t>
            </w:r>
            <w:proofErr w:type="spellEnd"/>
          </w:p>
          <w:p w:rsidR="001406B3" w:rsidRDefault="001406B3" w:rsidP="00A07BA2">
            <w:pPr>
              <w:pStyle w:val="a5"/>
            </w:pPr>
            <w:proofErr w:type="spellStart"/>
            <w:r w:rsidRPr="001406B3">
              <w:t>admin_token</w:t>
            </w:r>
            <w:proofErr w:type="spellEnd"/>
            <w:r w:rsidRPr="001406B3">
              <w:t xml:space="preserve"> = 999888777666</w:t>
            </w:r>
          </w:p>
        </w:tc>
      </w:tr>
    </w:tbl>
    <w:p w:rsidR="001406B3" w:rsidRDefault="001406B3" w:rsidP="00A07BA2">
      <w:pPr>
        <w:pStyle w:val="a5"/>
        <w:ind w:firstLine="0"/>
      </w:pPr>
      <w:r>
        <w:rPr>
          <w:rFonts w:hint="eastAsia"/>
        </w:rPr>
        <w:tab/>
      </w:r>
    </w:p>
    <w:p w:rsidR="001406B3" w:rsidRDefault="00B124A4" w:rsidP="00A07BA2">
      <w:pPr>
        <w:pStyle w:val="3"/>
      </w:pPr>
      <w:bookmarkStart w:id="23" w:name="_Toc353441292"/>
      <w:r>
        <w:rPr>
          <w:rFonts w:hint="eastAsia"/>
        </w:rPr>
        <w:t>配置Nova和Glance使用Keystone</w:t>
      </w:r>
      <w:bookmarkEnd w:id="23"/>
    </w:p>
    <w:p w:rsidR="00B124A4" w:rsidRDefault="00B124A4" w:rsidP="00A07BA2">
      <w:pPr>
        <w:pStyle w:val="a5"/>
      </w:pPr>
      <w:r>
        <w:rPr>
          <w:rFonts w:hint="eastAsia"/>
        </w:rPr>
        <w:t>修改以下文件：</w:t>
      </w:r>
    </w:p>
    <w:p w:rsidR="00B124A4" w:rsidRDefault="00B124A4" w:rsidP="00A07BA2">
      <w:pPr>
        <w:pStyle w:val="a5"/>
      </w:pPr>
      <w:r>
        <w:t xml:space="preserve">root@node1:~# </w:t>
      </w:r>
      <w:proofErr w:type="gramStart"/>
      <w:r w:rsidRPr="00B124A4">
        <w:rPr>
          <w:color w:val="FF0000"/>
        </w:rPr>
        <w:t>vi</w:t>
      </w:r>
      <w:proofErr w:type="gramEnd"/>
      <w:r w:rsidRPr="00B124A4">
        <w:rPr>
          <w:color w:val="FF0000"/>
        </w:rPr>
        <w:t xml:space="preserve"> /</w:t>
      </w:r>
      <w:proofErr w:type="spellStart"/>
      <w:r w:rsidRPr="00B124A4">
        <w:rPr>
          <w:color w:val="FF0000"/>
        </w:rPr>
        <w:t>etc</w:t>
      </w:r>
      <w:proofErr w:type="spellEnd"/>
      <w:r w:rsidRPr="00B124A4">
        <w:rPr>
          <w:color w:val="FF0000"/>
        </w:rPr>
        <w:t>/nova/api-paste.ini</w:t>
      </w:r>
    </w:p>
    <w:p w:rsidR="00B124A4" w:rsidRPr="00B124A4" w:rsidRDefault="00B124A4" w:rsidP="00A07BA2">
      <w:pPr>
        <w:pStyle w:val="a5"/>
        <w:rPr>
          <w:color w:val="FF0000"/>
        </w:rPr>
      </w:pPr>
      <w:r>
        <w:t xml:space="preserve">root@node1:~# </w:t>
      </w:r>
      <w:proofErr w:type="gramStart"/>
      <w:r w:rsidRPr="00B124A4">
        <w:rPr>
          <w:color w:val="FF0000"/>
        </w:rPr>
        <w:t>vi</w:t>
      </w:r>
      <w:proofErr w:type="gramEnd"/>
      <w:r w:rsidRPr="00B124A4">
        <w:rPr>
          <w:color w:val="FF0000"/>
        </w:rPr>
        <w:t xml:space="preserve"> /</w:t>
      </w:r>
      <w:proofErr w:type="spellStart"/>
      <w:r w:rsidRPr="00B124A4">
        <w:rPr>
          <w:color w:val="FF0000"/>
        </w:rPr>
        <w:t>etc</w:t>
      </w:r>
      <w:proofErr w:type="spellEnd"/>
      <w:r w:rsidRPr="00B124A4">
        <w:rPr>
          <w:color w:val="FF0000"/>
        </w:rPr>
        <w:t>/glance/glance-api-paste.ini</w:t>
      </w:r>
    </w:p>
    <w:p w:rsidR="00B124A4" w:rsidRPr="00B124A4" w:rsidRDefault="00B124A4" w:rsidP="00A07BA2">
      <w:pPr>
        <w:pStyle w:val="a5"/>
        <w:rPr>
          <w:color w:val="FF0000"/>
        </w:rPr>
      </w:pPr>
      <w:r>
        <w:lastRenderedPageBreak/>
        <w:t xml:space="preserve">root@node1:~# </w:t>
      </w:r>
      <w:proofErr w:type="gramStart"/>
      <w:r w:rsidRPr="00B124A4">
        <w:rPr>
          <w:color w:val="FF0000"/>
        </w:rPr>
        <w:t>vi</w:t>
      </w:r>
      <w:proofErr w:type="gramEnd"/>
      <w:r w:rsidRPr="00B124A4">
        <w:rPr>
          <w:color w:val="FF0000"/>
        </w:rPr>
        <w:t xml:space="preserve"> /</w:t>
      </w:r>
      <w:proofErr w:type="spellStart"/>
      <w:r w:rsidRPr="00B124A4">
        <w:rPr>
          <w:color w:val="FF0000"/>
        </w:rPr>
        <w:t>etc</w:t>
      </w:r>
      <w:proofErr w:type="spellEnd"/>
      <w:r w:rsidRPr="00B124A4">
        <w:rPr>
          <w:color w:val="FF0000"/>
        </w:rPr>
        <w:t>/glance/glance-registry-paste.ini</w:t>
      </w:r>
    </w:p>
    <w:p w:rsidR="001406B3" w:rsidRDefault="005B1B93" w:rsidP="00A07BA2">
      <w:pPr>
        <w:pStyle w:val="a5"/>
      </w:pPr>
      <w:r>
        <w:rPr>
          <w:rFonts w:hint="eastAsia"/>
        </w:rPr>
        <w:t>在这些文件中添加以下参数：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5B1B93" w:rsidTr="005B1B93"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B1B93" w:rsidRDefault="005B1B93" w:rsidP="00A07BA2">
            <w:pPr>
              <w:pStyle w:val="a5"/>
            </w:pPr>
            <w:proofErr w:type="spellStart"/>
            <w:r>
              <w:t>admin_tenant_name</w:t>
            </w:r>
            <w:proofErr w:type="spellEnd"/>
            <w:r>
              <w:t xml:space="preserve"> = admin</w:t>
            </w:r>
          </w:p>
          <w:p w:rsidR="005B1B93" w:rsidRDefault="005B1B93" w:rsidP="00A07BA2">
            <w:pPr>
              <w:pStyle w:val="a5"/>
            </w:pPr>
            <w:proofErr w:type="spellStart"/>
            <w:r>
              <w:t>admin_user</w:t>
            </w:r>
            <w:proofErr w:type="spellEnd"/>
            <w:r>
              <w:t xml:space="preserve"> = admin</w:t>
            </w:r>
          </w:p>
          <w:p w:rsidR="005B1B93" w:rsidRDefault="005B1B93" w:rsidP="00A07BA2">
            <w:pPr>
              <w:pStyle w:val="a5"/>
            </w:pPr>
            <w:proofErr w:type="spellStart"/>
            <w:r>
              <w:t>admin_password</w:t>
            </w:r>
            <w:proofErr w:type="spellEnd"/>
            <w:r>
              <w:t xml:space="preserve"> = 123456</w:t>
            </w:r>
          </w:p>
          <w:p w:rsidR="005B1B93" w:rsidRDefault="005B1B93" w:rsidP="00A07BA2">
            <w:pPr>
              <w:pStyle w:val="a5"/>
              <w:ind w:firstLineChars="177" w:firstLine="425"/>
            </w:pPr>
            <w:proofErr w:type="spellStart"/>
            <w:r>
              <w:t>admin_token</w:t>
            </w:r>
            <w:proofErr w:type="spellEnd"/>
            <w:r>
              <w:t xml:space="preserve"> = 999888777666</w:t>
            </w:r>
          </w:p>
        </w:tc>
      </w:tr>
    </w:tbl>
    <w:p w:rsidR="005B1B93" w:rsidRDefault="005B1B93" w:rsidP="00A07BA2">
      <w:pPr>
        <w:pStyle w:val="a5"/>
      </w:pPr>
      <w:r>
        <w:rPr>
          <w:rFonts w:hint="eastAsia"/>
        </w:rPr>
        <w:t>然后重启节点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5B1B93" w:rsidRPr="005B1B93" w:rsidRDefault="005B1B93" w:rsidP="00A07BA2">
      <w:pPr>
        <w:pStyle w:val="a5"/>
        <w:rPr>
          <w:color w:val="FF0000"/>
        </w:rPr>
      </w:pPr>
      <w:r w:rsidRPr="005B1B93">
        <w:t xml:space="preserve">root@node1:~# </w:t>
      </w:r>
      <w:r w:rsidRPr="005B1B93">
        <w:rPr>
          <w:color w:val="FF0000"/>
        </w:rPr>
        <w:t>reboot</w:t>
      </w:r>
    </w:p>
    <w:p w:rsidR="005B1B93" w:rsidRDefault="005B1B93" w:rsidP="00A07BA2">
      <w:pPr>
        <w:pStyle w:val="3"/>
      </w:pPr>
      <w:bookmarkStart w:id="24" w:name="_Toc353441293"/>
      <w:r>
        <w:rPr>
          <w:rFonts w:hint="eastAsia"/>
        </w:rPr>
        <w:t>创建各个数据库中的表</w:t>
      </w:r>
      <w:bookmarkEnd w:id="24"/>
    </w:p>
    <w:p w:rsidR="005B1B93" w:rsidRPr="005B1B93" w:rsidRDefault="005B1B93" w:rsidP="00A07BA2">
      <w:pPr>
        <w:pStyle w:val="a5"/>
        <w:rPr>
          <w:color w:val="FF0000"/>
        </w:rPr>
      </w:pPr>
      <w:r>
        <w:t>root@node1:~#</w:t>
      </w:r>
      <w:r w:rsidRPr="005B1B93">
        <w:rPr>
          <w:color w:val="FF0000"/>
        </w:rPr>
        <w:t xml:space="preserve"> nova-manage </w:t>
      </w:r>
      <w:proofErr w:type="spellStart"/>
      <w:r w:rsidRPr="005B1B93">
        <w:rPr>
          <w:color w:val="FF0000"/>
        </w:rPr>
        <w:t>db</w:t>
      </w:r>
      <w:proofErr w:type="spellEnd"/>
      <w:r w:rsidRPr="005B1B93">
        <w:rPr>
          <w:color w:val="FF0000"/>
        </w:rPr>
        <w:t xml:space="preserve"> sync</w:t>
      </w:r>
    </w:p>
    <w:p w:rsidR="005B1B93" w:rsidRPr="005B1B93" w:rsidRDefault="005B1B93" w:rsidP="00A07BA2">
      <w:pPr>
        <w:pStyle w:val="a5"/>
        <w:rPr>
          <w:color w:val="FF0000"/>
        </w:rPr>
      </w:pPr>
      <w:r>
        <w:t>root@node1:~#</w:t>
      </w:r>
      <w:r w:rsidRPr="005B1B93">
        <w:rPr>
          <w:color w:val="FF0000"/>
        </w:rPr>
        <w:t xml:space="preserve"> glance-manage </w:t>
      </w:r>
      <w:proofErr w:type="spellStart"/>
      <w:r w:rsidRPr="005B1B93">
        <w:rPr>
          <w:color w:val="FF0000"/>
        </w:rPr>
        <w:t>version_control</w:t>
      </w:r>
      <w:proofErr w:type="spellEnd"/>
      <w:r w:rsidRPr="005B1B93">
        <w:rPr>
          <w:color w:val="FF0000"/>
        </w:rPr>
        <w:t xml:space="preserve"> </w:t>
      </w:r>
      <w:proofErr w:type="gramStart"/>
      <w:r w:rsidRPr="005B1B93">
        <w:rPr>
          <w:color w:val="FF0000"/>
        </w:rPr>
        <w:t>0 ;</w:t>
      </w:r>
      <w:proofErr w:type="gramEnd"/>
      <w:r w:rsidRPr="005B1B93">
        <w:rPr>
          <w:color w:val="FF0000"/>
        </w:rPr>
        <w:t xml:space="preserve"> glance-manage </w:t>
      </w:r>
      <w:proofErr w:type="spellStart"/>
      <w:r w:rsidRPr="005B1B93">
        <w:rPr>
          <w:color w:val="FF0000"/>
        </w:rPr>
        <w:t>db_sync</w:t>
      </w:r>
      <w:proofErr w:type="spellEnd"/>
    </w:p>
    <w:p w:rsidR="005B1B93" w:rsidRDefault="005B1B93" w:rsidP="00A07BA2">
      <w:pPr>
        <w:pStyle w:val="a5"/>
        <w:rPr>
          <w:color w:val="FF0000"/>
        </w:rPr>
      </w:pPr>
      <w:r>
        <w:t>root@node1:~#</w:t>
      </w:r>
      <w:r w:rsidRPr="005B1B93">
        <w:rPr>
          <w:color w:val="FF0000"/>
        </w:rPr>
        <w:t xml:space="preserve"> keystone-manage </w:t>
      </w:r>
      <w:proofErr w:type="spellStart"/>
      <w:r w:rsidRPr="005B1B93">
        <w:rPr>
          <w:color w:val="FF0000"/>
        </w:rPr>
        <w:t>db_sync</w:t>
      </w:r>
      <w:proofErr w:type="spellEnd"/>
    </w:p>
    <w:p w:rsidR="005B1B93" w:rsidRDefault="005B1B93" w:rsidP="00A07BA2">
      <w:pPr>
        <w:pStyle w:val="2"/>
      </w:pPr>
      <w:bookmarkStart w:id="25" w:name="_Toc353441294"/>
      <w:r>
        <w:rPr>
          <w:rFonts w:hint="eastAsia"/>
        </w:rPr>
        <w:t>在</w:t>
      </w:r>
      <w:r w:rsidRPr="003A6577">
        <w:rPr>
          <w:rFonts w:hint="eastAsia"/>
        </w:rPr>
        <w:t>节点</w:t>
      </w:r>
      <w:r>
        <w:rPr>
          <w:rFonts w:hint="eastAsia"/>
        </w:rPr>
        <w:t>2上配置</w:t>
      </w:r>
      <w:bookmarkEnd w:id="25"/>
    </w:p>
    <w:p w:rsidR="005B1B93" w:rsidRDefault="005B1B93" w:rsidP="00A07BA2">
      <w:pPr>
        <w:pStyle w:val="3"/>
      </w:pPr>
      <w:bookmarkStart w:id="26" w:name="_Toc353441295"/>
      <w:r w:rsidRPr="005B1B93">
        <w:rPr>
          <w:rFonts w:hint="eastAsia"/>
        </w:rPr>
        <w:t>修改</w:t>
      </w:r>
      <w:proofErr w:type="spellStart"/>
      <w:r>
        <w:rPr>
          <w:rFonts w:hint="eastAsia"/>
        </w:rPr>
        <w:t>nova.conf</w:t>
      </w:r>
      <w:proofErr w:type="spellEnd"/>
      <w:r>
        <w:rPr>
          <w:rFonts w:hint="eastAsia"/>
        </w:rPr>
        <w:t>文件</w:t>
      </w:r>
      <w:bookmarkEnd w:id="26"/>
    </w:p>
    <w:p w:rsidR="005B1B93" w:rsidRDefault="005B1B93" w:rsidP="00A07BA2">
      <w:pPr>
        <w:pStyle w:val="a5"/>
      </w:pPr>
      <w:r>
        <w:rPr>
          <w:rFonts w:hint="eastAsia"/>
        </w:rPr>
        <w:t>从节点</w:t>
      </w:r>
      <w:r>
        <w:rPr>
          <w:rFonts w:hint="eastAsia"/>
        </w:rPr>
        <w:t>1</w:t>
      </w:r>
      <w:r>
        <w:rPr>
          <w:rFonts w:hint="eastAsia"/>
        </w:rPr>
        <w:t>中复制</w:t>
      </w:r>
      <w:proofErr w:type="spellStart"/>
      <w:r>
        <w:rPr>
          <w:rFonts w:hint="eastAsia"/>
        </w:rPr>
        <w:t>nova.conf</w:t>
      </w:r>
      <w:proofErr w:type="spellEnd"/>
      <w:r>
        <w:rPr>
          <w:rFonts w:hint="eastAsia"/>
        </w:rPr>
        <w:t>文件：</w:t>
      </w:r>
    </w:p>
    <w:p w:rsidR="005B1B93" w:rsidRPr="005B1B93" w:rsidRDefault="005B1B93" w:rsidP="00A07BA2">
      <w:pPr>
        <w:pStyle w:val="a5"/>
        <w:rPr>
          <w:color w:val="FF0000"/>
        </w:rPr>
      </w:pPr>
      <w:r>
        <w:t xml:space="preserve">root@node2:~# </w:t>
      </w:r>
      <w:proofErr w:type="spellStart"/>
      <w:proofErr w:type="gramStart"/>
      <w:r w:rsidRPr="005B1B93">
        <w:rPr>
          <w:color w:val="FF0000"/>
        </w:rPr>
        <w:t>scp</w:t>
      </w:r>
      <w:proofErr w:type="spellEnd"/>
      <w:proofErr w:type="gramEnd"/>
      <w:r w:rsidRPr="005B1B93">
        <w:rPr>
          <w:color w:val="FF0000"/>
        </w:rPr>
        <w:t xml:space="preserve"> root@node1:/</w:t>
      </w:r>
      <w:proofErr w:type="spellStart"/>
      <w:r w:rsidRPr="005B1B93">
        <w:rPr>
          <w:color w:val="FF0000"/>
        </w:rPr>
        <w:t>etc</w:t>
      </w:r>
      <w:proofErr w:type="spellEnd"/>
      <w:r w:rsidRPr="005B1B93">
        <w:rPr>
          <w:color w:val="FF0000"/>
        </w:rPr>
        <w:t>/nova/</w:t>
      </w:r>
      <w:proofErr w:type="spellStart"/>
      <w:r w:rsidRPr="005B1B93">
        <w:rPr>
          <w:color w:val="FF0000"/>
        </w:rPr>
        <w:t>nova.conf</w:t>
      </w:r>
      <w:proofErr w:type="spellEnd"/>
      <w:r w:rsidRPr="005B1B93">
        <w:rPr>
          <w:color w:val="FF0000"/>
        </w:rPr>
        <w:t xml:space="preserve"> /</w:t>
      </w:r>
      <w:proofErr w:type="spellStart"/>
      <w:r w:rsidRPr="005B1B93">
        <w:rPr>
          <w:color w:val="FF0000"/>
        </w:rPr>
        <w:t>etc</w:t>
      </w:r>
      <w:proofErr w:type="spellEnd"/>
      <w:r w:rsidRPr="005B1B93">
        <w:rPr>
          <w:color w:val="FF0000"/>
        </w:rPr>
        <w:t>/nova/</w:t>
      </w:r>
    </w:p>
    <w:p w:rsidR="005B1B93" w:rsidRDefault="005B1B93" w:rsidP="00A07BA2">
      <w:pPr>
        <w:pStyle w:val="a5"/>
      </w:pPr>
      <w:r>
        <w:rPr>
          <w:rFonts w:hint="eastAsia"/>
        </w:rPr>
        <w:t>修改文件中的</w:t>
      </w:r>
      <w:proofErr w:type="spellStart"/>
      <w:r>
        <w:t>my_ip</w:t>
      </w:r>
      <w:proofErr w:type="spellEnd"/>
      <w:r>
        <w:rPr>
          <w:rFonts w:hint="eastAsia"/>
        </w:rPr>
        <w:t>参数：</w:t>
      </w:r>
    </w:p>
    <w:p w:rsidR="005B1B93" w:rsidRPr="005B1B93" w:rsidRDefault="005B1B93" w:rsidP="00A07BA2">
      <w:pPr>
        <w:pStyle w:val="a5"/>
        <w:rPr>
          <w:color w:val="FF0000"/>
        </w:rPr>
      </w:pPr>
      <w:r>
        <w:t xml:space="preserve">root@node2:~# </w:t>
      </w:r>
      <w:proofErr w:type="gramStart"/>
      <w:r w:rsidRPr="005B1B93">
        <w:rPr>
          <w:color w:val="FF0000"/>
        </w:rPr>
        <w:t>vi</w:t>
      </w:r>
      <w:proofErr w:type="gramEnd"/>
      <w:r w:rsidRPr="005B1B93">
        <w:rPr>
          <w:color w:val="FF0000"/>
        </w:rPr>
        <w:t xml:space="preserve"> /</w:t>
      </w:r>
      <w:proofErr w:type="spellStart"/>
      <w:r w:rsidRPr="005B1B93">
        <w:rPr>
          <w:color w:val="FF0000"/>
        </w:rPr>
        <w:t>etc</w:t>
      </w:r>
      <w:proofErr w:type="spellEnd"/>
      <w:r w:rsidRPr="005B1B93">
        <w:rPr>
          <w:color w:val="FF0000"/>
        </w:rPr>
        <w:t>/nova/</w:t>
      </w:r>
      <w:proofErr w:type="spellStart"/>
      <w:r w:rsidRPr="005B1B93">
        <w:rPr>
          <w:color w:val="FF0000"/>
        </w:rPr>
        <w:t>nova.conf</w:t>
      </w:r>
      <w:proofErr w:type="spellEnd"/>
    </w:p>
    <w:p w:rsidR="005B1B93" w:rsidRDefault="005B1B93" w:rsidP="00A07BA2">
      <w:pPr>
        <w:pStyle w:val="a5"/>
      </w:pPr>
      <w:r>
        <w:rPr>
          <w:rFonts w:hint="eastAsia"/>
        </w:rPr>
        <w:t>改成如下所示：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5B1B93" w:rsidTr="005B1B93"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B1B93" w:rsidRDefault="005B1B93" w:rsidP="00A07BA2">
            <w:pPr>
              <w:pStyle w:val="a5"/>
            </w:pPr>
            <w:proofErr w:type="spellStart"/>
            <w:r>
              <w:t>my_ip</w:t>
            </w:r>
            <w:proofErr w:type="spellEnd"/>
            <w:r>
              <w:t>=172.16.1.</w:t>
            </w:r>
            <w:r>
              <w:rPr>
                <w:rFonts w:hint="eastAsia"/>
              </w:rPr>
              <w:t>1</w:t>
            </w:r>
            <w:r>
              <w:t>02</w:t>
            </w:r>
          </w:p>
        </w:tc>
      </w:tr>
    </w:tbl>
    <w:p w:rsidR="005B1B93" w:rsidRDefault="005B1B93" w:rsidP="00A07BA2">
      <w:pPr>
        <w:pStyle w:val="a5"/>
      </w:pPr>
      <w:r>
        <w:rPr>
          <w:rFonts w:hint="eastAsia"/>
        </w:rPr>
        <w:t>然后重启</w:t>
      </w:r>
      <w:r w:rsidRPr="005B1B93">
        <w:rPr>
          <w:rFonts w:hint="eastAsia"/>
          <w:b/>
        </w:rPr>
        <w:t>两个节点</w:t>
      </w:r>
    </w:p>
    <w:p w:rsidR="005B1B93" w:rsidRDefault="005B1B93" w:rsidP="00A07BA2">
      <w:pPr>
        <w:pStyle w:val="a5"/>
        <w:rPr>
          <w:color w:val="FF0000"/>
        </w:rPr>
      </w:pPr>
      <w:proofErr w:type="spellStart"/>
      <w:r>
        <w:t>root@nodeX</w:t>
      </w:r>
      <w:proofErr w:type="spellEnd"/>
      <w:r>
        <w:t>:~#</w:t>
      </w:r>
      <w:r w:rsidRPr="005B1B93">
        <w:rPr>
          <w:color w:val="FF0000"/>
        </w:rPr>
        <w:t xml:space="preserve"> reboot</w:t>
      </w:r>
    </w:p>
    <w:p w:rsidR="005B1B93" w:rsidRDefault="005B1B93" w:rsidP="00A07BA2">
      <w:pPr>
        <w:pStyle w:val="2"/>
      </w:pPr>
      <w:bookmarkStart w:id="27" w:name="_Toc353441296"/>
      <w:r>
        <w:rPr>
          <w:rFonts w:hint="eastAsia"/>
        </w:rPr>
        <w:t>检查所有服务的运行状态</w:t>
      </w:r>
      <w:bookmarkEnd w:id="27"/>
    </w:p>
    <w:p w:rsidR="005B1B93" w:rsidRPr="005B1B93" w:rsidRDefault="005B1B93" w:rsidP="00A07BA2">
      <w:pPr>
        <w:pStyle w:val="a5"/>
        <w:rPr>
          <w:color w:val="FF0000"/>
        </w:rPr>
      </w:pPr>
      <w:r>
        <w:t xml:space="preserve">root@node1:~# </w:t>
      </w:r>
      <w:r w:rsidRPr="005B1B93">
        <w:rPr>
          <w:color w:val="FF0000"/>
        </w:rPr>
        <w:t>nova-manage service list</w:t>
      </w:r>
    </w:p>
    <w:p w:rsidR="005B1B93" w:rsidRDefault="005B1B93" w:rsidP="00A07BA2">
      <w:pPr>
        <w:pStyle w:val="a5"/>
      </w:pPr>
      <w:r>
        <w:rPr>
          <w:rFonts w:hint="eastAsia"/>
        </w:rPr>
        <w:t>如果配置无误，执行命令后，可以看到类似下面的输出：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5B1B93" w:rsidTr="005B1B93">
        <w:tc>
          <w:tcPr>
            <w:tcW w:w="9287" w:type="dxa"/>
          </w:tcPr>
          <w:p w:rsidR="005B1B93" w:rsidRDefault="005B1B93" w:rsidP="00A07BA2">
            <w:pPr>
              <w:pStyle w:val="a5"/>
            </w:pPr>
            <w:r>
              <w:t xml:space="preserve">Binary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 xml:space="preserve">Host </w:t>
            </w:r>
            <w:r>
              <w:rPr>
                <w:rFonts w:hint="eastAsia"/>
              </w:rPr>
              <w:tab/>
            </w:r>
            <w:r>
              <w:t xml:space="preserve">Zone </w:t>
            </w:r>
            <w:r>
              <w:rPr>
                <w:rFonts w:hint="eastAsia"/>
              </w:rPr>
              <w:tab/>
            </w:r>
            <w:r>
              <w:t xml:space="preserve">Status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 xml:space="preserve">State </w:t>
            </w:r>
            <w:r>
              <w:rPr>
                <w:rFonts w:hint="eastAsia"/>
              </w:rPr>
              <w:tab/>
            </w:r>
            <w:proofErr w:type="spellStart"/>
            <w:r>
              <w:t>Updated_At</w:t>
            </w:r>
            <w:proofErr w:type="spellEnd"/>
          </w:p>
          <w:p w:rsidR="005B1B93" w:rsidRDefault="005B1B93" w:rsidP="00A07BA2">
            <w:pPr>
              <w:pStyle w:val="a5"/>
            </w:pPr>
            <w:r>
              <w:t xml:space="preserve">nova-scheduler </w:t>
            </w:r>
            <w:r>
              <w:rPr>
                <w:rFonts w:hint="eastAsia"/>
              </w:rPr>
              <w:tab/>
            </w:r>
            <w:r>
              <w:t>node1</w:t>
            </w:r>
            <w:r>
              <w:rPr>
                <w:rFonts w:hint="eastAsia"/>
              </w:rPr>
              <w:tab/>
            </w:r>
            <w:r>
              <w:t xml:space="preserve">nova </w:t>
            </w:r>
            <w:r>
              <w:rPr>
                <w:rFonts w:hint="eastAsia"/>
              </w:rPr>
              <w:tab/>
            </w:r>
            <w:r>
              <w:t xml:space="preserve">enabled </w:t>
            </w:r>
            <w:r>
              <w:rPr>
                <w:rFonts w:hint="eastAsia"/>
              </w:rPr>
              <w:tab/>
            </w:r>
            <w:r>
              <w:t xml:space="preserve">:-)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>2013-04-09 17:32:49</w:t>
            </w:r>
          </w:p>
          <w:p w:rsidR="005B1B93" w:rsidRDefault="005B1B93" w:rsidP="00A07BA2">
            <w:pPr>
              <w:pStyle w:val="a5"/>
            </w:pPr>
            <w:r>
              <w:t xml:space="preserve">nova-network </w:t>
            </w:r>
            <w:r>
              <w:rPr>
                <w:rFonts w:hint="eastAsia"/>
              </w:rPr>
              <w:tab/>
            </w:r>
            <w:r>
              <w:t xml:space="preserve">node1 </w:t>
            </w:r>
            <w:r>
              <w:rPr>
                <w:rFonts w:hint="eastAsia"/>
              </w:rPr>
              <w:tab/>
            </w:r>
            <w:r>
              <w:t xml:space="preserve">nova </w:t>
            </w:r>
            <w:r>
              <w:rPr>
                <w:rFonts w:hint="eastAsia"/>
              </w:rPr>
              <w:tab/>
            </w:r>
            <w:r>
              <w:t xml:space="preserve">enabled </w:t>
            </w:r>
            <w:r>
              <w:rPr>
                <w:rFonts w:hint="eastAsia"/>
              </w:rPr>
              <w:tab/>
            </w:r>
            <w:r>
              <w:t xml:space="preserve">:-)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>2013-04-09 17:32:49</w:t>
            </w:r>
          </w:p>
          <w:p w:rsidR="005B1B93" w:rsidRDefault="005B1B93" w:rsidP="00A07BA2">
            <w:pPr>
              <w:pStyle w:val="a5"/>
            </w:pPr>
            <w:r>
              <w:t xml:space="preserve">nova-volume </w:t>
            </w:r>
            <w:r>
              <w:rPr>
                <w:rFonts w:hint="eastAsia"/>
              </w:rPr>
              <w:tab/>
            </w:r>
            <w:r>
              <w:t xml:space="preserve">node1 </w:t>
            </w:r>
            <w:r>
              <w:rPr>
                <w:rFonts w:hint="eastAsia"/>
              </w:rPr>
              <w:tab/>
            </w:r>
            <w:r>
              <w:t xml:space="preserve">nova </w:t>
            </w:r>
            <w:r>
              <w:rPr>
                <w:rFonts w:hint="eastAsia"/>
              </w:rPr>
              <w:tab/>
            </w:r>
            <w:r>
              <w:t xml:space="preserve">enabled </w:t>
            </w:r>
            <w:r>
              <w:rPr>
                <w:rFonts w:hint="eastAsia"/>
              </w:rPr>
              <w:tab/>
            </w:r>
            <w:r>
              <w:t xml:space="preserve">:-)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>2013-04-09 17:32:49</w:t>
            </w:r>
          </w:p>
          <w:p w:rsidR="005B1B93" w:rsidRDefault="005B1B93" w:rsidP="00A07BA2">
            <w:pPr>
              <w:pStyle w:val="a5"/>
            </w:pPr>
            <w:r>
              <w:lastRenderedPageBreak/>
              <w:t xml:space="preserve">nova-compute </w:t>
            </w:r>
            <w:r>
              <w:rPr>
                <w:rFonts w:hint="eastAsia"/>
              </w:rPr>
              <w:tab/>
            </w:r>
            <w:r>
              <w:t xml:space="preserve">node1 </w:t>
            </w:r>
            <w:r>
              <w:rPr>
                <w:rFonts w:hint="eastAsia"/>
              </w:rPr>
              <w:tab/>
            </w:r>
            <w:r>
              <w:t xml:space="preserve">nova </w:t>
            </w:r>
            <w:r>
              <w:rPr>
                <w:rFonts w:hint="eastAsia"/>
              </w:rPr>
              <w:tab/>
            </w:r>
            <w:r>
              <w:t xml:space="preserve">enabled </w:t>
            </w:r>
            <w:r>
              <w:rPr>
                <w:rFonts w:hint="eastAsia"/>
              </w:rPr>
              <w:tab/>
            </w:r>
            <w:r>
              <w:t xml:space="preserve">:-)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>2013-04-09 17:32:49</w:t>
            </w:r>
          </w:p>
          <w:p w:rsidR="005B1B93" w:rsidRPr="005B1B93" w:rsidRDefault="005B1B93" w:rsidP="00A07BA2">
            <w:pPr>
              <w:pStyle w:val="a5"/>
            </w:pPr>
            <w:r>
              <w:t xml:space="preserve">nova-compute </w:t>
            </w:r>
            <w:r>
              <w:rPr>
                <w:rFonts w:hint="eastAsia"/>
              </w:rPr>
              <w:tab/>
            </w:r>
            <w:r>
              <w:t xml:space="preserve">node2 </w:t>
            </w:r>
            <w:r>
              <w:rPr>
                <w:rFonts w:hint="eastAsia"/>
              </w:rPr>
              <w:tab/>
            </w:r>
            <w:r>
              <w:t xml:space="preserve">nova </w:t>
            </w:r>
            <w:r>
              <w:rPr>
                <w:rFonts w:hint="eastAsia"/>
              </w:rPr>
              <w:tab/>
            </w:r>
            <w:r>
              <w:t xml:space="preserve">enabled </w:t>
            </w:r>
            <w:r>
              <w:rPr>
                <w:rFonts w:hint="eastAsia"/>
              </w:rPr>
              <w:tab/>
            </w:r>
            <w:r>
              <w:t xml:space="preserve">:-)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>2013-04-09 17:32:50</w:t>
            </w:r>
          </w:p>
          <w:p w:rsidR="005B1B93" w:rsidRPr="005B1B93" w:rsidRDefault="005B1B93" w:rsidP="00A07BA2">
            <w:pPr>
              <w:pStyle w:val="a5"/>
              <w:ind w:firstLine="0"/>
            </w:pPr>
          </w:p>
        </w:tc>
      </w:tr>
    </w:tbl>
    <w:p w:rsidR="000337D4" w:rsidRDefault="000337D4" w:rsidP="00A07BA2">
      <w:pPr>
        <w:pStyle w:val="2"/>
      </w:pPr>
      <w:bookmarkStart w:id="28" w:name="_Toc353441297"/>
      <w:r>
        <w:rPr>
          <w:rFonts w:hint="eastAsia"/>
        </w:rPr>
        <w:lastRenderedPageBreak/>
        <w:t>配置nova-network</w:t>
      </w:r>
      <w:bookmarkEnd w:id="28"/>
    </w:p>
    <w:p w:rsidR="000337D4" w:rsidRDefault="000337D4" w:rsidP="00A07BA2">
      <w:pPr>
        <w:pStyle w:val="a5"/>
      </w:pPr>
      <w:r>
        <w:rPr>
          <w:rFonts w:hint="eastAsia"/>
        </w:rPr>
        <w:t>在</w:t>
      </w:r>
      <w:r>
        <w:rPr>
          <w:rFonts w:hint="eastAsia"/>
        </w:rPr>
        <w:t>VLAN</w:t>
      </w:r>
      <w:r>
        <w:rPr>
          <w:rFonts w:hint="eastAsia"/>
        </w:rPr>
        <w:t>模式中，每个租户都会被分配到一个单独的</w:t>
      </w:r>
      <w:r>
        <w:rPr>
          <w:rFonts w:hint="eastAsia"/>
        </w:rPr>
        <w:t>VLAN</w:t>
      </w:r>
      <w:r>
        <w:rPr>
          <w:rFonts w:hint="eastAsia"/>
        </w:rPr>
        <w:t>或子网。本文档中会配置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VLAN</w:t>
      </w:r>
      <w:r>
        <w:rPr>
          <w:rFonts w:hint="eastAsia"/>
        </w:rPr>
        <w:t>。</w:t>
      </w:r>
    </w:p>
    <w:p w:rsidR="000337D4" w:rsidRDefault="000337D4" w:rsidP="00A07BA2">
      <w:pPr>
        <w:pStyle w:val="a5"/>
      </w:pPr>
      <w:r>
        <w:rPr>
          <w:rFonts w:hint="eastAsia"/>
        </w:rPr>
        <w:t>VLAN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划分如下：</w:t>
      </w:r>
    </w:p>
    <w:tbl>
      <w:tblPr>
        <w:tblStyle w:val="23"/>
        <w:tblW w:w="0" w:type="auto"/>
        <w:jc w:val="center"/>
        <w:tblLook w:val="04A0" w:firstRow="1" w:lastRow="0" w:firstColumn="1" w:lastColumn="0" w:noHBand="0" w:noVBand="1"/>
      </w:tblPr>
      <w:tblGrid>
        <w:gridCol w:w="883"/>
        <w:gridCol w:w="696"/>
        <w:gridCol w:w="1423"/>
        <w:gridCol w:w="1176"/>
        <w:gridCol w:w="1116"/>
        <w:gridCol w:w="2456"/>
      </w:tblGrid>
      <w:tr w:rsidR="000337D4" w:rsidTr="00033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0337D4" w:rsidRPr="000337D4" w:rsidRDefault="000337D4" w:rsidP="00A07BA2">
            <w:pPr>
              <w:pStyle w:val="af6"/>
            </w:pPr>
            <w:r w:rsidRPr="000337D4">
              <w:rPr>
                <w:rFonts w:hint="eastAsia"/>
              </w:rPr>
              <w:t>VLAN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rPr>
                <w:rFonts w:hint="eastAsia"/>
              </w:rPr>
              <w:t>网桥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rPr>
                <w:rFonts w:hint="eastAsia"/>
              </w:rPr>
              <w:t>子网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rPr>
                <w:rFonts w:hint="eastAsia"/>
              </w:rPr>
              <w:t>默认网关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rPr>
                <w:rFonts w:hint="eastAsia"/>
              </w:rPr>
              <w:t>VPN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rPr>
                <w:rFonts w:hint="eastAsia"/>
              </w:rPr>
              <w:t>实例</w:t>
            </w:r>
          </w:p>
        </w:tc>
      </w:tr>
      <w:tr w:rsidR="000337D4" w:rsidTr="00033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37D4" w:rsidRPr="000337D4" w:rsidRDefault="000337D4" w:rsidP="00A07BA2">
            <w:pPr>
              <w:pStyle w:val="af6"/>
            </w:pPr>
            <w:r w:rsidRPr="000337D4">
              <w:t>1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br1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10.0.1.0/24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10.0.1.1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10.0.1.2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10.0.1.3</w:t>
            </w:r>
            <w:r>
              <w:rPr>
                <w:rFonts w:hint="eastAsia"/>
              </w:rPr>
              <w:t xml:space="preserve"> - </w:t>
            </w:r>
            <w:r w:rsidRPr="000337D4">
              <w:t>10.0.1.254</w:t>
            </w:r>
          </w:p>
        </w:tc>
      </w:tr>
      <w:tr w:rsidR="000337D4" w:rsidTr="000337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37D4" w:rsidRPr="000337D4" w:rsidRDefault="000337D4" w:rsidP="00A07BA2">
            <w:pPr>
              <w:pStyle w:val="af6"/>
            </w:pPr>
            <w:r w:rsidRPr="000337D4">
              <w:t>2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br2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10.0.2.0/24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10.0.2.1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10.0.2.2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10.0.2.3</w:t>
            </w:r>
            <w:r>
              <w:rPr>
                <w:rFonts w:hint="eastAsia"/>
              </w:rPr>
              <w:t xml:space="preserve"> - </w:t>
            </w:r>
            <w:r w:rsidRPr="000337D4">
              <w:t>10.0.2.254</w:t>
            </w:r>
          </w:p>
        </w:tc>
      </w:tr>
      <w:tr w:rsidR="000337D4" w:rsidTr="00033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37D4" w:rsidRPr="000337D4" w:rsidRDefault="000337D4" w:rsidP="00A07BA2">
            <w:pPr>
              <w:pStyle w:val="af6"/>
            </w:pPr>
            <w:r w:rsidRPr="000337D4">
              <w:t>3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br3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10.0.3.0/24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10.0.3.1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10.0.3.2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10.0.3.3</w:t>
            </w:r>
            <w:r>
              <w:rPr>
                <w:rFonts w:hint="eastAsia"/>
              </w:rPr>
              <w:t xml:space="preserve"> - </w:t>
            </w:r>
            <w:r w:rsidRPr="000337D4">
              <w:t>10.0.3.254</w:t>
            </w:r>
          </w:p>
        </w:tc>
      </w:tr>
      <w:tr w:rsidR="000337D4" w:rsidTr="000337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37D4" w:rsidRPr="000337D4" w:rsidRDefault="000337D4" w:rsidP="00A07BA2">
            <w:pPr>
              <w:pStyle w:val="af6"/>
            </w:pPr>
            <w:r w:rsidRPr="000337D4">
              <w:t>4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br4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10.0.4.0/24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10.0.4.1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10.0.4.2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10.0.4.3</w:t>
            </w:r>
            <w:r>
              <w:rPr>
                <w:rFonts w:hint="eastAsia"/>
              </w:rPr>
              <w:t xml:space="preserve"> - </w:t>
            </w:r>
            <w:r w:rsidRPr="000337D4">
              <w:t>10.0.4.254</w:t>
            </w:r>
          </w:p>
        </w:tc>
      </w:tr>
      <w:tr w:rsidR="000337D4" w:rsidTr="00033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37D4" w:rsidRPr="000337D4" w:rsidRDefault="000337D4" w:rsidP="00A07BA2">
            <w:pPr>
              <w:pStyle w:val="af6"/>
            </w:pPr>
            <w:r w:rsidRPr="000337D4">
              <w:t>5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br5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10.0.5.0/24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10.0.5.1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10.0.5.2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10.0.5.3</w:t>
            </w:r>
            <w:r>
              <w:rPr>
                <w:rFonts w:hint="eastAsia"/>
              </w:rPr>
              <w:t xml:space="preserve"> - </w:t>
            </w:r>
            <w:r w:rsidRPr="000337D4">
              <w:t>10.0.5.254</w:t>
            </w:r>
          </w:p>
        </w:tc>
      </w:tr>
      <w:tr w:rsidR="000337D4" w:rsidTr="000337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37D4" w:rsidRPr="000337D4" w:rsidRDefault="000337D4" w:rsidP="00A07BA2">
            <w:pPr>
              <w:pStyle w:val="af6"/>
            </w:pPr>
            <w:r w:rsidRPr="000337D4">
              <w:t>6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br6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10.0.6.0/24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10.0.6.1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10.0.6.2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10.0.6.3</w:t>
            </w:r>
            <w:r>
              <w:rPr>
                <w:rFonts w:hint="eastAsia"/>
              </w:rPr>
              <w:t xml:space="preserve"> - </w:t>
            </w:r>
            <w:r w:rsidRPr="000337D4">
              <w:t>10.0.6.254</w:t>
            </w:r>
          </w:p>
        </w:tc>
      </w:tr>
      <w:tr w:rsidR="000337D4" w:rsidTr="00033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37D4" w:rsidRPr="000337D4" w:rsidRDefault="000337D4" w:rsidP="00A07BA2">
            <w:pPr>
              <w:pStyle w:val="af6"/>
            </w:pPr>
            <w:r w:rsidRPr="000337D4">
              <w:t>7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br7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10.0.7.0/24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10.0.7.1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10.0.7.2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10.0.7.3</w:t>
            </w:r>
            <w:r>
              <w:rPr>
                <w:rFonts w:hint="eastAsia"/>
              </w:rPr>
              <w:t xml:space="preserve"> - </w:t>
            </w:r>
            <w:r w:rsidRPr="000337D4">
              <w:t>10.0.7.254</w:t>
            </w:r>
          </w:p>
        </w:tc>
      </w:tr>
      <w:tr w:rsidR="000337D4" w:rsidTr="000337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37D4" w:rsidRPr="000337D4" w:rsidRDefault="000337D4" w:rsidP="00A07BA2">
            <w:pPr>
              <w:pStyle w:val="af6"/>
            </w:pPr>
            <w:r w:rsidRPr="000337D4">
              <w:t>8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br8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10.0.8.0/24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10.0.8.1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10.0.8.2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10.0.8.3</w:t>
            </w:r>
            <w:r>
              <w:rPr>
                <w:rFonts w:hint="eastAsia"/>
              </w:rPr>
              <w:t xml:space="preserve"> - </w:t>
            </w:r>
            <w:r w:rsidRPr="000337D4">
              <w:t>10.0.8.254</w:t>
            </w:r>
          </w:p>
        </w:tc>
      </w:tr>
      <w:tr w:rsidR="000337D4" w:rsidTr="00033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37D4" w:rsidRPr="000337D4" w:rsidRDefault="000337D4" w:rsidP="00A07BA2">
            <w:pPr>
              <w:pStyle w:val="af6"/>
            </w:pPr>
            <w:r w:rsidRPr="000337D4">
              <w:t>9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br9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10.0.9.0/24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10.0.9.1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10.0.9.2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10.0.9.3</w:t>
            </w:r>
            <w:r>
              <w:rPr>
                <w:rFonts w:hint="eastAsia"/>
              </w:rPr>
              <w:t xml:space="preserve"> - </w:t>
            </w:r>
            <w:r w:rsidRPr="000337D4">
              <w:t>10.0.9.254</w:t>
            </w:r>
          </w:p>
        </w:tc>
      </w:tr>
      <w:tr w:rsidR="000337D4" w:rsidTr="000337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37D4" w:rsidRPr="000337D4" w:rsidRDefault="000337D4" w:rsidP="00A07BA2">
            <w:pPr>
              <w:pStyle w:val="af6"/>
            </w:pPr>
            <w:r w:rsidRPr="000337D4">
              <w:t>10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br10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10.0.10.0/24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10.0.10.1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10.0.10.2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10.0.10.3</w:t>
            </w:r>
            <w:r>
              <w:rPr>
                <w:rFonts w:hint="eastAsia"/>
              </w:rPr>
              <w:t xml:space="preserve"> - </w:t>
            </w:r>
            <w:r w:rsidRPr="000337D4">
              <w:t>10.0.10.254</w:t>
            </w:r>
          </w:p>
        </w:tc>
      </w:tr>
    </w:tbl>
    <w:p w:rsidR="000337D4" w:rsidRDefault="000337D4" w:rsidP="00A07BA2">
      <w:pPr>
        <w:pStyle w:val="a5"/>
      </w:pPr>
      <w:r w:rsidRPr="000337D4">
        <w:rPr>
          <w:rFonts w:hint="eastAsia"/>
          <w:b/>
        </w:rPr>
        <w:t>默认网关</w:t>
      </w:r>
      <w:r>
        <w:rPr>
          <w:rFonts w:hint="eastAsia"/>
        </w:rPr>
        <w:t>：自动在网络节点上配置（本文中的节点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337D4" w:rsidRDefault="00EF57A7" w:rsidP="00A07BA2">
      <w:pPr>
        <w:pStyle w:val="a5"/>
      </w:pPr>
      <w:proofErr w:type="spellStart"/>
      <w:r w:rsidRPr="00EF57A7">
        <w:rPr>
          <w:rFonts w:hint="eastAsia"/>
          <w:b/>
        </w:rPr>
        <w:t>Cloudpipe</w:t>
      </w:r>
      <w:proofErr w:type="spellEnd"/>
      <w:r w:rsidRPr="00EF57A7">
        <w:rPr>
          <w:rFonts w:hint="eastAsia"/>
          <w:b/>
        </w:rPr>
        <w:t xml:space="preserve"> VPN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实例</w:t>
      </w:r>
      <w:r>
        <w:rPr>
          <w:rFonts w:hint="eastAsia"/>
        </w:rPr>
        <w:t>：通过</w:t>
      </w:r>
      <w:r>
        <w:rPr>
          <w:rFonts w:hint="eastAsia"/>
        </w:rPr>
        <w:t>VPN</w:t>
      </w:r>
      <w:r>
        <w:rPr>
          <w:rFonts w:hint="eastAsia"/>
        </w:rPr>
        <w:t>来访问网络</w:t>
      </w:r>
    </w:p>
    <w:p w:rsidR="00EF57A7" w:rsidRDefault="00EF57A7" w:rsidP="00A07BA2">
      <w:pPr>
        <w:pStyle w:val="a5"/>
      </w:pPr>
      <w:r w:rsidRPr="00EF57A7">
        <w:rPr>
          <w:rFonts w:hint="eastAsia"/>
          <w:b/>
        </w:rPr>
        <w:t>分配给实例的</w:t>
      </w:r>
      <w:r w:rsidRPr="00EF57A7">
        <w:rPr>
          <w:rFonts w:hint="eastAsia"/>
          <w:b/>
        </w:rPr>
        <w:t>IP</w:t>
      </w:r>
      <w:r>
        <w:rPr>
          <w:rFonts w:hint="eastAsia"/>
        </w:rPr>
        <w:t>：自动从</w:t>
      </w:r>
      <w:r>
        <w:rPr>
          <w:rFonts w:hint="eastAsia"/>
        </w:rPr>
        <w:t>DHCP</w:t>
      </w:r>
      <w:r>
        <w:rPr>
          <w:rFonts w:hint="eastAsia"/>
        </w:rPr>
        <w:t>服务器分配给实例</w:t>
      </w:r>
    </w:p>
    <w:p w:rsidR="00EF57A7" w:rsidRDefault="00EF57A7" w:rsidP="00A07BA2">
      <w:pPr>
        <w:pStyle w:val="a5"/>
      </w:pPr>
    </w:p>
    <w:p w:rsidR="00EF57A7" w:rsidRDefault="00EF57A7" w:rsidP="00A07BA2">
      <w:pPr>
        <w:pStyle w:val="a5"/>
      </w:pPr>
      <w:r>
        <w:rPr>
          <w:rFonts w:hint="eastAsia"/>
        </w:rPr>
        <w:t>执行以下命令来创建表中的网络：</w:t>
      </w:r>
    </w:p>
    <w:p w:rsidR="00EF57A7" w:rsidRPr="00EF57A7" w:rsidRDefault="00EF57A7" w:rsidP="00A07BA2">
      <w:pPr>
        <w:pStyle w:val="a5"/>
        <w:ind w:firstLine="0"/>
        <w:jc w:val="left"/>
      </w:pPr>
      <w:r w:rsidRPr="00EF57A7">
        <w:t xml:space="preserve">root@node1:~# </w:t>
      </w:r>
      <w:r w:rsidRPr="00EF57A7">
        <w:rPr>
          <w:color w:val="FF0000"/>
        </w:rPr>
        <w:t>nova-manage network create --label vlan1 --fixed_range_v4 10.0.1.0/24 --</w:t>
      </w:r>
      <w:proofErr w:type="spellStart"/>
      <w:r w:rsidRPr="00EF57A7">
        <w:rPr>
          <w:color w:val="FF0000"/>
        </w:rPr>
        <w:t>num_networks</w:t>
      </w:r>
      <w:proofErr w:type="spellEnd"/>
      <w:r w:rsidRPr="00EF57A7">
        <w:rPr>
          <w:color w:val="FF0000"/>
        </w:rPr>
        <w:t xml:space="preserve"> 1 --</w:t>
      </w:r>
      <w:proofErr w:type="spellStart"/>
      <w:r w:rsidRPr="00EF57A7">
        <w:rPr>
          <w:color w:val="FF0000"/>
        </w:rPr>
        <w:t>network_size</w:t>
      </w:r>
      <w:proofErr w:type="spellEnd"/>
      <w:r w:rsidRPr="00EF57A7">
        <w:rPr>
          <w:color w:val="FF0000"/>
        </w:rPr>
        <w:t xml:space="preserve"> 256 --</w:t>
      </w:r>
      <w:proofErr w:type="spellStart"/>
      <w:r w:rsidRPr="00EF57A7">
        <w:rPr>
          <w:color w:val="FF0000"/>
        </w:rPr>
        <w:t>vlan</w:t>
      </w:r>
      <w:proofErr w:type="spellEnd"/>
      <w:r w:rsidRPr="00EF57A7">
        <w:rPr>
          <w:color w:val="FF0000"/>
        </w:rPr>
        <w:t xml:space="preserve"> 1</w:t>
      </w:r>
    </w:p>
    <w:p w:rsidR="00EF57A7" w:rsidRPr="00EF57A7" w:rsidRDefault="00EF57A7" w:rsidP="00A07BA2">
      <w:pPr>
        <w:pStyle w:val="a5"/>
        <w:ind w:firstLine="0"/>
        <w:jc w:val="left"/>
      </w:pPr>
      <w:r w:rsidRPr="00EF57A7">
        <w:t xml:space="preserve">root@node1:~# </w:t>
      </w:r>
      <w:r w:rsidRPr="00EF57A7">
        <w:rPr>
          <w:color w:val="FF0000"/>
        </w:rPr>
        <w:t>nova-manage network create --label vlan2 --fixed_range_v4 10.0.2.0/24 --</w:t>
      </w:r>
      <w:proofErr w:type="spellStart"/>
      <w:r w:rsidRPr="00EF57A7">
        <w:rPr>
          <w:color w:val="FF0000"/>
        </w:rPr>
        <w:t>num_networks</w:t>
      </w:r>
      <w:proofErr w:type="spellEnd"/>
      <w:r w:rsidRPr="00EF57A7">
        <w:rPr>
          <w:color w:val="FF0000"/>
        </w:rPr>
        <w:t xml:space="preserve"> 1 --</w:t>
      </w:r>
      <w:proofErr w:type="spellStart"/>
      <w:r w:rsidRPr="00EF57A7">
        <w:rPr>
          <w:color w:val="FF0000"/>
        </w:rPr>
        <w:t>network_size</w:t>
      </w:r>
      <w:proofErr w:type="spellEnd"/>
      <w:r w:rsidRPr="00EF57A7">
        <w:rPr>
          <w:color w:val="FF0000"/>
        </w:rPr>
        <w:t xml:space="preserve"> 256 --</w:t>
      </w:r>
      <w:proofErr w:type="spellStart"/>
      <w:r w:rsidRPr="00EF57A7">
        <w:rPr>
          <w:color w:val="FF0000"/>
        </w:rPr>
        <w:t>vlan</w:t>
      </w:r>
      <w:proofErr w:type="spellEnd"/>
      <w:r w:rsidRPr="00EF57A7">
        <w:rPr>
          <w:color w:val="FF0000"/>
        </w:rPr>
        <w:t xml:space="preserve"> 2</w:t>
      </w:r>
    </w:p>
    <w:p w:rsidR="00EF57A7" w:rsidRPr="00EF57A7" w:rsidRDefault="00EF57A7" w:rsidP="00A07BA2">
      <w:pPr>
        <w:pStyle w:val="a5"/>
        <w:ind w:firstLine="0"/>
        <w:jc w:val="left"/>
      </w:pPr>
      <w:r w:rsidRPr="00EF57A7">
        <w:t>root@node1:~#</w:t>
      </w:r>
      <w:r w:rsidRPr="00EF57A7">
        <w:rPr>
          <w:color w:val="FF0000"/>
        </w:rPr>
        <w:t xml:space="preserve"> nova-manage network create --label vlan3 --fixed_range_v4 10.0.3.0/24 --</w:t>
      </w:r>
      <w:proofErr w:type="spellStart"/>
      <w:r w:rsidRPr="00EF57A7">
        <w:rPr>
          <w:color w:val="FF0000"/>
        </w:rPr>
        <w:t>num_networks</w:t>
      </w:r>
      <w:proofErr w:type="spellEnd"/>
      <w:r w:rsidRPr="00EF57A7">
        <w:rPr>
          <w:color w:val="FF0000"/>
        </w:rPr>
        <w:t xml:space="preserve"> 1 --</w:t>
      </w:r>
      <w:proofErr w:type="spellStart"/>
      <w:r w:rsidRPr="00EF57A7">
        <w:rPr>
          <w:color w:val="FF0000"/>
        </w:rPr>
        <w:t>network_size</w:t>
      </w:r>
      <w:proofErr w:type="spellEnd"/>
      <w:r w:rsidRPr="00EF57A7">
        <w:rPr>
          <w:color w:val="FF0000"/>
        </w:rPr>
        <w:t xml:space="preserve"> 256 --</w:t>
      </w:r>
      <w:proofErr w:type="spellStart"/>
      <w:r w:rsidRPr="00EF57A7">
        <w:rPr>
          <w:color w:val="FF0000"/>
        </w:rPr>
        <w:t>vlan</w:t>
      </w:r>
      <w:proofErr w:type="spellEnd"/>
      <w:r w:rsidRPr="00EF57A7">
        <w:rPr>
          <w:color w:val="FF0000"/>
        </w:rPr>
        <w:t xml:space="preserve"> 3</w:t>
      </w:r>
    </w:p>
    <w:p w:rsidR="00EF57A7" w:rsidRPr="00EF57A7" w:rsidRDefault="00EF57A7" w:rsidP="00A07BA2">
      <w:pPr>
        <w:pStyle w:val="a5"/>
        <w:ind w:firstLine="0"/>
        <w:jc w:val="left"/>
        <w:rPr>
          <w:color w:val="FF0000"/>
        </w:rPr>
      </w:pPr>
      <w:r w:rsidRPr="00EF57A7">
        <w:t xml:space="preserve">root@node1:~# </w:t>
      </w:r>
      <w:r w:rsidRPr="00EF57A7">
        <w:rPr>
          <w:color w:val="FF0000"/>
        </w:rPr>
        <w:t>nova-manage network create --label vlan4 --fixed_range_v4 10.0.4.0/24 --</w:t>
      </w:r>
      <w:proofErr w:type="spellStart"/>
      <w:r w:rsidRPr="00EF57A7">
        <w:rPr>
          <w:color w:val="FF0000"/>
        </w:rPr>
        <w:t>num_networks</w:t>
      </w:r>
      <w:proofErr w:type="spellEnd"/>
      <w:r w:rsidRPr="00EF57A7">
        <w:rPr>
          <w:color w:val="FF0000"/>
        </w:rPr>
        <w:t xml:space="preserve"> 1 --</w:t>
      </w:r>
      <w:proofErr w:type="spellStart"/>
      <w:r w:rsidRPr="00EF57A7">
        <w:rPr>
          <w:color w:val="FF0000"/>
        </w:rPr>
        <w:t>network_size</w:t>
      </w:r>
      <w:proofErr w:type="spellEnd"/>
      <w:r w:rsidRPr="00EF57A7">
        <w:rPr>
          <w:color w:val="FF0000"/>
        </w:rPr>
        <w:t xml:space="preserve"> 256 --</w:t>
      </w:r>
      <w:proofErr w:type="spellStart"/>
      <w:r w:rsidRPr="00EF57A7">
        <w:rPr>
          <w:color w:val="FF0000"/>
        </w:rPr>
        <w:t>vlan</w:t>
      </w:r>
      <w:proofErr w:type="spellEnd"/>
      <w:r w:rsidRPr="00EF57A7">
        <w:rPr>
          <w:color w:val="FF0000"/>
        </w:rPr>
        <w:t xml:space="preserve"> 4</w:t>
      </w:r>
    </w:p>
    <w:p w:rsidR="00EF57A7" w:rsidRPr="00EF57A7" w:rsidRDefault="00EF57A7" w:rsidP="00A07BA2">
      <w:pPr>
        <w:pStyle w:val="a5"/>
        <w:ind w:firstLine="0"/>
        <w:jc w:val="left"/>
        <w:rPr>
          <w:color w:val="FF0000"/>
        </w:rPr>
      </w:pPr>
      <w:r w:rsidRPr="00EF57A7">
        <w:t xml:space="preserve">root@node1:~# </w:t>
      </w:r>
      <w:r w:rsidRPr="00EF57A7">
        <w:rPr>
          <w:color w:val="FF0000"/>
        </w:rPr>
        <w:t>nova-manage network create --label vlan5 --fixed_range_v4 10.0.5.0/24 --</w:t>
      </w:r>
      <w:proofErr w:type="spellStart"/>
      <w:r w:rsidRPr="00EF57A7">
        <w:rPr>
          <w:color w:val="FF0000"/>
        </w:rPr>
        <w:t>num_networks</w:t>
      </w:r>
      <w:proofErr w:type="spellEnd"/>
      <w:r w:rsidRPr="00EF57A7">
        <w:rPr>
          <w:color w:val="FF0000"/>
        </w:rPr>
        <w:t xml:space="preserve"> 1 --</w:t>
      </w:r>
      <w:proofErr w:type="spellStart"/>
      <w:r w:rsidRPr="00EF57A7">
        <w:rPr>
          <w:color w:val="FF0000"/>
        </w:rPr>
        <w:t>network_size</w:t>
      </w:r>
      <w:proofErr w:type="spellEnd"/>
      <w:r w:rsidRPr="00EF57A7">
        <w:rPr>
          <w:color w:val="FF0000"/>
        </w:rPr>
        <w:t xml:space="preserve"> 256 --</w:t>
      </w:r>
      <w:proofErr w:type="spellStart"/>
      <w:r w:rsidRPr="00EF57A7">
        <w:rPr>
          <w:color w:val="FF0000"/>
        </w:rPr>
        <w:t>vlan</w:t>
      </w:r>
      <w:proofErr w:type="spellEnd"/>
      <w:r w:rsidRPr="00EF57A7">
        <w:rPr>
          <w:color w:val="FF0000"/>
        </w:rPr>
        <w:t xml:space="preserve"> 5</w:t>
      </w:r>
    </w:p>
    <w:p w:rsidR="00EF57A7" w:rsidRPr="00EF57A7" w:rsidRDefault="00EF57A7" w:rsidP="00A07BA2">
      <w:pPr>
        <w:pStyle w:val="a5"/>
        <w:ind w:firstLine="0"/>
        <w:jc w:val="left"/>
        <w:rPr>
          <w:color w:val="FF0000"/>
        </w:rPr>
      </w:pPr>
      <w:r w:rsidRPr="00EF57A7">
        <w:t xml:space="preserve">root@node1:~# </w:t>
      </w:r>
      <w:r w:rsidRPr="00EF57A7">
        <w:rPr>
          <w:color w:val="FF0000"/>
        </w:rPr>
        <w:t>nova-manage network create --label vlan6 --fixed_range_v4 10.0.6.0/24 --</w:t>
      </w:r>
      <w:proofErr w:type="spellStart"/>
      <w:r w:rsidRPr="00EF57A7">
        <w:rPr>
          <w:color w:val="FF0000"/>
        </w:rPr>
        <w:t>num_networks</w:t>
      </w:r>
      <w:proofErr w:type="spellEnd"/>
      <w:r w:rsidRPr="00EF57A7">
        <w:rPr>
          <w:color w:val="FF0000"/>
        </w:rPr>
        <w:t xml:space="preserve"> 1 --</w:t>
      </w:r>
      <w:proofErr w:type="spellStart"/>
      <w:r w:rsidRPr="00EF57A7">
        <w:rPr>
          <w:color w:val="FF0000"/>
        </w:rPr>
        <w:t>network_size</w:t>
      </w:r>
      <w:proofErr w:type="spellEnd"/>
      <w:r w:rsidRPr="00EF57A7">
        <w:rPr>
          <w:color w:val="FF0000"/>
        </w:rPr>
        <w:t xml:space="preserve"> 256 --</w:t>
      </w:r>
      <w:proofErr w:type="spellStart"/>
      <w:r w:rsidRPr="00EF57A7">
        <w:rPr>
          <w:color w:val="FF0000"/>
        </w:rPr>
        <w:t>vlan</w:t>
      </w:r>
      <w:proofErr w:type="spellEnd"/>
      <w:r w:rsidRPr="00EF57A7">
        <w:rPr>
          <w:color w:val="FF0000"/>
        </w:rPr>
        <w:t xml:space="preserve"> 6</w:t>
      </w:r>
    </w:p>
    <w:p w:rsidR="00EF57A7" w:rsidRPr="00EF57A7" w:rsidRDefault="00EF57A7" w:rsidP="00A07BA2">
      <w:pPr>
        <w:pStyle w:val="a5"/>
        <w:ind w:firstLine="0"/>
        <w:jc w:val="left"/>
      </w:pPr>
      <w:r w:rsidRPr="00EF57A7">
        <w:lastRenderedPageBreak/>
        <w:t xml:space="preserve">root@node1:~# </w:t>
      </w:r>
      <w:r w:rsidRPr="00EF57A7">
        <w:rPr>
          <w:color w:val="FF0000"/>
        </w:rPr>
        <w:t>nova-manage network create --label vlan7 --fixed_range_v4 10.0.7.0/24 --</w:t>
      </w:r>
      <w:proofErr w:type="spellStart"/>
      <w:r w:rsidRPr="00EF57A7">
        <w:rPr>
          <w:color w:val="FF0000"/>
        </w:rPr>
        <w:t>num_networks</w:t>
      </w:r>
      <w:proofErr w:type="spellEnd"/>
      <w:r w:rsidRPr="00EF57A7">
        <w:rPr>
          <w:color w:val="FF0000"/>
        </w:rPr>
        <w:t xml:space="preserve"> 1 --</w:t>
      </w:r>
      <w:proofErr w:type="spellStart"/>
      <w:r w:rsidRPr="00EF57A7">
        <w:rPr>
          <w:color w:val="FF0000"/>
        </w:rPr>
        <w:t>network_size</w:t>
      </w:r>
      <w:proofErr w:type="spellEnd"/>
      <w:r w:rsidRPr="00EF57A7">
        <w:rPr>
          <w:color w:val="FF0000"/>
        </w:rPr>
        <w:t xml:space="preserve"> 256 --</w:t>
      </w:r>
      <w:proofErr w:type="spellStart"/>
      <w:r w:rsidRPr="00EF57A7">
        <w:rPr>
          <w:color w:val="FF0000"/>
        </w:rPr>
        <w:t>vlan</w:t>
      </w:r>
      <w:proofErr w:type="spellEnd"/>
      <w:r w:rsidRPr="00EF57A7">
        <w:rPr>
          <w:color w:val="FF0000"/>
        </w:rPr>
        <w:t xml:space="preserve"> 7</w:t>
      </w:r>
    </w:p>
    <w:p w:rsidR="00EF57A7" w:rsidRPr="00EF57A7" w:rsidRDefault="00EF57A7" w:rsidP="00A07BA2">
      <w:pPr>
        <w:pStyle w:val="a5"/>
        <w:ind w:firstLine="0"/>
        <w:jc w:val="left"/>
      </w:pPr>
      <w:r w:rsidRPr="00EF57A7">
        <w:t>root@node1:~#</w:t>
      </w:r>
      <w:r w:rsidRPr="00EF57A7">
        <w:rPr>
          <w:color w:val="FF0000"/>
        </w:rPr>
        <w:t xml:space="preserve"> nova-manage network create --label vlan8 --fixed_range_v4 10.0.8.0/24 --</w:t>
      </w:r>
      <w:proofErr w:type="spellStart"/>
      <w:r w:rsidRPr="00EF57A7">
        <w:rPr>
          <w:color w:val="FF0000"/>
        </w:rPr>
        <w:t>num_networks</w:t>
      </w:r>
      <w:proofErr w:type="spellEnd"/>
      <w:r w:rsidRPr="00EF57A7">
        <w:rPr>
          <w:color w:val="FF0000"/>
        </w:rPr>
        <w:t xml:space="preserve"> 1 --</w:t>
      </w:r>
      <w:proofErr w:type="spellStart"/>
      <w:r w:rsidRPr="00EF57A7">
        <w:rPr>
          <w:color w:val="FF0000"/>
        </w:rPr>
        <w:t>network_size</w:t>
      </w:r>
      <w:proofErr w:type="spellEnd"/>
      <w:r w:rsidRPr="00EF57A7">
        <w:rPr>
          <w:color w:val="FF0000"/>
        </w:rPr>
        <w:t xml:space="preserve"> 256 --</w:t>
      </w:r>
      <w:proofErr w:type="spellStart"/>
      <w:r w:rsidRPr="00EF57A7">
        <w:rPr>
          <w:color w:val="FF0000"/>
        </w:rPr>
        <w:t>vlan</w:t>
      </w:r>
      <w:proofErr w:type="spellEnd"/>
      <w:r w:rsidRPr="00EF57A7">
        <w:rPr>
          <w:color w:val="FF0000"/>
        </w:rPr>
        <w:t xml:space="preserve"> 8</w:t>
      </w:r>
    </w:p>
    <w:p w:rsidR="00EF57A7" w:rsidRPr="00EF57A7" w:rsidRDefault="00EF57A7" w:rsidP="00A07BA2">
      <w:pPr>
        <w:pStyle w:val="a5"/>
        <w:ind w:firstLine="0"/>
        <w:jc w:val="left"/>
      </w:pPr>
      <w:r w:rsidRPr="00EF57A7">
        <w:t xml:space="preserve">root@node1:~# </w:t>
      </w:r>
      <w:r w:rsidRPr="00EF57A7">
        <w:rPr>
          <w:color w:val="FF0000"/>
        </w:rPr>
        <w:t>nova-manage network create --label vlan9 --fixed_range_v4 10.0.9.0/24 --</w:t>
      </w:r>
      <w:proofErr w:type="spellStart"/>
      <w:r w:rsidRPr="00EF57A7">
        <w:rPr>
          <w:color w:val="FF0000"/>
        </w:rPr>
        <w:t>num_networks</w:t>
      </w:r>
      <w:proofErr w:type="spellEnd"/>
      <w:r w:rsidRPr="00EF57A7">
        <w:rPr>
          <w:color w:val="FF0000"/>
        </w:rPr>
        <w:t xml:space="preserve"> 1 --</w:t>
      </w:r>
      <w:proofErr w:type="spellStart"/>
      <w:r w:rsidRPr="00EF57A7">
        <w:rPr>
          <w:color w:val="FF0000"/>
        </w:rPr>
        <w:t>network_size</w:t>
      </w:r>
      <w:proofErr w:type="spellEnd"/>
      <w:r w:rsidRPr="00EF57A7">
        <w:rPr>
          <w:color w:val="FF0000"/>
        </w:rPr>
        <w:t xml:space="preserve"> 256 --</w:t>
      </w:r>
      <w:proofErr w:type="spellStart"/>
      <w:r w:rsidRPr="00EF57A7">
        <w:rPr>
          <w:color w:val="FF0000"/>
        </w:rPr>
        <w:t>vlan</w:t>
      </w:r>
      <w:proofErr w:type="spellEnd"/>
      <w:r w:rsidRPr="00EF57A7">
        <w:rPr>
          <w:color w:val="FF0000"/>
        </w:rPr>
        <w:t xml:space="preserve"> 9</w:t>
      </w:r>
    </w:p>
    <w:p w:rsidR="00EF57A7" w:rsidRDefault="00EF57A7" w:rsidP="00A07BA2">
      <w:pPr>
        <w:pStyle w:val="a5"/>
        <w:ind w:firstLine="0"/>
        <w:jc w:val="left"/>
        <w:rPr>
          <w:color w:val="FF0000"/>
        </w:rPr>
      </w:pPr>
      <w:r w:rsidRPr="00EF57A7">
        <w:t>root@node1:~#</w:t>
      </w:r>
      <w:r>
        <w:rPr>
          <w:rFonts w:hint="eastAsia"/>
        </w:rPr>
        <w:t xml:space="preserve"> </w:t>
      </w:r>
      <w:r w:rsidRPr="00EF57A7">
        <w:rPr>
          <w:color w:val="FF0000"/>
        </w:rPr>
        <w:t>nova-manage network create --label vlan10 --fixed_range_v4 10.0.10.0/24 --</w:t>
      </w:r>
      <w:proofErr w:type="spellStart"/>
      <w:r w:rsidRPr="00EF57A7">
        <w:rPr>
          <w:color w:val="FF0000"/>
        </w:rPr>
        <w:t>num_networks</w:t>
      </w:r>
      <w:proofErr w:type="spellEnd"/>
      <w:r w:rsidRPr="00EF57A7">
        <w:rPr>
          <w:color w:val="FF0000"/>
        </w:rPr>
        <w:t xml:space="preserve"> 1 --</w:t>
      </w:r>
      <w:proofErr w:type="spellStart"/>
      <w:r w:rsidRPr="00EF57A7">
        <w:rPr>
          <w:color w:val="FF0000"/>
        </w:rPr>
        <w:t>network_size</w:t>
      </w:r>
      <w:proofErr w:type="spellEnd"/>
      <w:r w:rsidRPr="00EF57A7">
        <w:rPr>
          <w:color w:val="FF0000"/>
        </w:rPr>
        <w:t xml:space="preserve"> 256 --</w:t>
      </w:r>
      <w:proofErr w:type="spellStart"/>
      <w:r w:rsidRPr="00EF57A7">
        <w:rPr>
          <w:color w:val="FF0000"/>
        </w:rPr>
        <w:t>vlan</w:t>
      </w:r>
      <w:proofErr w:type="spellEnd"/>
      <w:r w:rsidRPr="00EF57A7">
        <w:rPr>
          <w:color w:val="FF0000"/>
        </w:rPr>
        <w:t xml:space="preserve"> 10</w:t>
      </w:r>
    </w:p>
    <w:p w:rsidR="00EF57A7" w:rsidRDefault="00EF57A7" w:rsidP="00A07BA2">
      <w:pPr>
        <w:pStyle w:val="a5"/>
      </w:pPr>
    </w:p>
    <w:p w:rsidR="00EF57A7" w:rsidRDefault="00EF57A7" w:rsidP="00A07BA2">
      <w:pPr>
        <w:pStyle w:val="a5"/>
      </w:pPr>
      <w:r>
        <w:rPr>
          <w:rFonts w:hint="eastAsia"/>
        </w:rPr>
        <w:t>在首次运行云中的实例，如租户</w:t>
      </w:r>
      <w:r>
        <w:rPr>
          <w:rFonts w:hint="eastAsia"/>
        </w:rPr>
        <w:t>1</w:t>
      </w:r>
      <w:r>
        <w:rPr>
          <w:rFonts w:hint="eastAsia"/>
        </w:rPr>
        <w:t>，系统会把</w:t>
      </w:r>
      <w:r>
        <w:rPr>
          <w:rFonts w:hint="eastAsia"/>
        </w:rPr>
        <w:t>VLAN1</w:t>
      </w:r>
      <w:r>
        <w:rPr>
          <w:rFonts w:hint="eastAsia"/>
        </w:rPr>
        <w:t>分配给租户</w:t>
      </w:r>
      <w:r>
        <w:rPr>
          <w:rFonts w:hint="eastAsia"/>
        </w:rPr>
        <w:t>1</w:t>
      </w:r>
      <w:r>
        <w:rPr>
          <w:rFonts w:hint="eastAsia"/>
        </w:rPr>
        <w:t>，并完全属于租户</w:t>
      </w:r>
      <w:r>
        <w:rPr>
          <w:rFonts w:hint="eastAsia"/>
        </w:rPr>
        <w:t>1</w:t>
      </w:r>
      <w:r>
        <w:rPr>
          <w:rFonts w:hint="eastAsia"/>
        </w:rPr>
        <w:t>，从这时起，</w:t>
      </w:r>
      <w:r>
        <w:rPr>
          <w:rFonts w:hint="eastAsia"/>
        </w:rPr>
        <w:t>VLAN1</w:t>
      </w:r>
      <w:r>
        <w:rPr>
          <w:rFonts w:hint="eastAsia"/>
        </w:rPr>
        <w:t>总是给租户</w:t>
      </w:r>
      <w:r>
        <w:rPr>
          <w:rFonts w:hint="eastAsia"/>
        </w:rPr>
        <w:t>1</w:t>
      </w:r>
      <w:r>
        <w:rPr>
          <w:rFonts w:hint="eastAsia"/>
        </w:rPr>
        <w:t>使用。</w:t>
      </w:r>
    </w:p>
    <w:p w:rsidR="00EF57A7" w:rsidRDefault="00637A52" w:rsidP="00A07BA2">
      <w:pPr>
        <w:pStyle w:val="a5"/>
      </w:pPr>
      <w:r>
        <w:rPr>
          <w:rFonts w:hint="eastAsia"/>
        </w:rPr>
        <w:t>如果其他租户运行一个新的实例，系统会把首个未分配的</w:t>
      </w:r>
      <w:r>
        <w:rPr>
          <w:rFonts w:hint="eastAsia"/>
        </w:rPr>
        <w:t>VLAN</w:t>
      </w:r>
      <w:r>
        <w:rPr>
          <w:rFonts w:hint="eastAsia"/>
        </w:rPr>
        <w:t>分配给这个租户。</w:t>
      </w:r>
    </w:p>
    <w:p w:rsidR="00637A52" w:rsidRDefault="00637A52" w:rsidP="00A07BA2">
      <w:pPr>
        <w:pStyle w:val="a5"/>
      </w:pPr>
      <w:r>
        <w:rPr>
          <w:rFonts w:hint="eastAsia"/>
        </w:rPr>
        <w:t>此时，在节点</w:t>
      </w:r>
      <w:r>
        <w:rPr>
          <w:rFonts w:hint="eastAsia"/>
        </w:rPr>
        <w:t>1</w:t>
      </w:r>
      <w:r>
        <w:rPr>
          <w:rFonts w:hint="eastAsia"/>
        </w:rPr>
        <w:t>中运行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（显示</w:t>
      </w:r>
      <w:r>
        <w:rPr>
          <w:rFonts w:hint="eastAsia"/>
        </w:rPr>
        <w:t>IP</w:t>
      </w:r>
      <w:r>
        <w:rPr>
          <w:rFonts w:hint="eastAsia"/>
        </w:rPr>
        <w:t>地址）和</w:t>
      </w:r>
      <w:proofErr w:type="spellStart"/>
      <w:r>
        <w:rPr>
          <w:rFonts w:hint="eastAsia"/>
        </w:rPr>
        <w:t>brctl</w:t>
      </w:r>
      <w:proofErr w:type="spellEnd"/>
      <w:r>
        <w:rPr>
          <w:rFonts w:hint="eastAsia"/>
        </w:rPr>
        <w:t xml:space="preserve"> show</w:t>
      </w:r>
      <w:r>
        <w:rPr>
          <w:rFonts w:hint="eastAsia"/>
        </w:rPr>
        <w:t>（显示网桥）命令会有如下显示（部分输出内容以删减）：</w:t>
      </w:r>
    </w:p>
    <w:p w:rsidR="00637A52" w:rsidRDefault="00637A52" w:rsidP="00A07BA2">
      <w:pPr>
        <w:pStyle w:val="a5"/>
      </w:pPr>
      <w:r>
        <w:rPr>
          <w:rFonts w:hint="eastAsia"/>
        </w:rPr>
        <w:t>命令：</w:t>
      </w:r>
    </w:p>
    <w:p w:rsidR="00637A52" w:rsidRDefault="00637A52" w:rsidP="00A07BA2">
      <w:pPr>
        <w:pStyle w:val="a5"/>
        <w:rPr>
          <w:color w:val="FF0000"/>
        </w:rPr>
      </w:pPr>
      <w:r w:rsidRPr="00637A52">
        <w:t>root@node1:~#</w:t>
      </w:r>
      <w:r w:rsidRPr="00637A52">
        <w:rPr>
          <w:color w:val="FF0000"/>
        </w:rPr>
        <w:t xml:space="preserve"> </w:t>
      </w:r>
      <w:proofErr w:type="spellStart"/>
      <w:r w:rsidRPr="00637A52">
        <w:rPr>
          <w:color w:val="FF0000"/>
        </w:rPr>
        <w:t>ip</w:t>
      </w:r>
      <w:proofErr w:type="spellEnd"/>
      <w:r w:rsidRPr="00637A52">
        <w:rPr>
          <w:color w:val="FF0000"/>
        </w:rPr>
        <w:t xml:space="preserve"> </w:t>
      </w:r>
      <w:proofErr w:type="spellStart"/>
      <w:r w:rsidRPr="00637A52">
        <w:rPr>
          <w:color w:val="FF0000"/>
        </w:rPr>
        <w:t>addr</w:t>
      </w:r>
      <w:proofErr w:type="spellEnd"/>
    </w:p>
    <w:p w:rsidR="00637A52" w:rsidRDefault="00637A52" w:rsidP="00A07BA2">
      <w:pPr>
        <w:pStyle w:val="a5"/>
      </w:pPr>
      <w:r>
        <w:rPr>
          <w:rFonts w:hint="eastAsia"/>
        </w:rPr>
        <w:t>输出：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37A52" w:rsidTr="00637A52">
        <w:tc>
          <w:tcPr>
            <w:tcW w:w="9287" w:type="dxa"/>
          </w:tcPr>
          <w:p w:rsidR="00637A52" w:rsidRDefault="00637A52" w:rsidP="00A07BA2">
            <w:pPr>
              <w:pStyle w:val="a5"/>
            </w:pPr>
            <w:r>
              <w:t>1: lo</w:t>
            </w:r>
          </w:p>
          <w:p w:rsidR="00637A52" w:rsidRDefault="00637A52" w:rsidP="00A07BA2">
            <w:pPr>
              <w:pStyle w:val="a5"/>
            </w:pPr>
            <w:proofErr w:type="spellStart"/>
            <w:r>
              <w:t>inet</w:t>
            </w:r>
            <w:proofErr w:type="spellEnd"/>
            <w:r>
              <w:t xml:space="preserve"> 127.0.0.1/8</w:t>
            </w:r>
          </w:p>
          <w:p w:rsidR="00637A52" w:rsidRDefault="00637A52" w:rsidP="00A07BA2">
            <w:pPr>
              <w:pStyle w:val="a5"/>
              <w:rPr>
                <w:b/>
              </w:rPr>
            </w:pPr>
            <w:proofErr w:type="spellStart"/>
            <w:r>
              <w:t>inet</w:t>
            </w:r>
            <w:proofErr w:type="spellEnd"/>
            <w:r>
              <w:t xml:space="preserve"> 169.254.169.254/32 </w:t>
            </w:r>
            <w:r w:rsidRPr="00637A52">
              <w:rPr>
                <w:b/>
              </w:rPr>
              <w:t>(1)</w:t>
            </w:r>
          </w:p>
          <w:p w:rsidR="00637A52" w:rsidRDefault="00637A52" w:rsidP="00A07BA2">
            <w:pPr>
              <w:pStyle w:val="a5"/>
            </w:pPr>
          </w:p>
          <w:p w:rsidR="00637A52" w:rsidRPr="00637A52" w:rsidRDefault="00637A52" w:rsidP="00A07BA2">
            <w:pPr>
              <w:pStyle w:val="a5"/>
              <w:rPr>
                <w:b/>
              </w:rPr>
            </w:pPr>
            <w:r w:rsidRPr="00637A52">
              <w:rPr>
                <w:b/>
              </w:rPr>
              <w:t>(1)</w:t>
            </w:r>
            <w:r w:rsidRPr="00637A52">
              <w:rPr>
                <w:rFonts w:hint="eastAsia"/>
                <w:b/>
              </w:rPr>
              <w:t>元数据</w:t>
            </w:r>
            <w:r w:rsidR="00614AB3" w:rsidRPr="00637A52">
              <w:rPr>
                <w:rFonts w:hint="eastAsia"/>
                <w:b/>
              </w:rPr>
              <w:t>服务</w:t>
            </w:r>
          </w:p>
          <w:p w:rsidR="00637A52" w:rsidRDefault="00637A52" w:rsidP="00A07BA2">
            <w:pPr>
              <w:pStyle w:val="a5"/>
            </w:pPr>
          </w:p>
          <w:p w:rsidR="00637A52" w:rsidRDefault="00637A52" w:rsidP="00A07BA2">
            <w:pPr>
              <w:pStyle w:val="a5"/>
            </w:pPr>
            <w:r>
              <w:t xml:space="preserve">2: eth0 </w:t>
            </w:r>
            <w:r w:rsidRPr="00637A52">
              <w:rPr>
                <w:b/>
              </w:rPr>
              <w:t>(2)</w:t>
            </w:r>
          </w:p>
          <w:p w:rsidR="00637A52" w:rsidRDefault="00637A52" w:rsidP="00A07BA2">
            <w:pPr>
              <w:pStyle w:val="a5"/>
            </w:pPr>
            <w:r>
              <w:t xml:space="preserve">ether </w:t>
            </w:r>
            <w:r>
              <w:rPr>
                <w:rFonts w:hint="eastAsia"/>
              </w:rPr>
              <w:t>90:b1:1c:25:fc:16</w:t>
            </w:r>
          </w:p>
          <w:p w:rsidR="00637A52" w:rsidRDefault="00637A52" w:rsidP="00A07BA2">
            <w:pPr>
              <w:pStyle w:val="a5"/>
            </w:pPr>
            <w:proofErr w:type="spellStart"/>
            <w:r>
              <w:t>inet</w:t>
            </w:r>
            <w:proofErr w:type="spellEnd"/>
            <w:r>
              <w:t xml:space="preserve"> 192.168.1.</w:t>
            </w:r>
            <w:r>
              <w:rPr>
                <w:rFonts w:hint="eastAsia"/>
              </w:rPr>
              <w:t>50</w:t>
            </w:r>
            <w:r>
              <w:t>/24</w:t>
            </w:r>
            <w:r w:rsidRPr="00637A52">
              <w:rPr>
                <w:b/>
              </w:rPr>
              <w:t xml:space="preserve"> (3)</w:t>
            </w:r>
          </w:p>
          <w:p w:rsidR="00637A52" w:rsidRDefault="00637A52" w:rsidP="00A07BA2">
            <w:pPr>
              <w:pStyle w:val="a5"/>
            </w:pPr>
          </w:p>
          <w:p w:rsidR="00637A52" w:rsidRPr="00637A52" w:rsidRDefault="00637A52" w:rsidP="00A07BA2">
            <w:pPr>
              <w:pStyle w:val="a5"/>
              <w:rPr>
                <w:b/>
              </w:rPr>
            </w:pPr>
            <w:r w:rsidRPr="00637A52">
              <w:rPr>
                <w:b/>
              </w:rPr>
              <w:t>(2)</w:t>
            </w:r>
            <w:r w:rsidRPr="00637A52">
              <w:rPr>
                <w:rFonts w:hint="eastAsia"/>
                <w:b/>
              </w:rPr>
              <w:t>连接外部网络的接口</w:t>
            </w:r>
          </w:p>
          <w:p w:rsidR="00637A52" w:rsidRPr="00637A52" w:rsidRDefault="00637A52" w:rsidP="00A07BA2">
            <w:pPr>
              <w:pStyle w:val="a5"/>
              <w:rPr>
                <w:b/>
              </w:rPr>
            </w:pPr>
            <w:r w:rsidRPr="00637A52">
              <w:rPr>
                <w:b/>
              </w:rPr>
              <w:t>(3)</w:t>
            </w:r>
            <w:r w:rsidRPr="00637A52">
              <w:rPr>
                <w:rFonts w:hint="eastAsia"/>
                <w:b/>
              </w:rPr>
              <w:t>节点</w:t>
            </w:r>
            <w:r w:rsidRPr="00637A52">
              <w:rPr>
                <w:rFonts w:hint="eastAsia"/>
                <w:b/>
              </w:rPr>
              <w:t>1</w:t>
            </w:r>
            <w:r w:rsidRPr="00637A52">
              <w:rPr>
                <w:rFonts w:hint="eastAsia"/>
                <w:b/>
              </w:rPr>
              <w:t>的外部</w:t>
            </w:r>
            <w:r w:rsidRPr="00637A52">
              <w:rPr>
                <w:rFonts w:hint="eastAsia"/>
                <w:b/>
              </w:rPr>
              <w:t>IP</w:t>
            </w:r>
          </w:p>
          <w:p w:rsidR="00637A52" w:rsidRDefault="00637A52" w:rsidP="00A07BA2">
            <w:pPr>
              <w:pStyle w:val="a5"/>
            </w:pPr>
          </w:p>
          <w:p w:rsidR="00637A52" w:rsidRDefault="00637A52" w:rsidP="00A07BA2">
            <w:pPr>
              <w:pStyle w:val="a5"/>
            </w:pPr>
            <w:r>
              <w:t xml:space="preserve">3: eth1 </w:t>
            </w:r>
            <w:r w:rsidRPr="00637A52">
              <w:rPr>
                <w:b/>
              </w:rPr>
              <w:t>(4)</w:t>
            </w:r>
          </w:p>
          <w:p w:rsidR="00637A52" w:rsidRDefault="00637A52" w:rsidP="00A07BA2">
            <w:pPr>
              <w:pStyle w:val="a5"/>
            </w:pPr>
            <w:r>
              <w:t>ether</w:t>
            </w:r>
            <w:r>
              <w:rPr>
                <w:rFonts w:hint="eastAsia"/>
              </w:rPr>
              <w:t xml:space="preserve"> 90:b1:1c:25:fc:17</w:t>
            </w:r>
          </w:p>
          <w:p w:rsidR="00637A52" w:rsidRDefault="00637A52" w:rsidP="00A07BA2">
            <w:pPr>
              <w:pStyle w:val="a5"/>
            </w:pPr>
            <w:proofErr w:type="spellStart"/>
            <w:r>
              <w:t>inet</w:t>
            </w:r>
            <w:proofErr w:type="spellEnd"/>
            <w:r>
              <w:t xml:space="preserve"> 172.16.1.</w:t>
            </w:r>
            <w:r>
              <w:rPr>
                <w:rFonts w:hint="eastAsia"/>
              </w:rPr>
              <w:t>1</w:t>
            </w:r>
            <w:r>
              <w:t xml:space="preserve">01/24 </w:t>
            </w:r>
            <w:r w:rsidRPr="00637A52">
              <w:rPr>
                <w:b/>
              </w:rPr>
              <w:t>(5)</w:t>
            </w:r>
          </w:p>
          <w:p w:rsidR="00637A52" w:rsidRDefault="00637A52" w:rsidP="00A07BA2">
            <w:pPr>
              <w:pStyle w:val="a5"/>
            </w:pPr>
          </w:p>
          <w:p w:rsidR="00637A52" w:rsidRPr="00637A52" w:rsidRDefault="00637A52" w:rsidP="00A07BA2">
            <w:pPr>
              <w:pStyle w:val="a5"/>
              <w:rPr>
                <w:b/>
              </w:rPr>
            </w:pPr>
            <w:r>
              <w:rPr>
                <w:b/>
              </w:rPr>
              <w:t>(4)</w:t>
            </w:r>
            <w:r w:rsidRPr="00637A52">
              <w:rPr>
                <w:rFonts w:hint="eastAsia"/>
                <w:b/>
              </w:rPr>
              <w:t>连接</w:t>
            </w:r>
            <w:r>
              <w:rPr>
                <w:rFonts w:hint="eastAsia"/>
                <w:b/>
              </w:rPr>
              <w:t>内</w:t>
            </w:r>
            <w:r w:rsidRPr="00637A52">
              <w:rPr>
                <w:rFonts w:hint="eastAsia"/>
                <w:b/>
              </w:rPr>
              <w:t>部网络的接口</w:t>
            </w:r>
          </w:p>
          <w:p w:rsidR="00637A52" w:rsidRPr="00637A52" w:rsidRDefault="00637A52" w:rsidP="00A07BA2">
            <w:pPr>
              <w:pStyle w:val="a5"/>
              <w:rPr>
                <w:b/>
              </w:rPr>
            </w:pPr>
            <w:r w:rsidRPr="00637A52">
              <w:rPr>
                <w:b/>
              </w:rPr>
              <w:t>(5)</w:t>
            </w:r>
            <w:r w:rsidR="00057E08" w:rsidRPr="00637A52">
              <w:rPr>
                <w:rFonts w:hint="eastAsia"/>
                <w:b/>
              </w:rPr>
              <w:t>节点</w:t>
            </w:r>
            <w:r w:rsidR="00057E08" w:rsidRPr="00637A52">
              <w:rPr>
                <w:rFonts w:hint="eastAsia"/>
                <w:b/>
              </w:rPr>
              <w:t>1</w:t>
            </w:r>
            <w:r w:rsidR="00057E08" w:rsidRPr="00637A52">
              <w:rPr>
                <w:rFonts w:hint="eastAsia"/>
                <w:b/>
              </w:rPr>
              <w:t>的</w:t>
            </w:r>
            <w:r w:rsidR="00057E08">
              <w:rPr>
                <w:rFonts w:hint="eastAsia"/>
                <w:b/>
              </w:rPr>
              <w:t>内</w:t>
            </w:r>
            <w:r w:rsidR="00057E08" w:rsidRPr="00637A52">
              <w:rPr>
                <w:rFonts w:hint="eastAsia"/>
                <w:b/>
              </w:rPr>
              <w:t>部</w:t>
            </w:r>
            <w:r w:rsidR="00057E08" w:rsidRPr="00637A52">
              <w:rPr>
                <w:rFonts w:hint="eastAsia"/>
                <w:b/>
              </w:rPr>
              <w:t>IP</w:t>
            </w:r>
          </w:p>
          <w:p w:rsidR="00637A52" w:rsidRDefault="00637A52" w:rsidP="00A07BA2">
            <w:pPr>
              <w:pStyle w:val="a5"/>
            </w:pPr>
          </w:p>
          <w:p w:rsidR="00637A52" w:rsidRDefault="00637A52" w:rsidP="00A07BA2">
            <w:pPr>
              <w:pStyle w:val="a5"/>
            </w:pPr>
            <w:r>
              <w:t xml:space="preserve">4: virbr0 </w:t>
            </w:r>
            <w:r w:rsidRPr="00057E08">
              <w:rPr>
                <w:b/>
              </w:rPr>
              <w:t>(6)</w:t>
            </w:r>
          </w:p>
          <w:p w:rsidR="00637A52" w:rsidRDefault="00637A52" w:rsidP="00A07BA2">
            <w:pPr>
              <w:pStyle w:val="a5"/>
            </w:pPr>
            <w:r>
              <w:t>ether ae:4e:3d:1f:97:3b</w:t>
            </w:r>
          </w:p>
          <w:p w:rsidR="00637A52" w:rsidRDefault="00637A52" w:rsidP="00A07BA2">
            <w:pPr>
              <w:pStyle w:val="a5"/>
            </w:pPr>
            <w:proofErr w:type="spellStart"/>
            <w:r>
              <w:t>inet</w:t>
            </w:r>
            <w:proofErr w:type="spellEnd"/>
            <w:r>
              <w:t xml:space="preserve"> 192.168.122.1/24</w:t>
            </w:r>
          </w:p>
          <w:p w:rsidR="00637A52" w:rsidRDefault="00637A52" w:rsidP="00A07BA2">
            <w:pPr>
              <w:pStyle w:val="a5"/>
            </w:pPr>
          </w:p>
          <w:p w:rsidR="00637A52" w:rsidRPr="00057E08" w:rsidRDefault="00637A52" w:rsidP="00A07BA2">
            <w:pPr>
              <w:pStyle w:val="a5"/>
              <w:ind w:firstLineChars="177" w:firstLine="426"/>
              <w:rPr>
                <w:b/>
              </w:rPr>
            </w:pPr>
            <w:r w:rsidRPr="00057E08">
              <w:rPr>
                <w:b/>
              </w:rPr>
              <w:t>(6)</w:t>
            </w:r>
            <w:r w:rsidR="00057E08" w:rsidRPr="00057E08">
              <w:rPr>
                <w:rFonts w:hint="eastAsia"/>
                <w:b/>
              </w:rPr>
              <w:t>由</w:t>
            </w:r>
            <w:proofErr w:type="spellStart"/>
            <w:r w:rsidRPr="00057E08">
              <w:rPr>
                <w:b/>
              </w:rPr>
              <w:t>libvirt</w:t>
            </w:r>
            <w:proofErr w:type="spellEnd"/>
            <w:r w:rsidRPr="00057E08">
              <w:rPr>
                <w:b/>
              </w:rPr>
              <w:t xml:space="preserve"> API </w:t>
            </w:r>
            <w:r w:rsidR="00057E08" w:rsidRPr="00057E08">
              <w:rPr>
                <w:rFonts w:hint="eastAsia"/>
                <w:b/>
              </w:rPr>
              <w:t>自动配置的网桥</w:t>
            </w:r>
            <w:r w:rsidR="00057E08">
              <w:rPr>
                <w:rFonts w:hint="eastAsia"/>
                <w:b/>
              </w:rPr>
              <w:t>（未使用）</w:t>
            </w:r>
          </w:p>
        </w:tc>
      </w:tr>
    </w:tbl>
    <w:p w:rsidR="00637A52" w:rsidRDefault="00637A52" w:rsidP="00A07BA2">
      <w:pPr>
        <w:pStyle w:val="a5"/>
      </w:pPr>
    </w:p>
    <w:p w:rsidR="00057E08" w:rsidRDefault="00057E08" w:rsidP="00A07BA2">
      <w:pPr>
        <w:pStyle w:val="a5"/>
      </w:pPr>
      <w:r>
        <w:rPr>
          <w:rFonts w:hint="eastAsia"/>
        </w:rPr>
        <w:t>命令：</w:t>
      </w:r>
    </w:p>
    <w:p w:rsidR="00057E08" w:rsidRDefault="00057E08" w:rsidP="00A07BA2">
      <w:pPr>
        <w:pStyle w:val="a5"/>
      </w:pPr>
      <w:r w:rsidRPr="00057E08">
        <w:t>root@node1:~#</w:t>
      </w:r>
      <w:r w:rsidRPr="00057E08">
        <w:rPr>
          <w:color w:val="FF0000"/>
        </w:rPr>
        <w:t xml:space="preserve"> </w:t>
      </w:r>
      <w:proofErr w:type="spellStart"/>
      <w:r w:rsidRPr="00057E08">
        <w:rPr>
          <w:color w:val="FF0000"/>
        </w:rPr>
        <w:t>brctl</w:t>
      </w:r>
      <w:proofErr w:type="spellEnd"/>
      <w:r w:rsidRPr="00057E08">
        <w:rPr>
          <w:color w:val="FF0000"/>
        </w:rPr>
        <w:t xml:space="preserve"> show</w:t>
      </w:r>
    </w:p>
    <w:p w:rsidR="00057E08" w:rsidRDefault="00057E08" w:rsidP="00A07BA2">
      <w:pPr>
        <w:pStyle w:val="a5"/>
      </w:pPr>
      <w:r>
        <w:rPr>
          <w:rFonts w:hint="eastAsia"/>
        </w:rPr>
        <w:t>输出：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057E08" w:rsidTr="00057E08">
        <w:tc>
          <w:tcPr>
            <w:tcW w:w="9287" w:type="dxa"/>
          </w:tcPr>
          <w:p w:rsidR="00057E08" w:rsidRDefault="00057E08" w:rsidP="00A07BA2">
            <w:pPr>
              <w:pStyle w:val="a5"/>
            </w:pPr>
            <w:r>
              <w:t xml:space="preserve">virbr0 </w:t>
            </w:r>
            <w:r w:rsidRPr="00057E08">
              <w:rPr>
                <w:b/>
              </w:rPr>
              <w:t xml:space="preserve">(1) </w:t>
            </w:r>
          </w:p>
          <w:p w:rsidR="00057E08" w:rsidRDefault="00057E08" w:rsidP="00A07BA2">
            <w:pPr>
              <w:pStyle w:val="a5"/>
              <w:rPr>
                <w:rFonts w:ascii="Calibri" w:hAnsi="Calibri" w:cs="Calibri"/>
              </w:rPr>
            </w:pPr>
          </w:p>
          <w:p w:rsidR="00057E08" w:rsidRPr="00057E08" w:rsidRDefault="00057E08" w:rsidP="00A07BA2">
            <w:pPr>
              <w:pStyle w:val="a5"/>
              <w:rPr>
                <w:b/>
              </w:rPr>
            </w:pPr>
            <w:r w:rsidRPr="00057E08">
              <w:rPr>
                <w:rFonts w:ascii="Calibri" w:hAnsi="Calibri" w:cs="Calibri"/>
                <w:b/>
              </w:rPr>
              <w:t>(1)</w:t>
            </w:r>
            <w:r w:rsidRPr="00057E08">
              <w:rPr>
                <w:rFonts w:hint="eastAsia"/>
                <w:b/>
              </w:rPr>
              <w:t>由</w:t>
            </w:r>
            <w:proofErr w:type="spellStart"/>
            <w:r w:rsidRPr="00057E08">
              <w:rPr>
                <w:b/>
              </w:rPr>
              <w:t>libvirt</w:t>
            </w:r>
            <w:proofErr w:type="spellEnd"/>
            <w:r w:rsidRPr="00057E08">
              <w:rPr>
                <w:b/>
              </w:rPr>
              <w:t xml:space="preserve"> API </w:t>
            </w:r>
            <w:r w:rsidRPr="00057E08">
              <w:rPr>
                <w:rFonts w:hint="eastAsia"/>
                <w:b/>
              </w:rPr>
              <w:t>自动配置的网桥（未使用）</w:t>
            </w:r>
          </w:p>
        </w:tc>
      </w:tr>
    </w:tbl>
    <w:p w:rsidR="00057E08" w:rsidRDefault="00057E08" w:rsidP="00A07BA2">
      <w:pPr>
        <w:pStyle w:val="a5"/>
      </w:pPr>
    </w:p>
    <w:p w:rsidR="00057E08" w:rsidRDefault="00057E08" w:rsidP="00A07BA2">
      <w:pPr>
        <w:pStyle w:val="a5"/>
      </w:pPr>
      <w:r>
        <w:rPr>
          <w:rFonts w:hint="eastAsia"/>
        </w:rPr>
        <w:t>当不同的租户使用过之后，将会有以下的输出。</w:t>
      </w:r>
      <w:r w:rsidR="00980FCB">
        <w:rPr>
          <w:rFonts w:hint="eastAsia"/>
        </w:rPr>
        <w:t>假设使用情况如下图：</w:t>
      </w:r>
    </w:p>
    <w:p w:rsidR="00980FCB" w:rsidRDefault="00980FCB" w:rsidP="00A07BA2">
      <w:pPr>
        <w:pStyle w:val="a5"/>
        <w:ind w:firstLine="0"/>
      </w:pPr>
      <w:r>
        <w:object w:dxaOrig="9785" w:dyaOrig="7165">
          <v:shape id="_x0000_i1026" type="#_x0000_t75" style="width:454.75pt;height:331.6pt" o:ole="">
            <v:imagedata r:id="rId18" o:title=""/>
          </v:shape>
          <o:OLEObject Type="Embed" ProgID="Visio.Drawing.11" ShapeID="_x0000_i1026" DrawAspect="Content" ObjectID="_1427184841" r:id="rId19"/>
        </w:object>
      </w:r>
    </w:p>
    <w:p w:rsidR="00057E08" w:rsidRDefault="00057E08" w:rsidP="00A07BA2">
      <w:pPr>
        <w:pStyle w:val="a5"/>
      </w:pPr>
      <w:r>
        <w:rPr>
          <w:rFonts w:hint="eastAsia"/>
        </w:rPr>
        <w:t>命令：</w:t>
      </w:r>
    </w:p>
    <w:p w:rsidR="00057E08" w:rsidRPr="00980FCB" w:rsidRDefault="00057E08" w:rsidP="00A07BA2">
      <w:pPr>
        <w:pStyle w:val="a5"/>
        <w:rPr>
          <w:color w:val="FF0000"/>
        </w:rPr>
      </w:pPr>
      <w:r w:rsidRPr="00057E08">
        <w:lastRenderedPageBreak/>
        <w:t>root@node1:~#</w:t>
      </w:r>
      <w:r w:rsidRPr="00980FCB">
        <w:rPr>
          <w:color w:val="FF0000"/>
        </w:rPr>
        <w:t xml:space="preserve"> </w:t>
      </w:r>
      <w:proofErr w:type="spellStart"/>
      <w:r w:rsidRPr="00980FCB">
        <w:rPr>
          <w:color w:val="FF0000"/>
        </w:rPr>
        <w:t>ip</w:t>
      </w:r>
      <w:proofErr w:type="spellEnd"/>
      <w:r w:rsidRPr="00980FCB">
        <w:rPr>
          <w:color w:val="FF0000"/>
        </w:rPr>
        <w:t xml:space="preserve"> </w:t>
      </w:r>
      <w:proofErr w:type="spellStart"/>
      <w:r w:rsidRPr="00980FCB">
        <w:rPr>
          <w:color w:val="FF0000"/>
        </w:rPr>
        <w:t>addr</w:t>
      </w:r>
      <w:proofErr w:type="spellEnd"/>
    </w:p>
    <w:p w:rsidR="00057E08" w:rsidRDefault="00057E08" w:rsidP="00A07BA2">
      <w:pPr>
        <w:pStyle w:val="a5"/>
      </w:pPr>
      <w:r>
        <w:rPr>
          <w:rFonts w:hint="eastAsia"/>
        </w:rPr>
        <w:t>输出：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057E08" w:rsidRPr="00614AB3" w:rsidTr="00057E08">
        <w:tc>
          <w:tcPr>
            <w:tcW w:w="9287" w:type="dxa"/>
          </w:tcPr>
          <w:p w:rsidR="00614AB3" w:rsidRPr="00614AB3" w:rsidRDefault="00614AB3" w:rsidP="00A07BA2">
            <w:pPr>
              <w:pStyle w:val="a5"/>
            </w:pPr>
            <w:r w:rsidRPr="00614AB3">
              <w:t>1: lo</w:t>
            </w:r>
          </w:p>
          <w:p w:rsidR="00614AB3" w:rsidRPr="00614AB3" w:rsidRDefault="00614AB3" w:rsidP="00A07BA2">
            <w:pPr>
              <w:pStyle w:val="a5"/>
            </w:pPr>
            <w:proofErr w:type="spellStart"/>
            <w:r w:rsidRPr="00614AB3">
              <w:t>inet</w:t>
            </w:r>
            <w:proofErr w:type="spellEnd"/>
            <w:r w:rsidRPr="00614AB3">
              <w:t xml:space="preserve"> 127.0.0.1/8</w:t>
            </w:r>
          </w:p>
          <w:p w:rsidR="00614AB3" w:rsidRPr="00614AB3" w:rsidRDefault="00614AB3" w:rsidP="00A07BA2">
            <w:pPr>
              <w:pStyle w:val="a5"/>
            </w:pPr>
            <w:proofErr w:type="spellStart"/>
            <w:r w:rsidRPr="00614AB3">
              <w:t>inet</w:t>
            </w:r>
            <w:proofErr w:type="spellEnd"/>
            <w:r w:rsidRPr="00614AB3">
              <w:t xml:space="preserve"> 169.254.169.254/32 </w:t>
            </w:r>
            <w:r w:rsidRPr="00980FCB">
              <w:rPr>
                <w:b/>
              </w:rPr>
              <w:t>(1)</w:t>
            </w:r>
          </w:p>
          <w:p w:rsidR="00614AB3" w:rsidRPr="00614AB3" w:rsidRDefault="00614AB3" w:rsidP="00A07BA2">
            <w:pPr>
              <w:pStyle w:val="a5"/>
            </w:pPr>
          </w:p>
          <w:p w:rsidR="00614AB3" w:rsidRPr="00614AB3" w:rsidRDefault="00614AB3" w:rsidP="00A07BA2">
            <w:pPr>
              <w:pStyle w:val="a5"/>
              <w:rPr>
                <w:b/>
              </w:rPr>
            </w:pPr>
            <w:r w:rsidRPr="00614AB3">
              <w:rPr>
                <w:b/>
              </w:rPr>
              <w:t>(1)</w:t>
            </w:r>
            <w:r w:rsidRPr="00614AB3">
              <w:rPr>
                <w:rFonts w:hint="eastAsia"/>
                <w:b/>
              </w:rPr>
              <w:t>元数据服务</w:t>
            </w:r>
          </w:p>
          <w:p w:rsidR="00614AB3" w:rsidRPr="00614AB3" w:rsidRDefault="00614AB3" w:rsidP="00A07BA2">
            <w:pPr>
              <w:pStyle w:val="a5"/>
            </w:pPr>
          </w:p>
          <w:p w:rsidR="00614AB3" w:rsidRPr="00614AB3" w:rsidRDefault="00614AB3" w:rsidP="00A07BA2">
            <w:pPr>
              <w:pStyle w:val="a5"/>
            </w:pPr>
            <w:r w:rsidRPr="00614AB3">
              <w:t xml:space="preserve">2: eth0 </w:t>
            </w:r>
            <w:r w:rsidRPr="00614AB3">
              <w:rPr>
                <w:b/>
              </w:rPr>
              <w:t>(2)</w:t>
            </w:r>
          </w:p>
          <w:p w:rsidR="00614AB3" w:rsidRPr="00614AB3" w:rsidRDefault="00614AB3" w:rsidP="00A07BA2">
            <w:pPr>
              <w:pStyle w:val="a5"/>
            </w:pPr>
            <w:r w:rsidRPr="00614AB3">
              <w:t>ether</w:t>
            </w:r>
            <w:r w:rsidRPr="00614AB3">
              <w:rPr>
                <w:rFonts w:hint="eastAsia"/>
              </w:rPr>
              <w:t xml:space="preserve"> 90:b1:1c:25:fc:16</w:t>
            </w:r>
          </w:p>
          <w:p w:rsidR="00614AB3" w:rsidRPr="00614AB3" w:rsidRDefault="00614AB3" w:rsidP="00A07BA2">
            <w:pPr>
              <w:pStyle w:val="a5"/>
            </w:pPr>
            <w:proofErr w:type="spellStart"/>
            <w:r w:rsidRPr="00614AB3">
              <w:t>inet</w:t>
            </w:r>
            <w:proofErr w:type="spellEnd"/>
            <w:r w:rsidRPr="00614AB3">
              <w:t xml:space="preserve"> </w:t>
            </w:r>
            <w:r w:rsidR="00887FE0">
              <w:t>192.168.1.50</w:t>
            </w:r>
            <w:r w:rsidRPr="00614AB3">
              <w:t xml:space="preserve">/24 </w:t>
            </w:r>
            <w:r w:rsidRPr="00614AB3">
              <w:rPr>
                <w:b/>
              </w:rPr>
              <w:t>(3)</w:t>
            </w:r>
          </w:p>
          <w:p w:rsidR="00614AB3" w:rsidRPr="00614AB3" w:rsidRDefault="00614AB3" w:rsidP="00A07BA2">
            <w:pPr>
              <w:pStyle w:val="a5"/>
            </w:pPr>
            <w:proofErr w:type="spellStart"/>
            <w:r w:rsidRPr="00614AB3">
              <w:t>inet</w:t>
            </w:r>
            <w:proofErr w:type="spellEnd"/>
            <w:r w:rsidRPr="00614AB3">
              <w:t xml:space="preserve"> 192.168.1.</w:t>
            </w:r>
            <w:r w:rsidR="00F85AEE">
              <w:rPr>
                <w:rFonts w:hint="eastAsia"/>
              </w:rPr>
              <w:t>129</w:t>
            </w:r>
            <w:r w:rsidRPr="00614AB3">
              <w:t xml:space="preserve">/32 </w:t>
            </w:r>
            <w:r w:rsidRPr="00614AB3">
              <w:rPr>
                <w:b/>
              </w:rPr>
              <w:t>(4)</w:t>
            </w:r>
          </w:p>
          <w:p w:rsidR="00614AB3" w:rsidRPr="00614AB3" w:rsidRDefault="00F85AEE" w:rsidP="00A07BA2">
            <w:pPr>
              <w:pStyle w:val="a5"/>
            </w:pPr>
            <w:proofErr w:type="spellStart"/>
            <w:r>
              <w:t>inet</w:t>
            </w:r>
            <w:proofErr w:type="spellEnd"/>
            <w:r>
              <w:t xml:space="preserve"> 192.168.1.</w:t>
            </w:r>
            <w:r>
              <w:rPr>
                <w:rFonts w:hint="eastAsia"/>
              </w:rPr>
              <w:t>130</w:t>
            </w:r>
            <w:r w:rsidR="00614AB3" w:rsidRPr="00614AB3">
              <w:t xml:space="preserve">/32 </w:t>
            </w:r>
            <w:r w:rsidR="00614AB3" w:rsidRPr="00614AB3">
              <w:rPr>
                <w:b/>
              </w:rPr>
              <w:t>(5)</w:t>
            </w:r>
          </w:p>
          <w:p w:rsidR="00614AB3" w:rsidRPr="00614AB3" w:rsidRDefault="00614AB3" w:rsidP="00A07BA2">
            <w:pPr>
              <w:pStyle w:val="a5"/>
            </w:pPr>
          </w:p>
          <w:p w:rsidR="00057E08" w:rsidRPr="00614AB3" w:rsidRDefault="00057E08" w:rsidP="00A07BA2">
            <w:pPr>
              <w:pStyle w:val="a5"/>
              <w:rPr>
                <w:b/>
              </w:rPr>
            </w:pPr>
            <w:r w:rsidRPr="00614AB3">
              <w:rPr>
                <w:b/>
              </w:rPr>
              <w:t>(2)</w:t>
            </w:r>
            <w:r w:rsidR="00614AB3" w:rsidRPr="00614AB3">
              <w:rPr>
                <w:rFonts w:hint="eastAsia"/>
                <w:b/>
              </w:rPr>
              <w:t>连接外部网络的接口</w:t>
            </w:r>
          </w:p>
          <w:p w:rsidR="00057E08" w:rsidRPr="00614AB3" w:rsidRDefault="00057E08" w:rsidP="00A07BA2">
            <w:pPr>
              <w:pStyle w:val="a5"/>
              <w:rPr>
                <w:b/>
              </w:rPr>
            </w:pPr>
            <w:r w:rsidRPr="00614AB3">
              <w:rPr>
                <w:b/>
              </w:rPr>
              <w:t>(3)</w:t>
            </w:r>
            <w:r w:rsidR="00614AB3" w:rsidRPr="00614AB3">
              <w:rPr>
                <w:rFonts w:hint="eastAsia"/>
                <w:b/>
              </w:rPr>
              <w:t>节点</w:t>
            </w:r>
            <w:r w:rsidR="00614AB3" w:rsidRPr="00614AB3">
              <w:rPr>
                <w:rFonts w:hint="eastAsia"/>
                <w:b/>
              </w:rPr>
              <w:t>1</w:t>
            </w:r>
            <w:r w:rsidR="00614AB3" w:rsidRPr="00614AB3">
              <w:rPr>
                <w:rFonts w:hint="eastAsia"/>
                <w:b/>
              </w:rPr>
              <w:t>的外部</w:t>
            </w:r>
            <w:r w:rsidR="00614AB3" w:rsidRPr="00614AB3">
              <w:rPr>
                <w:rFonts w:hint="eastAsia"/>
                <w:b/>
              </w:rPr>
              <w:t>IP</w:t>
            </w:r>
          </w:p>
          <w:p w:rsidR="00057E08" w:rsidRPr="00614AB3" w:rsidRDefault="00057E08" w:rsidP="00A07BA2">
            <w:pPr>
              <w:pStyle w:val="a5"/>
              <w:rPr>
                <w:b/>
              </w:rPr>
            </w:pPr>
            <w:r w:rsidRPr="00614AB3">
              <w:rPr>
                <w:b/>
              </w:rPr>
              <w:t>(4)</w:t>
            </w:r>
            <w:r w:rsidR="00614AB3" w:rsidRPr="00614AB3">
              <w:rPr>
                <w:rFonts w:hint="eastAsia"/>
                <w:b/>
              </w:rPr>
              <w:t>浮动</w:t>
            </w:r>
            <w:r w:rsidR="00614AB3" w:rsidRPr="00614AB3">
              <w:rPr>
                <w:rFonts w:hint="eastAsia"/>
                <w:b/>
              </w:rPr>
              <w:t>IP 1</w:t>
            </w:r>
            <w:r w:rsidR="00614AB3" w:rsidRPr="00614AB3">
              <w:rPr>
                <w:rFonts w:hint="eastAsia"/>
                <w:b/>
              </w:rPr>
              <w:t>（与一个实例相关联）</w:t>
            </w:r>
          </w:p>
          <w:p w:rsidR="00057E08" w:rsidRPr="00614AB3" w:rsidRDefault="00057E08" w:rsidP="00A07BA2">
            <w:pPr>
              <w:pStyle w:val="a5"/>
              <w:rPr>
                <w:b/>
              </w:rPr>
            </w:pPr>
            <w:r w:rsidRPr="00614AB3">
              <w:rPr>
                <w:b/>
              </w:rPr>
              <w:t>(5)</w:t>
            </w:r>
            <w:r w:rsidR="00614AB3" w:rsidRPr="00614AB3">
              <w:rPr>
                <w:rFonts w:hint="eastAsia"/>
                <w:b/>
              </w:rPr>
              <w:t>浮动</w:t>
            </w:r>
            <w:r w:rsidR="00614AB3" w:rsidRPr="00614AB3">
              <w:rPr>
                <w:rFonts w:hint="eastAsia"/>
                <w:b/>
              </w:rPr>
              <w:t>IP 2</w:t>
            </w:r>
            <w:r w:rsidR="00614AB3" w:rsidRPr="00614AB3">
              <w:rPr>
                <w:rFonts w:hint="eastAsia"/>
                <w:b/>
              </w:rPr>
              <w:t>（与一个实例相关联）</w:t>
            </w:r>
          </w:p>
          <w:p w:rsidR="00614AB3" w:rsidRPr="00614AB3" w:rsidRDefault="00614AB3" w:rsidP="00A07BA2">
            <w:pPr>
              <w:pStyle w:val="a5"/>
            </w:pPr>
          </w:p>
          <w:p w:rsidR="00057E08" w:rsidRPr="00614AB3" w:rsidRDefault="00057E08" w:rsidP="00A07BA2">
            <w:pPr>
              <w:pStyle w:val="a5"/>
            </w:pPr>
            <w:r w:rsidRPr="00614AB3">
              <w:t>3: eth1</w:t>
            </w:r>
            <w:r w:rsidRPr="00614AB3">
              <w:rPr>
                <w:b/>
              </w:rPr>
              <w:t xml:space="preserve"> (6)</w:t>
            </w:r>
            <w:r w:rsidRPr="00614AB3">
              <w:t xml:space="preserve"> </w:t>
            </w:r>
          </w:p>
          <w:p w:rsidR="00057E08" w:rsidRPr="00614AB3" w:rsidRDefault="00057E08" w:rsidP="00A07BA2">
            <w:pPr>
              <w:pStyle w:val="a5"/>
            </w:pPr>
            <w:r w:rsidRPr="00614AB3">
              <w:t xml:space="preserve">ether </w:t>
            </w:r>
            <w:r w:rsidR="00614AB3" w:rsidRPr="00614AB3">
              <w:rPr>
                <w:rFonts w:hint="eastAsia"/>
              </w:rPr>
              <w:t>90:b1:1c:25:fc:17</w:t>
            </w:r>
          </w:p>
          <w:p w:rsidR="00057E08" w:rsidRPr="00614AB3" w:rsidRDefault="00057E08" w:rsidP="00A07BA2">
            <w:pPr>
              <w:pStyle w:val="a5"/>
            </w:pPr>
            <w:proofErr w:type="spellStart"/>
            <w:r w:rsidRPr="00614AB3">
              <w:t>inet</w:t>
            </w:r>
            <w:proofErr w:type="spellEnd"/>
            <w:r w:rsidRPr="00614AB3">
              <w:t xml:space="preserve"> 172.16.1.201/24</w:t>
            </w:r>
            <w:r w:rsidRPr="00614AB3">
              <w:rPr>
                <w:b/>
              </w:rPr>
              <w:t xml:space="preserve"> (7)</w:t>
            </w:r>
            <w:r w:rsidRPr="00614AB3">
              <w:t xml:space="preserve"> </w:t>
            </w:r>
          </w:p>
          <w:p w:rsidR="007A1432" w:rsidRDefault="007A1432" w:rsidP="00A07BA2">
            <w:pPr>
              <w:pStyle w:val="a5"/>
            </w:pPr>
          </w:p>
          <w:p w:rsidR="00057E08" w:rsidRPr="00614AB3" w:rsidRDefault="00057E08" w:rsidP="00A07BA2">
            <w:pPr>
              <w:pStyle w:val="a5"/>
            </w:pPr>
            <w:r w:rsidRPr="00614AB3">
              <w:t>(6)</w:t>
            </w:r>
            <w:r w:rsidR="00614AB3" w:rsidRPr="00637A52">
              <w:rPr>
                <w:rFonts w:hint="eastAsia"/>
                <w:b/>
              </w:rPr>
              <w:t>连接</w:t>
            </w:r>
            <w:r w:rsidR="00614AB3">
              <w:rPr>
                <w:rFonts w:hint="eastAsia"/>
                <w:b/>
              </w:rPr>
              <w:t>内</w:t>
            </w:r>
            <w:r w:rsidR="00614AB3" w:rsidRPr="00637A52">
              <w:rPr>
                <w:rFonts w:hint="eastAsia"/>
                <w:b/>
              </w:rPr>
              <w:t>部网络的接口</w:t>
            </w:r>
          </w:p>
          <w:p w:rsidR="00057E08" w:rsidRPr="00614AB3" w:rsidRDefault="00057E08" w:rsidP="00A07BA2">
            <w:pPr>
              <w:pStyle w:val="a5"/>
            </w:pPr>
            <w:r w:rsidRPr="00614AB3">
              <w:t>(7)</w:t>
            </w:r>
            <w:r w:rsidR="00614AB3" w:rsidRPr="00637A52">
              <w:rPr>
                <w:rFonts w:hint="eastAsia"/>
                <w:b/>
              </w:rPr>
              <w:t>节点</w:t>
            </w:r>
            <w:r w:rsidR="00614AB3" w:rsidRPr="00637A52">
              <w:rPr>
                <w:rFonts w:hint="eastAsia"/>
                <w:b/>
              </w:rPr>
              <w:t>1</w:t>
            </w:r>
            <w:r w:rsidR="00614AB3" w:rsidRPr="00637A52">
              <w:rPr>
                <w:rFonts w:hint="eastAsia"/>
                <w:b/>
              </w:rPr>
              <w:t>的</w:t>
            </w:r>
            <w:r w:rsidR="00614AB3">
              <w:rPr>
                <w:rFonts w:hint="eastAsia"/>
                <w:b/>
              </w:rPr>
              <w:t>内</w:t>
            </w:r>
            <w:r w:rsidR="00614AB3" w:rsidRPr="00637A52">
              <w:rPr>
                <w:rFonts w:hint="eastAsia"/>
                <w:b/>
              </w:rPr>
              <w:t>部</w:t>
            </w:r>
            <w:r w:rsidR="00614AB3" w:rsidRPr="00637A52">
              <w:rPr>
                <w:rFonts w:hint="eastAsia"/>
                <w:b/>
              </w:rPr>
              <w:t>IP</w:t>
            </w:r>
          </w:p>
          <w:p w:rsidR="00614AB3" w:rsidRDefault="00614AB3" w:rsidP="00A07BA2">
            <w:pPr>
              <w:pStyle w:val="a5"/>
            </w:pPr>
          </w:p>
          <w:p w:rsidR="00057E08" w:rsidRPr="00614AB3" w:rsidRDefault="00057E08" w:rsidP="00A07BA2">
            <w:pPr>
              <w:pStyle w:val="a5"/>
            </w:pPr>
            <w:r w:rsidRPr="00614AB3">
              <w:t xml:space="preserve">4: virbr0 </w:t>
            </w:r>
            <w:r w:rsidRPr="007A1432">
              <w:rPr>
                <w:b/>
              </w:rPr>
              <w:t>(8)</w:t>
            </w:r>
            <w:r w:rsidRPr="00614AB3">
              <w:t xml:space="preserve"> </w:t>
            </w:r>
          </w:p>
          <w:p w:rsidR="00057E08" w:rsidRPr="00614AB3" w:rsidRDefault="00057E08" w:rsidP="00A07BA2">
            <w:pPr>
              <w:pStyle w:val="a5"/>
            </w:pPr>
            <w:r w:rsidRPr="00614AB3">
              <w:t xml:space="preserve">ether ae:4e:3d:1f:97:3b </w:t>
            </w:r>
          </w:p>
          <w:p w:rsidR="00057E08" w:rsidRPr="00614AB3" w:rsidRDefault="00057E08" w:rsidP="00A07BA2">
            <w:pPr>
              <w:pStyle w:val="a5"/>
            </w:pPr>
            <w:proofErr w:type="spellStart"/>
            <w:r w:rsidRPr="00614AB3">
              <w:t>inet</w:t>
            </w:r>
            <w:proofErr w:type="spellEnd"/>
            <w:r w:rsidRPr="00614AB3">
              <w:t xml:space="preserve"> 192.168.122.1/24 </w:t>
            </w:r>
          </w:p>
          <w:p w:rsidR="007A1432" w:rsidRDefault="007A1432" w:rsidP="00A07BA2">
            <w:pPr>
              <w:pStyle w:val="a5"/>
            </w:pPr>
          </w:p>
          <w:p w:rsidR="00057E08" w:rsidRPr="00614AB3" w:rsidRDefault="00057E08" w:rsidP="00A07BA2">
            <w:pPr>
              <w:pStyle w:val="a5"/>
            </w:pPr>
            <w:r w:rsidRPr="007A1432">
              <w:rPr>
                <w:b/>
              </w:rPr>
              <w:t>(8)</w:t>
            </w:r>
            <w:r w:rsidR="007A1432" w:rsidRPr="00057E08">
              <w:rPr>
                <w:rFonts w:hint="eastAsia"/>
                <w:b/>
              </w:rPr>
              <w:t>由</w:t>
            </w:r>
            <w:proofErr w:type="spellStart"/>
            <w:r w:rsidR="007A1432" w:rsidRPr="00057E08">
              <w:rPr>
                <w:b/>
              </w:rPr>
              <w:t>libvirt</w:t>
            </w:r>
            <w:proofErr w:type="spellEnd"/>
            <w:r w:rsidR="007A1432" w:rsidRPr="00057E08">
              <w:rPr>
                <w:b/>
              </w:rPr>
              <w:t xml:space="preserve"> API </w:t>
            </w:r>
            <w:r w:rsidR="007A1432" w:rsidRPr="00057E08">
              <w:rPr>
                <w:rFonts w:hint="eastAsia"/>
                <w:b/>
              </w:rPr>
              <w:t>自动配置的网桥（未使用）</w:t>
            </w:r>
          </w:p>
          <w:p w:rsidR="007A1432" w:rsidRDefault="007A1432" w:rsidP="00A07BA2">
            <w:pPr>
              <w:pStyle w:val="a5"/>
            </w:pPr>
          </w:p>
          <w:p w:rsidR="00057E08" w:rsidRPr="00614AB3" w:rsidRDefault="00057E08" w:rsidP="00A07BA2">
            <w:pPr>
              <w:pStyle w:val="a5"/>
            </w:pPr>
            <w:r w:rsidRPr="00614AB3">
              <w:t>5: vlan1@eth1</w:t>
            </w:r>
            <w:r w:rsidRPr="007A1432">
              <w:rPr>
                <w:b/>
              </w:rPr>
              <w:t xml:space="preserve"> (9)</w:t>
            </w:r>
            <w:r w:rsidRPr="00614AB3">
              <w:t xml:space="preserve"> </w:t>
            </w:r>
          </w:p>
          <w:p w:rsidR="00057E08" w:rsidRPr="00614AB3" w:rsidRDefault="00057E08" w:rsidP="00A07BA2">
            <w:pPr>
              <w:pStyle w:val="a5"/>
            </w:pPr>
            <w:r w:rsidRPr="00614AB3">
              <w:t xml:space="preserve">ether </w:t>
            </w:r>
            <w:r w:rsidR="007A1432" w:rsidRPr="00614AB3">
              <w:rPr>
                <w:rFonts w:hint="eastAsia"/>
              </w:rPr>
              <w:t>90:b1:1c:25:fc:17</w:t>
            </w:r>
          </w:p>
          <w:p w:rsidR="007A1432" w:rsidRDefault="007A1432" w:rsidP="00A07BA2">
            <w:pPr>
              <w:pStyle w:val="a5"/>
            </w:pPr>
          </w:p>
          <w:p w:rsidR="00057E08" w:rsidRPr="00980FCB" w:rsidRDefault="007A1432" w:rsidP="00A07BA2">
            <w:pPr>
              <w:pStyle w:val="a5"/>
              <w:rPr>
                <w:b/>
              </w:rPr>
            </w:pPr>
            <w:r w:rsidRPr="00980FCB">
              <w:rPr>
                <w:b/>
              </w:rPr>
              <w:t>(9) eth</w:t>
            </w:r>
            <w:r w:rsidRPr="00980FCB">
              <w:rPr>
                <w:rFonts w:hint="eastAsia"/>
                <w:b/>
              </w:rPr>
              <w:t>1</w:t>
            </w:r>
            <w:r w:rsidRPr="00980FCB">
              <w:rPr>
                <w:rFonts w:hint="eastAsia"/>
                <w:b/>
              </w:rPr>
              <w:t>打了</w:t>
            </w:r>
            <w:r w:rsidR="00057E08" w:rsidRPr="00980FCB">
              <w:rPr>
                <w:b/>
              </w:rPr>
              <w:t>VLAN1</w:t>
            </w:r>
            <w:r w:rsidRPr="00980FCB">
              <w:rPr>
                <w:rFonts w:hint="eastAsia"/>
                <w:b/>
              </w:rPr>
              <w:t>的标记</w:t>
            </w:r>
            <w:r w:rsidR="00057E08" w:rsidRPr="00980FCB">
              <w:rPr>
                <w:b/>
              </w:rPr>
              <w:t xml:space="preserve"> </w:t>
            </w:r>
          </w:p>
          <w:p w:rsidR="007A1432" w:rsidRDefault="007A1432" w:rsidP="00A07BA2">
            <w:pPr>
              <w:pStyle w:val="a5"/>
            </w:pPr>
          </w:p>
          <w:p w:rsidR="00057E08" w:rsidRPr="00614AB3" w:rsidRDefault="00057E08" w:rsidP="00A07BA2">
            <w:pPr>
              <w:pStyle w:val="a5"/>
            </w:pPr>
            <w:r w:rsidRPr="00614AB3">
              <w:t>6: br1</w:t>
            </w:r>
            <w:r w:rsidRPr="007A1432">
              <w:rPr>
                <w:b/>
              </w:rPr>
              <w:t xml:space="preserve"> (10) </w:t>
            </w:r>
          </w:p>
          <w:p w:rsidR="00057E08" w:rsidRPr="00614AB3" w:rsidRDefault="00057E08" w:rsidP="00A07BA2">
            <w:pPr>
              <w:pStyle w:val="a5"/>
            </w:pPr>
            <w:r w:rsidRPr="00614AB3">
              <w:t xml:space="preserve">ether </w:t>
            </w:r>
            <w:r w:rsidR="007A1432" w:rsidRPr="00614AB3">
              <w:rPr>
                <w:rFonts w:hint="eastAsia"/>
              </w:rPr>
              <w:t>90:b1:1c:25:fc:17</w:t>
            </w:r>
          </w:p>
          <w:p w:rsidR="00057E08" w:rsidRPr="00614AB3" w:rsidRDefault="00057E08" w:rsidP="00A07BA2">
            <w:pPr>
              <w:pStyle w:val="a5"/>
            </w:pPr>
            <w:proofErr w:type="spellStart"/>
            <w:r w:rsidRPr="00614AB3">
              <w:t>inet</w:t>
            </w:r>
            <w:proofErr w:type="spellEnd"/>
            <w:r w:rsidRPr="00614AB3">
              <w:t xml:space="preserve"> 10.0.1.1/24</w:t>
            </w:r>
            <w:r w:rsidRPr="007A1432">
              <w:rPr>
                <w:b/>
              </w:rPr>
              <w:t xml:space="preserve"> (11) </w:t>
            </w:r>
          </w:p>
          <w:p w:rsidR="007A1432" w:rsidRDefault="007A1432" w:rsidP="00A07BA2">
            <w:pPr>
              <w:pStyle w:val="a5"/>
            </w:pPr>
          </w:p>
          <w:p w:rsidR="00057E08" w:rsidRPr="00980FCB" w:rsidRDefault="007A1432" w:rsidP="00A07BA2">
            <w:pPr>
              <w:pStyle w:val="a5"/>
              <w:rPr>
                <w:b/>
              </w:rPr>
            </w:pPr>
            <w:r w:rsidRPr="00980FCB">
              <w:rPr>
                <w:b/>
              </w:rPr>
              <w:t>(10)</w:t>
            </w:r>
            <w:r w:rsidRPr="00980FCB">
              <w:rPr>
                <w:rFonts w:hint="eastAsia"/>
                <w:b/>
              </w:rPr>
              <w:t>连接到</w:t>
            </w:r>
            <w:r w:rsidRPr="00980FCB">
              <w:rPr>
                <w:rFonts w:hint="eastAsia"/>
                <w:b/>
              </w:rPr>
              <w:t>eth1</w:t>
            </w:r>
            <w:r w:rsidRPr="00980FCB">
              <w:rPr>
                <w:rFonts w:hint="eastAsia"/>
                <w:b/>
              </w:rPr>
              <w:t>上的</w:t>
            </w:r>
            <w:r w:rsidRPr="00980FCB">
              <w:rPr>
                <w:rFonts w:hint="eastAsia"/>
                <w:b/>
              </w:rPr>
              <w:t>VLAN1</w:t>
            </w:r>
            <w:r w:rsidRPr="00980FCB">
              <w:rPr>
                <w:rFonts w:hint="eastAsia"/>
                <w:b/>
              </w:rPr>
              <w:t>的网桥</w:t>
            </w:r>
          </w:p>
          <w:p w:rsidR="00057E08" w:rsidRPr="00980FCB" w:rsidRDefault="00057E08" w:rsidP="00A07BA2">
            <w:pPr>
              <w:pStyle w:val="a5"/>
              <w:rPr>
                <w:b/>
              </w:rPr>
            </w:pPr>
            <w:r w:rsidRPr="00980FCB">
              <w:rPr>
                <w:b/>
              </w:rPr>
              <w:t>(11)</w:t>
            </w:r>
            <w:r w:rsidR="007A1432" w:rsidRPr="00980FCB">
              <w:rPr>
                <w:rFonts w:hint="eastAsia"/>
                <w:b/>
              </w:rPr>
              <w:t>VLAN1</w:t>
            </w:r>
            <w:r w:rsidR="007A1432" w:rsidRPr="00980FCB">
              <w:rPr>
                <w:rFonts w:hint="eastAsia"/>
                <w:b/>
              </w:rPr>
              <w:t>的默认网关</w:t>
            </w:r>
          </w:p>
          <w:p w:rsidR="007A1432" w:rsidRDefault="007A1432" w:rsidP="00A07BA2">
            <w:pPr>
              <w:pStyle w:val="a5"/>
            </w:pPr>
          </w:p>
          <w:p w:rsidR="00057E08" w:rsidRPr="00614AB3" w:rsidRDefault="00057E08" w:rsidP="00A07BA2">
            <w:pPr>
              <w:pStyle w:val="a5"/>
            </w:pPr>
            <w:r w:rsidRPr="00614AB3">
              <w:t>7: vlan2@eth1</w:t>
            </w:r>
            <w:r w:rsidRPr="00980FCB">
              <w:rPr>
                <w:b/>
              </w:rPr>
              <w:t xml:space="preserve"> (12) </w:t>
            </w:r>
          </w:p>
          <w:p w:rsidR="00057E08" w:rsidRPr="00614AB3" w:rsidRDefault="00057E08" w:rsidP="00A07BA2">
            <w:pPr>
              <w:pStyle w:val="a5"/>
            </w:pPr>
            <w:r w:rsidRPr="00614AB3">
              <w:t>ether</w:t>
            </w:r>
            <w:r w:rsidR="007A1432">
              <w:rPr>
                <w:rFonts w:hint="eastAsia"/>
              </w:rPr>
              <w:t xml:space="preserve"> </w:t>
            </w:r>
            <w:r w:rsidR="007A1432" w:rsidRPr="00614AB3">
              <w:rPr>
                <w:rFonts w:hint="eastAsia"/>
              </w:rPr>
              <w:t>90:b1:1c:25:fc:17</w:t>
            </w:r>
          </w:p>
          <w:p w:rsidR="007A1432" w:rsidRDefault="007A1432" w:rsidP="00A07BA2">
            <w:pPr>
              <w:pStyle w:val="a5"/>
            </w:pPr>
          </w:p>
          <w:p w:rsidR="00057E08" w:rsidRPr="00980FCB" w:rsidRDefault="00057E08" w:rsidP="00A07BA2">
            <w:pPr>
              <w:pStyle w:val="a5"/>
              <w:rPr>
                <w:b/>
              </w:rPr>
            </w:pPr>
            <w:r w:rsidRPr="00980FCB">
              <w:rPr>
                <w:b/>
              </w:rPr>
              <w:t>(12)</w:t>
            </w:r>
            <w:r w:rsidR="00980FCB" w:rsidRPr="00980FCB">
              <w:rPr>
                <w:b/>
              </w:rPr>
              <w:t>eth</w:t>
            </w:r>
            <w:r w:rsidR="00980FCB" w:rsidRPr="00980FCB">
              <w:rPr>
                <w:rFonts w:hint="eastAsia"/>
                <w:b/>
              </w:rPr>
              <w:t>1</w:t>
            </w:r>
            <w:r w:rsidR="00980FCB" w:rsidRPr="00980FCB">
              <w:rPr>
                <w:rFonts w:hint="eastAsia"/>
                <w:b/>
              </w:rPr>
              <w:t>打了</w:t>
            </w:r>
            <w:r w:rsidR="00980FCB" w:rsidRPr="00980FCB">
              <w:rPr>
                <w:b/>
              </w:rPr>
              <w:t>VLAN</w:t>
            </w:r>
            <w:r w:rsidR="00980FCB" w:rsidRPr="00980FCB">
              <w:rPr>
                <w:rFonts w:hint="eastAsia"/>
                <w:b/>
              </w:rPr>
              <w:t>2</w:t>
            </w:r>
            <w:r w:rsidR="00980FCB" w:rsidRPr="00980FCB">
              <w:rPr>
                <w:rFonts w:hint="eastAsia"/>
                <w:b/>
              </w:rPr>
              <w:t>的标记</w:t>
            </w:r>
          </w:p>
          <w:p w:rsidR="007A1432" w:rsidRPr="00980FCB" w:rsidRDefault="007A1432" w:rsidP="00A07BA2">
            <w:pPr>
              <w:pStyle w:val="a5"/>
              <w:rPr>
                <w:b/>
              </w:rPr>
            </w:pPr>
          </w:p>
          <w:p w:rsidR="00057E08" w:rsidRPr="00614AB3" w:rsidRDefault="00057E08" w:rsidP="00A07BA2">
            <w:pPr>
              <w:pStyle w:val="a5"/>
            </w:pPr>
            <w:r w:rsidRPr="00614AB3">
              <w:t xml:space="preserve">8: br2 </w:t>
            </w:r>
            <w:r w:rsidRPr="00980FCB">
              <w:rPr>
                <w:b/>
              </w:rPr>
              <w:t xml:space="preserve">(13) </w:t>
            </w:r>
          </w:p>
          <w:p w:rsidR="00057E08" w:rsidRPr="00614AB3" w:rsidRDefault="00057E08" w:rsidP="00A07BA2">
            <w:pPr>
              <w:pStyle w:val="a5"/>
            </w:pPr>
            <w:r w:rsidRPr="00614AB3">
              <w:t xml:space="preserve">ether </w:t>
            </w:r>
            <w:r w:rsidR="007A1432" w:rsidRPr="00614AB3">
              <w:rPr>
                <w:rFonts w:hint="eastAsia"/>
              </w:rPr>
              <w:t>90:b1:1c:25:fc:17</w:t>
            </w:r>
          </w:p>
          <w:p w:rsidR="00057E08" w:rsidRPr="00980FCB" w:rsidRDefault="00057E08" w:rsidP="00A07BA2">
            <w:pPr>
              <w:pStyle w:val="a5"/>
              <w:rPr>
                <w:b/>
              </w:rPr>
            </w:pPr>
            <w:proofErr w:type="spellStart"/>
            <w:r w:rsidRPr="00614AB3">
              <w:t>inet</w:t>
            </w:r>
            <w:proofErr w:type="spellEnd"/>
            <w:r w:rsidRPr="00614AB3">
              <w:t xml:space="preserve"> 10.0.2.1/24 </w:t>
            </w:r>
            <w:r w:rsidRPr="00980FCB">
              <w:rPr>
                <w:b/>
              </w:rPr>
              <w:t xml:space="preserve">(14) </w:t>
            </w:r>
          </w:p>
          <w:p w:rsidR="007A1432" w:rsidRDefault="007A1432" w:rsidP="00A07BA2">
            <w:pPr>
              <w:pStyle w:val="a5"/>
            </w:pPr>
          </w:p>
          <w:p w:rsidR="00057E08" w:rsidRPr="00980FCB" w:rsidRDefault="00057E08" w:rsidP="00A07BA2">
            <w:pPr>
              <w:pStyle w:val="a5"/>
              <w:rPr>
                <w:b/>
              </w:rPr>
            </w:pPr>
            <w:r w:rsidRPr="00980FCB">
              <w:rPr>
                <w:b/>
              </w:rPr>
              <w:t>(13)</w:t>
            </w:r>
            <w:r w:rsidR="00980FCB" w:rsidRPr="00980FCB">
              <w:rPr>
                <w:rFonts w:hint="eastAsia"/>
                <w:b/>
              </w:rPr>
              <w:t>连接到</w:t>
            </w:r>
            <w:r w:rsidR="00980FCB" w:rsidRPr="00980FCB">
              <w:rPr>
                <w:rFonts w:hint="eastAsia"/>
                <w:b/>
              </w:rPr>
              <w:t>eth1</w:t>
            </w:r>
            <w:r w:rsidR="00980FCB" w:rsidRPr="00980FCB">
              <w:rPr>
                <w:rFonts w:hint="eastAsia"/>
                <w:b/>
              </w:rPr>
              <w:t>上的</w:t>
            </w:r>
            <w:r w:rsidR="00980FCB" w:rsidRPr="00980FCB">
              <w:rPr>
                <w:rFonts w:hint="eastAsia"/>
                <w:b/>
              </w:rPr>
              <w:t>VLAN2</w:t>
            </w:r>
            <w:r w:rsidR="00980FCB" w:rsidRPr="00980FCB">
              <w:rPr>
                <w:rFonts w:hint="eastAsia"/>
                <w:b/>
              </w:rPr>
              <w:t>的网桥</w:t>
            </w:r>
          </w:p>
          <w:p w:rsidR="00057E08" w:rsidRPr="00980FCB" w:rsidRDefault="00057E08" w:rsidP="00A07BA2">
            <w:pPr>
              <w:pStyle w:val="a5"/>
              <w:rPr>
                <w:b/>
              </w:rPr>
            </w:pPr>
            <w:r w:rsidRPr="00980FCB">
              <w:rPr>
                <w:b/>
              </w:rPr>
              <w:t>(14)</w:t>
            </w:r>
            <w:r w:rsidR="00980FCB" w:rsidRPr="00980FCB">
              <w:rPr>
                <w:rFonts w:hint="eastAsia"/>
                <w:b/>
              </w:rPr>
              <w:t>VLAN2</w:t>
            </w:r>
            <w:r w:rsidR="00980FCB" w:rsidRPr="00980FCB">
              <w:rPr>
                <w:rFonts w:hint="eastAsia"/>
                <w:b/>
              </w:rPr>
              <w:t>的默认网关</w:t>
            </w:r>
          </w:p>
          <w:p w:rsidR="007A1432" w:rsidRDefault="007A1432" w:rsidP="00A07BA2">
            <w:pPr>
              <w:pStyle w:val="a5"/>
            </w:pPr>
          </w:p>
          <w:p w:rsidR="00057E08" w:rsidRPr="00614AB3" w:rsidRDefault="00057E08" w:rsidP="00A07BA2">
            <w:pPr>
              <w:pStyle w:val="a5"/>
            </w:pPr>
            <w:r w:rsidRPr="00614AB3">
              <w:t xml:space="preserve">9: vlan3@eth1 </w:t>
            </w:r>
            <w:r w:rsidRPr="00980FCB">
              <w:rPr>
                <w:b/>
              </w:rPr>
              <w:t xml:space="preserve">(15) </w:t>
            </w:r>
          </w:p>
          <w:p w:rsidR="00057E08" w:rsidRPr="00614AB3" w:rsidRDefault="00057E08" w:rsidP="00A07BA2">
            <w:pPr>
              <w:pStyle w:val="a5"/>
            </w:pPr>
            <w:r w:rsidRPr="00614AB3">
              <w:t xml:space="preserve">ether </w:t>
            </w:r>
            <w:r w:rsidR="007A1432" w:rsidRPr="00614AB3">
              <w:rPr>
                <w:rFonts w:hint="eastAsia"/>
              </w:rPr>
              <w:t>90:b1:1c:25:fc:17</w:t>
            </w:r>
          </w:p>
          <w:p w:rsidR="007A1432" w:rsidRDefault="007A1432" w:rsidP="00A07BA2">
            <w:pPr>
              <w:pStyle w:val="a5"/>
            </w:pPr>
          </w:p>
          <w:p w:rsidR="00057E08" w:rsidRPr="00980FCB" w:rsidRDefault="00980FCB" w:rsidP="00A07BA2">
            <w:pPr>
              <w:pStyle w:val="a5"/>
              <w:rPr>
                <w:b/>
              </w:rPr>
            </w:pPr>
            <w:r w:rsidRPr="00980FCB">
              <w:rPr>
                <w:b/>
              </w:rPr>
              <w:t>(15)eth</w:t>
            </w:r>
            <w:r w:rsidRPr="00980FCB">
              <w:rPr>
                <w:rFonts w:hint="eastAsia"/>
                <w:b/>
              </w:rPr>
              <w:t>1</w:t>
            </w:r>
            <w:r w:rsidRPr="00980FCB">
              <w:rPr>
                <w:rFonts w:hint="eastAsia"/>
                <w:b/>
              </w:rPr>
              <w:t>打了</w:t>
            </w:r>
            <w:r w:rsidRPr="00980FCB">
              <w:rPr>
                <w:b/>
              </w:rPr>
              <w:t>VLAN</w:t>
            </w:r>
            <w:r w:rsidRPr="00980FCB">
              <w:rPr>
                <w:rFonts w:hint="eastAsia"/>
                <w:b/>
              </w:rPr>
              <w:t>3</w:t>
            </w:r>
            <w:r w:rsidRPr="00980FCB">
              <w:rPr>
                <w:rFonts w:hint="eastAsia"/>
                <w:b/>
              </w:rPr>
              <w:t>的标记</w:t>
            </w:r>
          </w:p>
          <w:p w:rsidR="007A1432" w:rsidRDefault="007A1432" w:rsidP="00A07BA2">
            <w:pPr>
              <w:pStyle w:val="a5"/>
            </w:pPr>
          </w:p>
          <w:p w:rsidR="00057E08" w:rsidRPr="00614AB3" w:rsidRDefault="00057E08" w:rsidP="00A07BA2">
            <w:pPr>
              <w:pStyle w:val="a5"/>
            </w:pPr>
            <w:r w:rsidRPr="00614AB3">
              <w:t xml:space="preserve">10: br3 </w:t>
            </w:r>
            <w:r w:rsidRPr="00980FCB">
              <w:rPr>
                <w:b/>
              </w:rPr>
              <w:t xml:space="preserve">(16) </w:t>
            </w:r>
          </w:p>
          <w:p w:rsidR="00057E08" w:rsidRPr="00614AB3" w:rsidRDefault="00057E08" w:rsidP="00A07BA2">
            <w:pPr>
              <w:pStyle w:val="a5"/>
            </w:pPr>
            <w:r w:rsidRPr="00614AB3">
              <w:t xml:space="preserve">ether </w:t>
            </w:r>
            <w:r w:rsidR="007A1432" w:rsidRPr="00614AB3">
              <w:rPr>
                <w:rFonts w:hint="eastAsia"/>
              </w:rPr>
              <w:t>90:b1:1c:25:fc:17</w:t>
            </w:r>
          </w:p>
          <w:p w:rsidR="00057E08" w:rsidRPr="00614AB3" w:rsidRDefault="00057E08" w:rsidP="00A07BA2">
            <w:pPr>
              <w:pStyle w:val="a5"/>
            </w:pPr>
            <w:proofErr w:type="spellStart"/>
            <w:r w:rsidRPr="00614AB3">
              <w:t>inet</w:t>
            </w:r>
            <w:proofErr w:type="spellEnd"/>
            <w:r w:rsidRPr="00614AB3">
              <w:t xml:space="preserve"> 10.0.3.1/24</w:t>
            </w:r>
            <w:r w:rsidRPr="00980FCB">
              <w:rPr>
                <w:b/>
              </w:rPr>
              <w:t xml:space="preserve"> (17)</w:t>
            </w:r>
            <w:r w:rsidRPr="00614AB3">
              <w:t xml:space="preserve"> </w:t>
            </w:r>
          </w:p>
          <w:p w:rsidR="007A1432" w:rsidRDefault="007A1432" w:rsidP="00A07BA2">
            <w:pPr>
              <w:pStyle w:val="a5"/>
            </w:pPr>
          </w:p>
          <w:p w:rsidR="00057E08" w:rsidRPr="00980FCB" w:rsidRDefault="00057E08" w:rsidP="00A07BA2">
            <w:pPr>
              <w:pStyle w:val="a5"/>
              <w:rPr>
                <w:b/>
              </w:rPr>
            </w:pPr>
            <w:r w:rsidRPr="00980FCB">
              <w:rPr>
                <w:b/>
              </w:rPr>
              <w:t>(16)</w:t>
            </w:r>
            <w:r w:rsidR="00980FCB" w:rsidRPr="00980FCB">
              <w:rPr>
                <w:rFonts w:hint="eastAsia"/>
                <w:b/>
              </w:rPr>
              <w:t>连接到</w:t>
            </w:r>
            <w:r w:rsidR="00980FCB" w:rsidRPr="00980FCB">
              <w:rPr>
                <w:rFonts w:hint="eastAsia"/>
                <w:b/>
              </w:rPr>
              <w:t>eth1</w:t>
            </w:r>
            <w:r w:rsidR="00980FCB" w:rsidRPr="00980FCB">
              <w:rPr>
                <w:rFonts w:hint="eastAsia"/>
                <w:b/>
              </w:rPr>
              <w:t>上的</w:t>
            </w:r>
            <w:r w:rsidR="00980FCB" w:rsidRPr="00980FCB">
              <w:rPr>
                <w:rFonts w:hint="eastAsia"/>
                <w:b/>
              </w:rPr>
              <w:t>VLAN3</w:t>
            </w:r>
            <w:r w:rsidR="00980FCB" w:rsidRPr="00980FCB">
              <w:rPr>
                <w:rFonts w:hint="eastAsia"/>
                <w:b/>
              </w:rPr>
              <w:t>的网桥</w:t>
            </w:r>
          </w:p>
          <w:p w:rsidR="00057E08" w:rsidRPr="00980FCB" w:rsidRDefault="00980FCB" w:rsidP="00A07BA2">
            <w:pPr>
              <w:pStyle w:val="a5"/>
              <w:rPr>
                <w:b/>
              </w:rPr>
            </w:pPr>
            <w:r w:rsidRPr="00980FCB">
              <w:rPr>
                <w:b/>
              </w:rPr>
              <w:t>(17)</w:t>
            </w:r>
            <w:r w:rsidRPr="00980FCB">
              <w:rPr>
                <w:rFonts w:hint="eastAsia"/>
                <w:b/>
              </w:rPr>
              <w:t>VLAN3</w:t>
            </w:r>
            <w:r w:rsidRPr="00980FCB">
              <w:rPr>
                <w:rFonts w:hint="eastAsia"/>
                <w:b/>
              </w:rPr>
              <w:t>的默认网关</w:t>
            </w:r>
          </w:p>
          <w:p w:rsidR="007A1432" w:rsidRDefault="007A1432" w:rsidP="00A07BA2">
            <w:pPr>
              <w:pStyle w:val="a5"/>
            </w:pPr>
          </w:p>
          <w:p w:rsidR="00057E08" w:rsidRPr="00614AB3" w:rsidRDefault="00057E08" w:rsidP="00A07BA2">
            <w:pPr>
              <w:pStyle w:val="a5"/>
            </w:pPr>
            <w:r w:rsidRPr="00614AB3">
              <w:t>11: vnet0</w:t>
            </w:r>
            <w:r w:rsidRPr="00980FCB">
              <w:rPr>
                <w:b/>
              </w:rPr>
              <w:t xml:space="preserve"> (18) </w:t>
            </w:r>
          </w:p>
          <w:p w:rsidR="00057E08" w:rsidRPr="00614AB3" w:rsidRDefault="00057E08" w:rsidP="00A07BA2">
            <w:pPr>
              <w:pStyle w:val="a5"/>
            </w:pPr>
            <w:r w:rsidRPr="00614AB3">
              <w:t xml:space="preserve">ether fe:16:3e:2a:a3:f1 </w:t>
            </w:r>
          </w:p>
          <w:p w:rsidR="007A1432" w:rsidRDefault="007A1432" w:rsidP="00A07BA2">
            <w:pPr>
              <w:pStyle w:val="a5"/>
            </w:pPr>
          </w:p>
          <w:p w:rsidR="00057E08" w:rsidRPr="00980FCB" w:rsidRDefault="00980FCB" w:rsidP="00A07BA2">
            <w:pPr>
              <w:pStyle w:val="a5"/>
              <w:rPr>
                <w:b/>
              </w:rPr>
            </w:pPr>
            <w:r>
              <w:rPr>
                <w:b/>
              </w:rPr>
              <w:t>(18)</w:t>
            </w:r>
            <w:r w:rsidRPr="00980FCB">
              <w:rPr>
                <w:rFonts w:hint="eastAsia"/>
                <w:b/>
              </w:rPr>
              <w:t>节点</w:t>
            </w:r>
            <w:r w:rsidRPr="00980FCB">
              <w:rPr>
                <w:rFonts w:hint="eastAsia"/>
                <w:b/>
              </w:rPr>
              <w:t>1</w:t>
            </w:r>
            <w:r w:rsidRPr="00980FCB">
              <w:rPr>
                <w:rFonts w:hint="eastAsia"/>
                <w:b/>
              </w:rPr>
              <w:t>的第</w:t>
            </w:r>
            <w:r w:rsidRPr="00980FCB">
              <w:rPr>
                <w:rFonts w:hint="eastAsia"/>
                <w:b/>
              </w:rPr>
              <w:t>1</w:t>
            </w:r>
            <w:r w:rsidRPr="00980FCB">
              <w:rPr>
                <w:rFonts w:hint="eastAsia"/>
                <w:b/>
              </w:rPr>
              <w:t>个实例生成的虚拟网络接口</w:t>
            </w:r>
          </w:p>
          <w:p w:rsidR="007A1432" w:rsidRDefault="007A1432" w:rsidP="00A07BA2">
            <w:pPr>
              <w:pStyle w:val="a5"/>
            </w:pPr>
          </w:p>
          <w:p w:rsidR="00057E08" w:rsidRPr="00614AB3" w:rsidRDefault="00057E08" w:rsidP="00A07BA2">
            <w:pPr>
              <w:pStyle w:val="a5"/>
            </w:pPr>
            <w:r w:rsidRPr="00614AB3">
              <w:t xml:space="preserve">12: vnet1 </w:t>
            </w:r>
            <w:r w:rsidRPr="00980FCB">
              <w:rPr>
                <w:b/>
              </w:rPr>
              <w:t>(19)</w:t>
            </w:r>
            <w:r w:rsidRPr="00614AB3">
              <w:t xml:space="preserve"> </w:t>
            </w:r>
          </w:p>
          <w:p w:rsidR="00057E08" w:rsidRPr="00614AB3" w:rsidRDefault="00057E08" w:rsidP="00A07BA2">
            <w:pPr>
              <w:pStyle w:val="a5"/>
            </w:pPr>
            <w:r w:rsidRPr="00614AB3">
              <w:t xml:space="preserve">ether fe:16:3e:46:07:6b </w:t>
            </w:r>
          </w:p>
          <w:p w:rsidR="007A1432" w:rsidRDefault="007A1432" w:rsidP="00A07BA2">
            <w:pPr>
              <w:pStyle w:val="a5"/>
            </w:pPr>
          </w:p>
          <w:p w:rsidR="00057E08" w:rsidRPr="00980FCB" w:rsidRDefault="00057E08" w:rsidP="00A07BA2">
            <w:pPr>
              <w:pStyle w:val="a5"/>
              <w:rPr>
                <w:b/>
              </w:rPr>
            </w:pPr>
            <w:r w:rsidRPr="00980FCB">
              <w:rPr>
                <w:b/>
              </w:rPr>
              <w:t>(19)</w:t>
            </w:r>
            <w:r w:rsidR="00980FCB" w:rsidRPr="00980FCB">
              <w:rPr>
                <w:rFonts w:hint="eastAsia"/>
                <w:b/>
              </w:rPr>
              <w:t>节点</w:t>
            </w:r>
            <w:r w:rsidR="00980FCB" w:rsidRPr="00980FCB">
              <w:rPr>
                <w:rFonts w:hint="eastAsia"/>
                <w:b/>
              </w:rPr>
              <w:t>1</w:t>
            </w:r>
            <w:r w:rsidR="00980FCB" w:rsidRPr="00980FCB">
              <w:rPr>
                <w:rFonts w:hint="eastAsia"/>
                <w:b/>
              </w:rPr>
              <w:t>的第</w:t>
            </w:r>
            <w:r w:rsidR="00980FCB" w:rsidRPr="00980FCB">
              <w:rPr>
                <w:rFonts w:hint="eastAsia"/>
                <w:b/>
              </w:rPr>
              <w:t>2</w:t>
            </w:r>
            <w:r w:rsidR="00980FCB" w:rsidRPr="00980FCB">
              <w:rPr>
                <w:rFonts w:hint="eastAsia"/>
                <w:b/>
              </w:rPr>
              <w:t>个实例生成的虚拟网络接口</w:t>
            </w:r>
          </w:p>
          <w:p w:rsidR="007A1432" w:rsidRDefault="007A1432" w:rsidP="00A07BA2">
            <w:pPr>
              <w:pStyle w:val="a5"/>
            </w:pPr>
          </w:p>
          <w:p w:rsidR="00057E08" w:rsidRPr="00614AB3" w:rsidRDefault="00057E08" w:rsidP="00A07BA2">
            <w:pPr>
              <w:pStyle w:val="a5"/>
            </w:pPr>
            <w:r w:rsidRPr="00614AB3">
              <w:t xml:space="preserve">13: vnet2 </w:t>
            </w:r>
            <w:r w:rsidRPr="00980FCB">
              <w:rPr>
                <w:b/>
              </w:rPr>
              <w:t xml:space="preserve">(20) </w:t>
            </w:r>
          </w:p>
          <w:p w:rsidR="00057E08" w:rsidRPr="00614AB3" w:rsidRDefault="00057E08" w:rsidP="00A07BA2">
            <w:pPr>
              <w:pStyle w:val="a5"/>
            </w:pPr>
            <w:r w:rsidRPr="00614AB3">
              <w:t xml:space="preserve">ether fe:16:3e:34:53:06 </w:t>
            </w:r>
          </w:p>
          <w:p w:rsidR="007A1432" w:rsidRDefault="007A1432" w:rsidP="00A07BA2">
            <w:pPr>
              <w:pStyle w:val="a5"/>
            </w:pPr>
          </w:p>
          <w:p w:rsidR="00057E08" w:rsidRPr="00980FCB" w:rsidRDefault="00980FCB" w:rsidP="00A07BA2">
            <w:pPr>
              <w:pStyle w:val="a5"/>
              <w:rPr>
                <w:b/>
              </w:rPr>
            </w:pPr>
            <w:r>
              <w:rPr>
                <w:b/>
              </w:rPr>
              <w:t>(20)</w:t>
            </w:r>
            <w:r w:rsidRPr="00980FCB">
              <w:rPr>
                <w:rFonts w:hint="eastAsia"/>
                <w:b/>
              </w:rPr>
              <w:t>节点</w:t>
            </w:r>
            <w:r w:rsidRPr="00980FCB">
              <w:rPr>
                <w:rFonts w:hint="eastAsia"/>
                <w:b/>
              </w:rPr>
              <w:t>1</w:t>
            </w:r>
            <w:r w:rsidRPr="00980FCB">
              <w:rPr>
                <w:rFonts w:hint="eastAsia"/>
                <w:b/>
              </w:rPr>
              <w:t>的第</w:t>
            </w:r>
            <w:r w:rsidRPr="00980FCB">
              <w:rPr>
                <w:rFonts w:hint="eastAsia"/>
                <w:b/>
              </w:rPr>
              <w:t>3</w:t>
            </w:r>
            <w:r w:rsidRPr="00980FCB">
              <w:rPr>
                <w:rFonts w:hint="eastAsia"/>
                <w:b/>
              </w:rPr>
              <w:t>个实例生成的虚拟网络接口</w:t>
            </w:r>
          </w:p>
        </w:tc>
      </w:tr>
    </w:tbl>
    <w:p w:rsidR="00980FCB" w:rsidRDefault="00980FCB" w:rsidP="00A07BA2">
      <w:pPr>
        <w:pStyle w:val="a5"/>
      </w:pPr>
    </w:p>
    <w:p w:rsidR="00057E08" w:rsidRDefault="00980FCB" w:rsidP="00A07BA2">
      <w:pPr>
        <w:pStyle w:val="a5"/>
      </w:pPr>
      <w:r>
        <w:rPr>
          <w:rFonts w:hint="eastAsia"/>
        </w:rPr>
        <w:t>命令：</w:t>
      </w:r>
    </w:p>
    <w:p w:rsidR="00980FCB" w:rsidRPr="00980FCB" w:rsidRDefault="00980FCB" w:rsidP="00A07BA2">
      <w:pPr>
        <w:pStyle w:val="a5"/>
        <w:rPr>
          <w:color w:val="FF0000"/>
        </w:rPr>
      </w:pPr>
      <w:r w:rsidRPr="00980FCB">
        <w:t xml:space="preserve">root@node1:~# </w:t>
      </w:r>
      <w:proofErr w:type="spellStart"/>
      <w:r w:rsidRPr="00980FCB">
        <w:rPr>
          <w:color w:val="FF0000"/>
        </w:rPr>
        <w:t>brctl</w:t>
      </w:r>
      <w:proofErr w:type="spellEnd"/>
      <w:r w:rsidRPr="00980FCB">
        <w:rPr>
          <w:color w:val="FF0000"/>
        </w:rPr>
        <w:t xml:space="preserve"> show</w:t>
      </w:r>
    </w:p>
    <w:p w:rsidR="00980FCB" w:rsidRDefault="00980FCB" w:rsidP="00A07BA2">
      <w:pPr>
        <w:pStyle w:val="a5"/>
      </w:pPr>
      <w:r>
        <w:rPr>
          <w:rFonts w:hint="eastAsia"/>
        </w:rPr>
        <w:t>输出：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980FCB" w:rsidTr="00980FCB">
        <w:tc>
          <w:tcPr>
            <w:tcW w:w="9287" w:type="dxa"/>
          </w:tcPr>
          <w:p w:rsidR="00980FCB" w:rsidRDefault="00980FCB" w:rsidP="00A07BA2">
            <w:pPr>
              <w:pStyle w:val="a5"/>
            </w:pPr>
            <w:r>
              <w:t>br1 vlan1</w:t>
            </w:r>
          </w:p>
          <w:p w:rsidR="00980FCB" w:rsidRDefault="00980FCB" w:rsidP="00A07BA2">
            <w:pPr>
              <w:pStyle w:val="a5"/>
            </w:pPr>
            <w:r>
              <w:t xml:space="preserve">vnet0 </w:t>
            </w:r>
            <w:r w:rsidRPr="00980FCB">
              <w:rPr>
                <w:b/>
              </w:rPr>
              <w:t>(1)</w:t>
            </w:r>
          </w:p>
          <w:p w:rsidR="00980FCB" w:rsidRDefault="00980FCB" w:rsidP="00A07BA2">
            <w:pPr>
              <w:pStyle w:val="a5"/>
            </w:pPr>
            <w:r>
              <w:t>vnet1</w:t>
            </w:r>
            <w:r w:rsidRPr="00980FCB">
              <w:rPr>
                <w:b/>
              </w:rPr>
              <w:t xml:space="preserve"> (2)</w:t>
            </w:r>
          </w:p>
          <w:p w:rsidR="00980FCB" w:rsidRDefault="00980FCB" w:rsidP="00A07BA2">
            <w:pPr>
              <w:pStyle w:val="a5"/>
            </w:pPr>
            <w:r>
              <w:t>br2 vlan2</w:t>
            </w:r>
          </w:p>
          <w:p w:rsidR="00980FCB" w:rsidRDefault="00980FCB" w:rsidP="00A07BA2">
            <w:pPr>
              <w:pStyle w:val="a5"/>
            </w:pPr>
            <w:r>
              <w:t>vnet2</w:t>
            </w:r>
            <w:r w:rsidRPr="00980FCB">
              <w:rPr>
                <w:b/>
              </w:rPr>
              <w:t xml:space="preserve"> (3)</w:t>
            </w:r>
          </w:p>
          <w:p w:rsidR="00980FCB" w:rsidRDefault="00980FCB" w:rsidP="00A07BA2">
            <w:pPr>
              <w:pStyle w:val="a5"/>
            </w:pPr>
            <w:r>
              <w:t>br3 vlan3</w:t>
            </w:r>
          </w:p>
          <w:p w:rsidR="00980FCB" w:rsidRDefault="00980FCB" w:rsidP="00A07BA2">
            <w:pPr>
              <w:pStyle w:val="a5"/>
            </w:pPr>
          </w:p>
          <w:p w:rsidR="00980FCB" w:rsidRPr="00980FCB" w:rsidRDefault="00980FCB" w:rsidP="00A07BA2">
            <w:pPr>
              <w:pStyle w:val="a5"/>
              <w:rPr>
                <w:b/>
              </w:rPr>
            </w:pPr>
            <w:r w:rsidRPr="00980FCB">
              <w:rPr>
                <w:b/>
              </w:rPr>
              <w:t>(1)</w:t>
            </w:r>
            <w:r w:rsidRPr="00980FCB">
              <w:rPr>
                <w:rFonts w:hint="eastAsia"/>
                <w:b/>
              </w:rPr>
              <w:t>节点</w:t>
            </w:r>
            <w:r w:rsidRPr="00980FCB">
              <w:rPr>
                <w:rFonts w:hint="eastAsia"/>
                <w:b/>
              </w:rPr>
              <w:t>1</w:t>
            </w:r>
            <w:r w:rsidRPr="00980FCB">
              <w:rPr>
                <w:rFonts w:hint="eastAsia"/>
                <w:b/>
              </w:rPr>
              <w:t>的第</w:t>
            </w:r>
            <w:r>
              <w:rPr>
                <w:rFonts w:hint="eastAsia"/>
                <w:b/>
              </w:rPr>
              <w:t>1</w:t>
            </w:r>
            <w:r w:rsidRPr="00980FCB">
              <w:rPr>
                <w:rFonts w:hint="eastAsia"/>
                <w:b/>
              </w:rPr>
              <w:t>个实例生成的虚拟网络接口</w:t>
            </w:r>
            <w:r w:rsidRPr="00980FCB">
              <w:rPr>
                <w:b/>
              </w:rPr>
              <w:t xml:space="preserve">(VLAN1 / </w:t>
            </w:r>
            <w:r w:rsidRPr="00980FCB">
              <w:rPr>
                <w:rFonts w:hint="eastAsia"/>
                <w:b/>
              </w:rPr>
              <w:t>租户</w:t>
            </w:r>
            <w:r w:rsidRPr="00980FCB">
              <w:rPr>
                <w:b/>
              </w:rPr>
              <w:t>1)</w:t>
            </w:r>
          </w:p>
          <w:p w:rsidR="00980FCB" w:rsidRPr="00980FCB" w:rsidRDefault="00980FCB" w:rsidP="00A07BA2">
            <w:pPr>
              <w:pStyle w:val="a5"/>
              <w:rPr>
                <w:b/>
              </w:rPr>
            </w:pPr>
            <w:r w:rsidRPr="00980FCB">
              <w:rPr>
                <w:b/>
              </w:rPr>
              <w:t>(2)</w:t>
            </w:r>
            <w:r w:rsidRPr="00980FCB">
              <w:rPr>
                <w:rFonts w:hint="eastAsia"/>
                <w:b/>
              </w:rPr>
              <w:t>节点</w:t>
            </w:r>
            <w:r w:rsidRPr="00980FCB">
              <w:rPr>
                <w:rFonts w:hint="eastAsia"/>
                <w:b/>
              </w:rPr>
              <w:t>1</w:t>
            </w:r>
            <w:r w:rsidRPr="00980FCB">
              <w:rPr>
                <w:rFonts w:hint="eastAsia"/>
                <w:b/>
              </w:rPr>
              <w:t>的第</w:t>
            </w:r>
            <w:r w:rsidRPr="00980FCB">
              <w:rPr>
                <w:rFonts w:hint="eastAsia"/>
                <w:b/>
              </w:rPr>
              <w:t>2</w:t>
            </w:r>
            <w:r w:rsidRPr="00980FCB">
              <w:rPr>
                <w:rFonts w:hint="eastAsia"/>
                <w:b/>
              </w:rPr>
              <w:t>个实例生成的虚拟网络接口</w:t>
            </w:r>
            <w:r w:rsidRPr="00980FCB">
              <w:rPr>
                <w:b/>
              </w:rPr>
              <w:t xml:space="preserve">(VLAN1 / </w:t>
            </w:r>
            <w:r w:rsidRPr="00980FCB">
              <w:rPr>
                <w:rFonts w:hint="eastAsia"/>
                <w:b/>
              </w:rPr>
              <w:t>租户</w:t>
            </w:r>
            <w:r w:rsidRPr="00980FCB">
              <w:rPr>
                <w:b/>
              </w:rPr>
              <w:t>1)</w:t>
            </w:r>
          </w:p>
          <w:p w:rsidR="00980FCB" w:rsidRDefault="00980FCB" w:rsidP="00A07BA2">
            <w:pPr>
              <w:pStyle w:val="a5"/>
            </w:pPr>
            <w:r w:rsidRPr="00980FCB">
              <w:rPr>
                <w:b/>
              </w:rPr>
              <w:t>(3)</w:t>
            </w:r>
            <w:r w:rsidRPr="00980FCB">
              <w:rPr>
                <w:rFonts w:hint="eastAsia"/>
                <w:b/>
              </w:rPr>
              <w:t>节点</w:t>
            </w:r>
            <w:r w:rsidRPr="00980FCB">
              <w:rPr>
                <w:rFonts w:hint="eastAsia"/>
                <w:b/>
              </w:rPr>
              <w:t>1</w:t>
            </w:r>
            <w:r w:rsidRPr="00980FCB">
              <w:rPr>
                <w:rFonts w:hint="eastAsia"/>
                <w:b/>
              </w:rPr>
              <w:t>的第</w:t>
            </w:r>
            <w:r w:rsidRPr="00980FCB">
              <w:rPr>
                <w:rFonts w:hint="eastAsia"/>
                <w:b/>
              </w:rPr>
              <w:t>3</w:t>
            </w:r>
            <w:r w:rsidRPr="00980FCB">
              <w:rPr>
                <w:rFonts w:hint="eastAsia"/>
                <w:b/>
              </w:rPr>
              <w:t>个实例生成的虚拟网络接口</w:t>
            </w:r>
            <w:r w:rsidRPr="00980FCB">
              <w:rPr>
                <w:b/>
              </w:rPr>
              <w:t>(VLAN</w:t>
            </w:r>
            <w:r w:rsidRPr="00980FCB">
              <w:rPr>
                <w:rFonts w:hint="eastAsia"/>
                <w:b/>
              </w:rPr>
              <w:t>2</w:t>
            </w:r>
            <w:r w:rsidRPr="00980FCB">
              <w:rPr>
                <w:b/>
              </w:rPr>
              <w:t xml:space="preserve"> / </w:t>
            </w:r>
            <w:r w:rsidRPr="00980FCB">
              <w:rPr>
                <w:rFonts w:hint="eastAsia"/>
                <w:b/>
              </w:rPr>
              <w:t>租户</w:t>
            </w:r>
            <w:r w:rsidRPr="00980FCB">
              <w:rPr>
                <w:rFonts w:hint="eastAsia"/>
                <w:b/>
              </w:rPr>
              <w:t>2</w:t>
            </w:r>
            <w:r w:rsidRPr="00980FCB">
              <w:rPr>
                <w:b/>
              </w:rPr>
              <w:t xml:space="preserve">) </w:t>
            </w:r>
          </w:p>
        </w:tc>
      </w:tr>
    </w:tbl>
    <w:p w:rsidR="00980FCB" w:rsidRDefault="00980FCB" w:rsidP="00A07BA2">
      <w:pPr>
        <w:pStyle w:val="a5"/>
      </w:pPr>
    </w:p>
    <w:p w:rsidR="00980FCB" w:rsidRDefault="00980FCB" w:rsidP="00A07BA2">
      <w:pPr>
        <w:pStyle w:val="a5"/>
        <w:ind w:firstLine="0"/>
      </w:pPr>
      <w:r>
        <w:rPr>
          <w:rFonts w:hint="eastAsia"/>
        </w:rPr>
        <w:t>配置浮动</w:t>
      </w:r>
      <w:r>
        <w:rPr>
          <w:rFonts w:hint="eastAsia"/>
        </w:rPr>
        <w:t>IP</w:t>
      </w:r>
      <w:r>
        <w:rPr>
          <w:rFonts w:hint="eastAsia"/>
        </w:rPr>
        <w:t>池：</w:t>
      </w:r>
    </w:p>
    <w:p w:rsidR="00E835B7" w:rsidRPr="00E835B7" w:rsidRDefault="001D7614" w:rsidP="00A07BA2">
      <w:pPr>
        <w:pStyle w:val="a5"/>
      </w:pPr>
      <w:r>
        <w:t>pool1: 192.168.1.</w:t>
      </w:r>
      <w:r>
        <w:rPr>
          <w:rFonts w:hint="eastAsia"/>
        </w:rPr>
        <w:t>128</w:t>
      </w:r>
      <w:r w:rsidR="00E835B7" w:rsidRPr="00E835B7">
        <w:t>/27 (192.168.1.225</w:t>
      </w:r>
      <w:r w:rsidR="00E835B7">
        <w:rPr>
          <w:rFonts w:hint="eastAsia"/>
        </w:rPr>
        <w:t xml:space="preserve"> - </w:t>
      </w:r>
      <w:r w:rsidR="00E835B7" w:rsidRPr="00E835B7">
        <w:t>192.168.1.254)</w:t>
      </w:r>
    </w:p>
    <w:p w:rsidR="00E835B7" w:rsidRPr="00E835B7" w:rsidRDefault="00E835B7" w:rsidP="00A07BA2">
      <w:pPr>
        <w:pStyle w:val="a5"/>
      </w:pPr>
      <w:r w:rsidRPr="00E835B7">
        <w:t>pool2:</w:t>
      </w:r>
      <w:r>
        <w:t xml:space="preserve"> 192.168.1.</w:t>
      </w:r>
      <w:r w:rsidR="001D7614">
        <w:rPr>
          <w:rFonts w:hint="eastAsia"/>
        </w:rPr>
        <w:t>160</w:t>
      </w:r>
      <w:r>
        <w:t>/27 (192.168.1.97</w:t>
      </w:r>
      <w:r w:rsidRPr="00E835B7">
        <w:t xml:space="preserve"> </w:t>
      </w:r>
      <w:r>
        <w:rPr>
          <w:rFonts w:hint="eastAsia"/>
        </w:rPr>
        <w:t xml:space="preserve">- </w:t>
      </w:r>
      <w:r w:rsidRPr="00E835B7">
        <w:t>192.168.1.126)</w:t>
      </w:r>
    </w:p>
    <w:p w:rsidR="00980FCB" w:rsidRDefault="00E835B7" w:rsidP="00A07BA2">
      <w:pPr>
        <w:pStyle w:val="a5"/>
      </w:pPr>
      <w:r w:rsidRPr="00E835B7">
        <w:rPr>
          <w:rFonts w:hint="eastAsia"/>
        </w:rPr>
        <w:t>在</w:t>
      </w:r>
      <w:r w:rsidRPr="00E835B7">
        <w:rPr>
          <w:rFonts w:hint="eastAsia"/>
          <w:b/>
        </w:rPr>
        <w:t>节点</w:t>
      </w:r>
      <w:r w:rsidRPr="00E835B7">
        <w:rPr>
          <w:rFonts w:hint="eastAsia"/>
          <w:b/>
        </w:rPr>
        <w:t>1</w:t>
      </w:r>
      <w:r w:rsidRPr="00E835B7">
        <w:rPr>
          <w:rFonts w:hint="eastAsia"/>
        </w:rPr>
        <w:t>上执行如下命令</w:t>
      </w:r>
    </w:p>
    <w:p w:rsidR="00E835B7" w:rsidRDefault="00E835B7" w:rsidP="00A07BA2">
      <w:pPr>
        <w:pStyle w:val="a5"/>
      </w:pPr>
      <w:r>
        <w:t xml:space="preserve">root@node1:~# </w:t>
      </w:r>
      <w:r w:rsidRPr="00E835B7">
        <w:rPr>
          <w:color w:val="FF0000"/>
        </w:rPr>
        <w:t>nova-manage floating create --pool pool1 --</w:t>
      </w:r>
      <w:proofErr w:type="spellStart"/>
      <w:r w:rsidRPr="00E835B7">
        <w:rPr>
          <w:color w:val="FF0000"/>
        </w:rPr>
        <w:t>ip_range</w:t>
      </w:r>
      <w:proofErr w:type="spellEnd"/>
      <w:r w:rsidRPr="00E835B7">
        <w:rPr>
          <w:color w:val="FF0000"/>
        </w:rPr>
        <w:t xml:space="preserve"> 192.168.1.</w:t>
      </w:r>
      <w:r w:rsidR="001D7614">
        <w:rPr>
          <w:rFonts w:hint="eastAsia"/>
          <w:color w:val="FF0000"/>
        </w:rPr>
        <w:t>128</w:t>
      </w:r>
      <w:r w:rsidRPr="00E835B7">
        <w:rPr>
          <w:color w:val="FF0000"/>
        </w:rPr>
        <w:t>/27</w:t>
      </w:r>
    </w:p>
    <w:p w:rsidR="00E835B7" w:rsidRPr="00E835B7" w:rsidRDefault="00E835B7" w:rsidP="00A07BA2">
      <w:pPr>
        <w:pStyle w:val="a5"/>
        <w:rPr>
          <w:color w:val="FF0000"/>
        </w:rPr>
      </w:pPr>
      <w:r>
        <w:t>root@node1:~#</w:t>
      </w:r>
      <w:r w:rsidRPr="00E835B7">
        <w:rPr>
          <w:color w:val="FF0000"/>
        </w:rPr>
        <w:t xml:space="preserve"> nova-manage floating create --po</w:t>
      </w:r>
      <w:r w:rsidR="001D7614">
        <w:rPr>
          <w:color w:val="FF0000"/>
        </w:rPr>
        <w:t>ol pool2 --</w:t>
      </w:r>
      <w:proofErr w:type="spellStart"/>
      <w:r w:rsidR="001D7614">
        <w:rPr>
          <w:color w:val="FF0000"/>
        </w:rPr>
        <w:t>ip_range</w:t>
      </w:r>
      <w:proofErr w:type="spellEnd"/>
      <w:r w:rsidR="001D7614">
        <w:rPr>
          <w:color w:val="FF0000"/>
        </w:rPr>
        <w:t xml:space="preserve"> 192.168.1.</w:t>
      </w:r>
      <w:r w:rsidR="001D7614">
        <w:rPr>
          <w:rFonts w:hint="eastAsia"/>
          <w:color w:val="FF0000"/>
        </w:rPr>
        <w:t>160</w:t>
      </w:r>
      <w:r w:rsidRPr="00E835B7">
        <w:rPr>
          <w:color w:val="FF0000"/>
        </w:rPr>
        <w:t>/27</w:t>
      </w:r>
    </w:p>
    <w:p w:rsidR="00E835B7" w:rsidRDefault="00E835B7" w:rsidP="00A07BA2">
      <w:pPr>
        <w:pStyle w:val="a5"/>
      </w:pPr>
    </w:p>
    <w:p w:rsidR="00E835B7" w:rsidRDefault="00E835B7" w:rsidP="00A07BA2">
      <w:pPr>
        <w:pStyle w:val="a5"/>
        <w:ind w:firstLine="0"/>
      </w:pPr>
      <w:r>
        <w:rPr>
          <w:rFonts w:hint="eastAsia"/>
        </w:rPr>
        <w:tab/>
      </w:r>
      <w:r>
        <w:rPr>
          <w:rFonts w:hint="eastAsia"/>
        </w:rPr>
        <w:t>在本文中，</w:t>
      </w:r>
      <w:proofErr w:type="spellStart"/>
      <w:r>
        <w:rPr>
          <w:rFonts w:hint="eastAsia"/>
        </w:rPr>
        <w:t>iptable</w:t>
      </w:r>
      <w:proofErr w:type="spellEnd"/>
      <w:r>
        <w:rPr>
          <w:rFonts w:hint="eastAsia"/>
        </w:rPr>
        <w:t>被用作浮动</w:t>
      </w:r>
      <w:r>
        <w:rPr>
          <w:rFonts w:hint="eastAsia"/>
        </w:rPr>
        <w:t>IP</w:t>
      </w:r>
      <w:r>
        <w:rPr>
          <w:rFonts w:hint="eastAsia"/>
        </w:rPr>
        <w:t>的配置，同时也用作防火墙。</w:t>
      </w:r>
    </w:p>
    <w:p w:rsidR="00E835B7" w:rsidRDefault="00E835B7" w:rsidP="00A07BA2">
      <w:pPr>
        <w:pStyle w:val="a5"/>
      </w:pPr>
      <w:r>
        <w:rPr>
          <w:rFonts w:hint="eastAsia"/>
        </w:rPr>
        <w:t>对于浮动</w:t>
      </w:r>
      <w:r>
        <w:rPr>
          <w:rFonts w:hint="eastAsia"/>
        </w:rPr>
        <w:t>IP</w:t>
      </w:r>
      <w:r>
        <w:rPr>
          <w:rFonts w:hint="eastAsia"/>
        </w:rPr>
        <w:t>的设置，需要使用</w:t>
      </w:r>
      <w:r>
        <w:rPr>
          <w:rFonts w:hint="eastAsia"/>
        </w:rPr>
        <w:t>NAT</w:t>
      </w:r>
      <w:r>
        <w:rPr>
          <w:rFonts w:hint="eastAsia"/>
        </w:rPr>
        <w:t>规则，在节点</w:t>
      </w:r>
      <w:r>
        <w:rPr>
          <w:rFonts w:hint="eastAsia"/>
        </w:rPr>
        <w:t>1</w:t>
      </w:r>
      <w:r>
        <w:rPr>
          <w:rFonts w:hint="eastAsia"/>
        </w:rPr>
        <w:t>上输入：</w:t>
      </w:r>
    </w:p>
    <w:p w:rsidR="00E835B7" w:rsidRPr="00E835B7" w:rsidRDefault="00E835B7" w:rsidP="00A07BA2">
      <w:pPr>
        <w:pStyle w:val="a5"/>
        <w:rPr>
          <w:color w:val="FF0000"/>
        </w:rPr>
      </w:pPr>
      <w:r w:rsidRPr="00E835B7">
        <w:t xml:space="preserve">root@node1:~# </w:t>
      </w:r>
      <w:proofErr w:type="spellStart"/>
      <w:r w:rsidRPr="00E835B7">
        <w:rPr>
          <w:color w:val="FF0000"/>
        </w:rPr>
        <w:t>iptables</w:t>
      </w:r>
      <w:proofErr w:type="spellEnd"/>
      <w:r w:rsidRPr="00E835B7">
        <w:rPr>
          <w:color w:val="FF0000"/>
        </w:rPr>
        <w:t xml:space="preserve"> -</w:t>
      </w:r>
      <w:proofErr w:type="spellStart"/>
      <w:proofErr w:type="gramStart"/>
      <w:r w:rsidRPr="00E835B7">
        <w:rPr>
          <w:color w:val="FF0000"/>
        </w:rPr>
        <w:t>nL</w:t>
      </w:r>
      <w:proofErr w:type="spellEnd"/>
      <w:proofErr w:type="gramEnd"/>
      <w:r w:rsidRPr="00E835B7">
        <w:rPr>
          <w:color w:val="FF0000"/>
        </w:rPr>
        <w:t xml:space="preserve"> -t </w:t>
      </w:r>
      <w:proofErr w:type="spellStart"/>
      <w:r w:rsidRPr="00E835B7">
        <w:rPr>
          <w:color w:val="FF0000"/>
        </w:rPr>
        <w:t>nat</w:t>
      </w:r>
      <w:proofErr w:type="spellEnd"/>
    </w:p>
    <w:p w:rsidR="00E835B7" w:rsidRDefault="00E835B7" w:rsidP="00A07BA2">
      <w:pPr>
        <w:pStyle w:val="a5"/>
      </w:pPr>
      <w:r>
        <w:rPr>
          <w:rFonts w:hint="eastAsia"/>
        </w:rPr>
        <w:t>对于创建防火墙规则，将使用</w:t>
      </w:r>
      <w:proofErr w:type="spellStart"/>
      <w:r>
        <w:rPr>
          <w:rFonts w:hint="eastAsia"/>
        </w:rPr>
        <w:t>iptable</w:t>
      </w:r>
      <w:proofErr w:type="spellEnd"/>
      <w:r>
        <w:rPr>
          <w:rFonts w:hint="eastAsia"/>
        </w:rPr>
        <w:t>的</w:t>
      </w:r>
      <w:r>
        <w:rPr>
          <w:rFonts w:hint="eastAsia"/>
        </w:rPr>
        <w:t>filter</w:t>
      </w:r>
      <w:r>
        <w:rPr>
          <w:rFonts w:hint="eastAsia"/>
        </w:rPr>
        <w:t>表，在节点</w:t>
      </w:r>
      <w:r>
        <w:rPr>
          <w:rFonts w:hint="eastAsia"/>
        </w:rPr>
        <w:t>1</w:t>
      </w:r>
      <w:r>
        <w:rPr>
          <w:rFonts w:hint="eastAsia"/>
        </w:rPr>
        <w:t>上输入：</w:t>
      </w:r>
    </w:p>
    <w:p w:rsidR="00E835B7" w:rsidRDefault="00E835B7" w:rsidP="00A07BA2">
      <w:pPr>
        <w:pStyle w:val="a5"/>
      </w:pPr>
      <w:r w:rsidRPr="00E835B7">
        <w:lastRenderedPageBreak/>
        <w:t>r</w:t>
      </w:r>
      <w:r>
        <w:t xml:space="preserve">oot@node1:~# </w:t>
      </w:r>
      <w:proofErr w:type="spellStart"/>
      <w:r w:rsidRPr="00E835B7">
        <w:rPr>
          <w:color w:val="FF0000"/>
        </w:rPr>
        <w:t>iptables</w:t>
      </w:r>
      <w:proofErr w:type="spellEnd"/>
      <w:r w:rsidRPr="00E835B7">
        <w:rPr>
          <w:color w:val="FF0000"/>
        </w:rPr>
        <w:t xml:space="preserve"> -</w:t>
      </w:r>
      <w:proofErr w:type="spellStart"/>
      <w:proofErr w:type="gramStart"/>
      <w:r w:rsidRPr="00E835B7">
        <w:rPr>
          <w:color w:val="FF0000"/>
        </w:rPr>
        <w:t>nL</w:t>
      </w:r>
      <w:proofErr w:type="spellEnd"/>
      <w:proofErr w:type="gramEnd"/>
      <w:r w:rsidRPr="00E835B7">
        <w:rPr>
          <w:color w:val="FF0000"/>
        </w:rPr>
        <w:t xml:space="preserve"> -t </w:t>
      </w:r>
      <w:r w:rsidRPr="00E835B7">
        <w:rPr>
          <w:rFonts w:hint="eastAsia"/>
          <w:color w:val="FF0000"/>
        </w:rPr>
        <w:t>filter</w:t>
      </w:r>
    </w:p>
    <w:p w:rsidR="00E835B7" w:rsidRDefault="00E835B7" w:rsidP="00A07BA2">
      <w:pPr>
        <w:pStyle w:val="2"/>
      </w:pPr>
      <w:bookmarkStart w:id="29" w:name="_Toc353441298"/>
      <w:r>
        <w:rPr>
          <w:rFonts w:hint="eastAsia"/>
        </w:rPr>
        <w:t>配置nova-volume</w:t>
      </w:r>
      <w:bookmarkEnd w:id="29"/>
    </w:p>
    <w:p w:rsidR="00E835B7" w:rsidRDefault="00E835B7" w:rsidP="00A07BA2">
      <w:pPr>
        <w:pStyle w:val="a5"/>
      </w:pPr>
      <w:r>
        <w:rPr>
          <w:rFonts w:hint="eastAsia"/>
        </w:rPr>
        <w:t>在</w:t>
      </w:r>
      <w:r w:rsidRPr="00E835B7">
        <w:rPr>
          <w:rFonts w:hint="eastAsia"/>
          <w:b/>
        </w:rPr>
        <w:t>节点</w:t>
      </w:r>
      <w:r w:rsidRPr="00E835B7">
        <w:rPr>
          <w:rFonts w:hint="eastAsia"/>
          <w:b/>
        </w:rPr>
        <w:t>1</w:t>
      </w:r>
      <w:r>
        <w:rPr>
          <w:rFonts w:hint="eastAsia"/>
        </w:rPr>
        <w:t>上：</w:t>
      </w:r>
    </w:p>
    <w:p w:rsidR="00E835B7" w:rsidRDefault="00E835B7" w:rsidP="00A07BA2">
      <w:pPr>
        <w:pStyle w:val="a5"/>
      </w:pPr>
      <w:r>
        <w:rPr>
          <w:rFonts w:hint="eastAsia"/>
        </w:rPr>
        <w:t>在第二磁盘创建</w:t>
      </w:r>
      <w:r>
        <w:rPr>
          <w:rFonts w:hint="eastAsia"/>
        </w:rPr>
        <w:t>LVM</w:t>
      </w:r>
      <w:r>
        <w:rPr>
          <w:rFonts w:hint="eastAsia"/>
        </w:rPr>
        <w:t>（</w:t>
      </w:r>
      <w:r>
        <w:rPr>
          <w:rFonts w:hint="eastAsia"/>
        </w:rPr>
        <w:t>sdb1</w:t>
      </w:r>
      <w:r>
        <w:rPr>
          <w:rFonts w:hint="eastAsia"/>
        </w:rPr>
        <w:t>）：</w:t>
      </w:r>
    </w:p>
    <w:p w:rsidR="00E835B7" w:rsidRDefault="00E835B7" w:rsidP="00A07BA2">
      <w:pPr>
        <w:pStyle w:val="a5"/>
      </w:pPr>
      <w:r>
        <w:t xml:space="preserve">root@node1:~# </w:t>
      </w:r>
      <w:proofErr w:type="spellStart"/>
      <w:r w:rsidRPr="009A63A2">
        <w:rPr>
          <w:color w:val="FF0000"/>
        </w:rPr>
        <w:t>cfdisk</w:t>
      </w:r>
      <w:proofErr w:type="spellEnd"/>
      <w:r w:rsidRPr="009A63A2">
        <w:rPr>
          <w:color w:val="FF0000"/>
        </w:rPr>
        <w:t xml:space="preserve"> /</w:t>
      </w:r>
      <w:proofErr w:type="spellStart"/>
      <w:r w:rsidRPr="009A63A2">
        <w:rPr>
          <w:color w:val="FF0000"/>
        </w:rPr>
        <w:t>dev</w:t>
      </w:r>
      <w:proofErr w:type="spellEnd"/>
      <w:r w:rsidRPr="009A63A2">
        <w:rPr>
          <w:color w:val="FF0000"/>
        </w:rPr>
        <w:t>/</w:t>
      </w:r>
      <w:proofErr w:type="spellStart"/>
      <w:r w:rsidRPr="009A63A2">
        <w:rPr>
          <w:color w:val="FF0000"/>
        </w:rPr>
        <w:t>sdb</w:t>
      </w:r>
      <w:proofErr w:type="spellEnd"/>
    </w:p>
    <w:p w:rsidR="00E835B7" w:rsidRDefault="00E835B7" w:rsidP="00A07BA2">
      <w:pPr>
        <w:pStyle w:val="a5"/>
      </w:pPr>
      <w:r>
        <w:rPr>
          <w:rFonts w:hint="eastAsia"/>
        </w:rPr>
        <w:t>创建</w:t>
      </w:r>
      <w:r>
        <w:rPr>
          <w:rFonts w:hint="eastAsia"/>
        </w:rPr>
        <w:t>LVM</w:t>
      </w:r>
      <w:r>
        <w:rPr>
          <w:rFonts w:hint="eastAsia"/>
        </w:rPr>
        <w:t>物理卷：</w:t>
      </w:r>
    </w:p>
    <w:p w:rsidR="00E835B7" w:rsidRDefault="00E835B7" w:rsidP="00A07BA2">
      <w:pPr>
        <w:pStyle w:val="a5"/>
      </w:pPr>
      <w:r>
        <w:t>root@node1:~#</w:t>
      </w:r>
      <w:r w:rsidRPr="009A63A2">
        <w:rPr>
          <w:color w:val="FF0000"/>
        </w:rPr>
        <w:t xml:space="preserve"> </w:t>
      </w:r>
      <w:proofErr w:type="spellStart"/>
      <w:r w:rsidRPr="009A63A2">
        <w:rPr>
          <w:color w:val="FF0000"/>
        </w:rPr>
        <w:t>pvcreate</w:t>
      </w:r>
      <w:proofErr w:type="spellEnd"/>
      <w:r w:rsidRPr="009A63A2">
        <w:rPr>
          <w:color w:val="FF0000"/>
        </w:rPr>
        <w:t xml:space="preserve"> /</w:t>
      </w:r>
      <w:proofErr w:type="spellStart"/>
      <w:r w:rsidRPr="009A63A2">
        <w:rPr>
          <w:color w:val="FF0000"/>
        </w:rPr>
        <w:t>dev</w:t>
      </w:r>
      <w:proofErr w:type="spellEnd"/>
      <w:r w:rsidRPr="009A63A2">
        <w:rPr>
          <w:color w:val="FF0000"/>
        </w:rPr>
        <w:t>/sdb1</w:t>
      </w:r>
    </w:p>
    <w:p w:rsidR="00E835B7" w:rsidRDefault="00E835B7" w:rsidP="00A07BA2">
      <w:pPr>
        <w:pStyle w:val="a5"/>
      </w:pPr>
      <w:r>
        <w:rPr>
          <w:rFonts w:hint="eastAsia"/>
        </w:rPr>
        <w:t>创建</w:t>
      </w:r>
      <w:r>
        <w:rPr>
          <w:rFonts w:hint="eastAsia"/>
        </w:rPr>
        <w:t>LVM</w:t>
      </w:r>
      <w:r>
        <w:rPr>
          <w:rFonts w:hint="eastAsia"/>
        </w:rPr>
        <w:t>组并命名为</w:t>
      </w:r>
      <w:r>
        <w:t>nova-volumes</w:t>
      </w:r>
      <w:r>
        <w:rPr>
          <w:rFonts w:hint="eastAsia"/>
        </w:rPr>
        <w:t>：</w:t>
      </w:r>
    </w:p>
    <w:p w:rsidR="00E835B7" w:rsidRDefault="00E835B7" w:rsidP="00A07BA2">
      <w:pPr>
        <w:pStyle w:val="a5"/>
      </w:pPr>
      <w:r>
        <w:t xml:space="preserve">root@node1:~# </w:t>
      </w:r>
      <w:proofErr w:type="spellStart"/>
      <w:r w:rsidRPr="009A63A2">
        <w:rPr>
          <w:color w:val="FF0000"/>
        </w:rPr>
        <w:t>vgcreate</w:t>
      </w:r>
      <w:proofErr w:type="spellEnd"/>
      <w:r w:rsidRPr="009A63A2">
        <w:rPr>
          <w:color w:val="FF0000"/>
        </w:rPr>
        <w:t xml:space="preserve"> nova-volumes /</w:t>
      </w:r>
      <w:proofErr w:type="spellStart"/>
      <w:r w:rsidRPr="009A63A2">
        <w:rPr>
          <w:color w:val="FF0000"/>
        </w:rPr>
        <w:t>dev</w:t>
      </w:r>
      <w:proofErr w:type="spellEnd"/>
      <w:r w:rsidRPr="009A63A2">
        <w:rPr>
          <w:color w:val="FF0000"/>
        </w:rPr>
        <w:t>/sdb1</w:t>
      </w:r>
    </w:p>
    <w:p w:rsidR="00E835B7" w:rsidRDefault="009A63A2" w:rsidP="00A07BA2">
      <w:pPr>
        <w:pStyle w:val="a5"/>
      </w:pPr>
      <w:r>
        <w:rPr>
          <w:rFonts w:hint="eastAsia"/>
        </w:rPr>
        <w:t>启动</w:t>
      </w:r>
      <w:r w:rsidR="00E835B7">
        <w:t>nova-volume</w:t>
      </w:r>
      <w:r>
        <w:rPr>
          <w:rFonts w:hint="eastAsia"/>
        </w:rPr>
        <w:t>服务：</w:t>
      </w:r>
    </w:p>
    <w:p w:rsidR="00E835B7" w:rsidRDefault="00E835B7" w:rsidP="00A07BA2">
      <w:pPr>
        <w:pStyle w:val="a5"/>
        <w:rPr>
          <w:color w:val="FF0000"/>
        </w:rPr>
      </w:pPr>
      <w:r>
        <w:t>root@node1:~#</w:t>
      </w:r>
      <w:r w:rsidRPr="009A63A2">
        <w:rPr>
          <w:color w:val="FF0000"/>
        </w:rPr>
        <w:t xml:space="preserve"> service nova-volume start</w:t>
      </w:r>
    </w:p>
    <w:p w:rsidR="009A63A2" w:rsidRDefault="009A63A2" w:rsidP="00A07BA2">
      <w:pPr>
        <w:pStyle w:val="a5"/>
      </w:pPr>
      <w:r>
        <w:rPr>
          <w:rFonts w:hint="eastAsia"/>
        </w:rPr>
        <w:t>本文中</w:t>
      </w:r>
      <w:proofErr w:type="spellStart"/>
      <w:r>
        <w:rPr>
          <w:rFonts w:hint="eastAsia"/>
        </w:rPr>
        <w:t>iSCSI</w:t>
      </w:r>
      <w:proofErr w:type="spellEnd"/>
      <w:r>
        <w:rPr>
          <w:rFonts w:hint="eastAsia"/>
        </w:rPr>
        <w:t>的流量会在存储网络上跑，这些流量在</w:t>
      </w:r>
      <w:r>
        <w:rPr>
          <w:rFonts w:hint="eastAsia"/>
        </w:rPr>
        <w:t>nova-volume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iSCSI</w:t>
      </w:r>
      <w:proofErr w:type="spellEnd"/>
      <w:r>
        <w:rPr>
          <w:rFonts w:hint="eastAsia"/>
        </w:rPr>
        <w:t xml:space="preserve"> target</w:t>
      </w:r>
      <w:r>
        <w:rPr>
          <w:rFonts w:hint="eastAsia"/>
        </w:rPr>
        <w:t>）组件和</w:t>
      </w:r>
      <w:r>
        <w:rPr>
          <w:rFonts w:hint="eastAsia"/>
        </w:rPr>
        <w:t>nova-compute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iSCSI</w:t>
      </w:r>
      <w:proofErr w:type="spellEnd"/>
      <w:r>
        <w:rPr>
          <w:rFonts w:hint="eastAsia"/>
        </w:rPr>
        <w:t xml:space="preserve"> initiator</w:t>
      </w:r>
      <w:r>
        <w:rPr>
          <w:rFonts w:hint="eastAsia"/>
        </w:rPr>
        <w:t>）之间传输。这里采用</w:t>
      </w:r>
      <w:proofErr w:type="spellStart"/>
      <w:r>
        <w:rPr>
          <w:rFonts w:hint="eastAsia"/>
        </w:rPr>
        <w:t>iet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iSCSI</w:t>
      </w:r>
      <w:proofErr w:type="spellEnd"/>
      <w:r>
        <w:rPr>
          <w:rFonts w:hint="eastAsia"/>
        </w:rPr>
        <w:t xml:space="preserve"> Enterprise Target</w:t>
      </w:r>
      <w:r>
        <w:rPr>
          <w:rFonts w:hint="eastAsia"/>
        </w:rPr>
        <w:t>）作为</w:t>
      </w:r>
      <w:proofErr w:type="spellStart"/>
      <w:r>
        <w:rPr>
          <w:rFonts w:hint="eastAsia"/>
        </w:rPr>
        <w:t>iSCSI</w:t>
      </w:r>
      <w:proofErr w:type="spellEnd"/>
      <w:r>
        <w:rPr>
          <w:rFonts w:hint="eastAsia"/>
        </w:rPr>
        <w:t xml:space="preserve"> target</w:t>
      </w:r>
      <w:r>
        <w:rPr>
          <w:rFonts w:hint="eastAsia"/>
        </w:rPr>
        <w:t>软件。</w:t>
      </w:r>
    </w:p>
    <w:p w:rsidR="009A63A2" w:rsidRDefault="009A63A2" w:rsidP="00A07BA2">
      <w:pPr>
        <w:pStyle w:val="a5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iet</w:t>
      </w:r>
      <w:proofErr w:type="spellEnd"/>
      <w:r>
        <w:rPr>
          <w:rFonts w:hint="eastAsia"/>
        </w:rPr>
        <w:t>软件，需要在</w:t>
      </w:r>
      <w:proofErr w:type="spellStart"/>
      <w:r>
        <w:rPr>
          <w:rFonts w:hint="eastAsia"/>
        </w:rPr>
        <w:t>nova.conf</w:t>
      </w:r>
      <w:proofErr w:type="spellEnd"/>
      <w:r>
        <w:rPr>
          <w:rFonts w:hint="eastAsia"/>
        </w:rPr>
        <w:t>文件</w:t>
      </w:r>
      <w:r w:rsidR="004166AE">
        <w:rPr>
          <w:rFonts w:hint="eastAsia"/>
        </w:rPr>
        <w:t>添加如下标记：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4166AE" w:rsidTr="004166AE"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166AE" w:rsidRDefault="004166AE" w:rsidP="00A07BA2">
            <w:pPr>
              <w:pStyle w:val="a5"/>
              <w:tabs>
                <w:tab w:val="left" w:pos="3171"/>
              </w:tabs>
              <w:ind w:firstLine="0"/>
            </w:pPr>
            <w:proofErr w:type="spellStart"/>
            <w:r w:rsidRPr="004166AE">
              <w:t>iscsi_helper</w:t>
            </w:r>
            <w:proofErr w:type="spellEnd"/>
            <w:r w:rsidRPr="004166AE">
              <w:t>=</w:t>
            </w:r>
            <w:proofErr w:type="spellStart"/>
            <w:r w:rsidRPr="004166AE">
              <w:t>ietadm</w:t>
            </w:r>
            <w:proofErr w:type="spellEnd"/>
          </w:p>
        </w:tc>
      </w:tr>
    </w:tbl>
    <w:p w:rsidR="004166AE" w:rsidRDefault="004166AE" w:rsidP="00A07BA2">
      <w:pPr>
        <w:pStyle w:val="2"/>
      </w:pPr>
      <w:bookmarkStart w:id="30" w:name="_Toc353441299"/>
      <w:r>
        <w:rPr>
          <w:rFonts w:hint="eastAsia"/>
        </w:rPr>
        <w:t>安装Dashboard</w:t>
      </w:r>
      <w:bookmarkEnd w:id="30"/>
    </w:p>
    <w:p w:rsidR="004166AE" w:rsidRDefault="004166AE" w:rsidP="00A07BA2">
      <w:pPr>
        <w:pStyle w:val="a5"/>
        <w:jc w:val="left"/>
      </w:pPr>
      <w:r>
        <w:t xml:space="preserve">root@node1:~# </w:t>
      </w:r>
      <w:proofErr w:type="gramStart"/>
      <w:r w:rsidRPr="004166AE">
        <w:rPr>
          <w:color w:val="FF0000"/>
        </w:rPr>
        <w:t>aptitude install</w:t>
      </w:r>
      <w:proofErr w:type="gramEnd"/>
      <w:r w:rsidRPr="004166AE">
        <w:rPr>
          <w:color w:val="FF0000"/>
        </w:rPr>
        <w:t xml:space="preserve"> </w:t>
      </w:r>
      <w:proofErr w:type="spellStart"/>
      <w:r w:rsidRPr="004166AE">
        <w:rPr>
          <w:color w:val="FF0000"/>
        </w:rPr>
        <w:t>openstack</w:t>
      </w:r>
      <w:proofErr w:type="spellEnd"/>
      <w:r w:rsidRPr="004166AE">
        <w:rPr>
          <w:color w:val="FF0000"/>
        </w:rPr>
        <w:t>-dashboard</w:t>
      </w:r>
      <w:r w:rsidRPr="004166AE">
        <w:rPr>
          <w:rFonts w:hint="eastAsia"/>
          <w:color w:val="FF0000"/>
        </w:rPr>
        <w:t xml:space="preserve"> </w:t>
      </w:r>
      <w:proofErr w:type="spellStart"/>
      <w:r w:rsidRPr="004166AE">
        <w:rPr>
          <w:color w:val="FF0000"/>
        </w:rPr>
        <w:t>memcached</w:t>
      </w:r>
      <w:proofErr w:type="spellEnd"/>
      <w:r w:rsidRPr="004166AE">
        <w:rPr>
          <w:rFonts w:hint="eastAsia"/>
          <w:color w:val="FF0000"/>
        </w:rPr>
        <w:t xml:space="preserve"> </w:t>
      </w:r>
      <w:proofErr w:type="spellStart"/>
      <w:r w:rsidRPr="004166AE">
        <w:rPr>
          <w:color w:val="FF0000"/>
        </w:rPr>
        <w:t>openstack</w:t>
      </w:r>
      <w:proofErr w:type="spellEnd"/>
      <w:r w:rsidRPr="004166AE">
        <w:rPr>
          <w:color w:val="FF0000"/>
        </w:rPr>
        <w:t>-dashboard-</w:t>
      </w:r>
      <w:proofErr w:type="spellStart"/>
      <w:r w:rsidRPr="004166AE">
        <w:rPr>
          <w:color w:val="FF0000"/>
        </w:rPr>
        <w:t>ubuntu</w:t>
      </w:r>
      <w:proofErr w:type="spellEnd"/>
      <w:r w:rsidRPr="004166AE">
        <w:rPr>
          <w:color w:val="FF0000"/>
        </w:rPr>
        <w:t>-theme</w:t>
      </w:r>
    </w:p>
    <w:p w:rsidR="004166AE" w:rsidRDefault="004166AE" w:rsidP="00A07BA2">
      <w:pPr>
        <w:pStyle w:val="a5"/>
        <w:jc w:val="left"/>
      </w:pPr>
      <w:r>
        <w:rPr>
          <w:rFonts w:hint="eastAsia"/>
        </w:rPr>
        <w:t>安装后，在浏览器输入</w:t>
      </w:r>
      <w:r w:rsidRPr="004166AE">
        <w:t>http://</w:t>
      </w:r>
      <w:r w:rsidRPr="004166AE">
        <w:rPr>
          <w:rFonts w:hint="eastAsia"/>
        </w:rPr>
        <w:t>192.168.1.50</w:t>
      </w:r>
      <w:r>
        <w:rPr>
          <w:rFonts w:hint="eastAsia"/>
        </w:rPr>
        <w:t>即可见到登陆界面。</w:t>
      </w:r>
    </w:p>
    <w:p w:rsidR="004166AE" w:rsidRDefault="004166AE" w:rsidP="00A07BA2">
      <w:pPr>
        <w:pStyle w:val="a5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D4FB3E" wp14:editId="4DB77A79">
            <wp:extent cx="2410059" cy="32458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8892" cy="325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9C" w:rsidRDefault="004C4A9C" w:rsidP="00A07BA2">
      <w:pPr>
        <w:pStyle w:val="a5"/>
        <w:jc w:val="center"/>
      </w:pPr>
      <w:r>
        <w:rPr>
          <w:noProof/>
        </w:rPr>
        <w:drawing>
          <wp:inline distT="0" distB="0" distL="0" distR="0" wp14:anchorId="12E264F4" wp14:editId="124794D3">
            <wp:extent cx="5486400" cy="25571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7E0" w:rsidRDefault="00B317E0" w:rsidP="00A07BA2">
      <w:pPr>
        <w:pStyle w:val="2"/>
      </w:pPr>
      <w:bookmarkStart w:id="31" w:name="_Toc353441300"/>
      <w:r>
        <w:rPr>
          <w:rFonts w:hint="eastAsia"/>
        </w:rPr>
        <w:t>配置Keystone</w:t>
      </w:r>
      <w:bookmarkEnd w:id="31"/>
    </w:p>
    <w:p w:rsidR="00B317E0" w:rsidRDefault="00B317E0" w:rsidP="00A07BA2">
      <w:pPr>
        <w:pStyle w:val="a5"/>
      </w:pPr>
      <w:r>
        <w:rPr>
          <w:rFonts w:hint="eastAsia"/>
        </w:rPr>
        <w:t>在</w:t>
      </w:r>
      <w:r w:rsidRPr="00B317E0">
        <w:rPr>
          <w:rFonts w:hint="eastAsia"/>
          <w:b/>
        </w:rPr>
        <w:t>节点</w:t>
      </w:r>
      <w:r w:rsidRPr="00B317E0">
        <w:rPr>
          <w:rFonts w:hint="eastAsia"/>
          <w:b/>
        </w:rPr>
        <w:t>1</w:t>
      </w:r>
      <w:r>
        <w:rPr>
          <w:rFonts w:hint="eastAsia"/>
        </w:rPr>
        <w:t>上创建如下服务：</w:t>
      </w:r>
    </w:p>
    <w:p w:rsidR="00B317E0" w:rsidRPr="00B317E0" w:rsidRDefault="00B317E0" w:rsidP="00A07BA2">
      <w:pPr>
        <w:pStyle w:val="a5"/>
      </w:pPr>
    </w:p>
    <w:p w:rsidR="00B317E0" w:rsidRPr="00B317E0" w:rsidRDefault="00B317E0" w:rsidP="00A07BA2">
      <w:pPr>
        <w:pStyle w:val="a5"/>
        <w:ind w:firstLine="0"/>
        <w:jc w:val="left"/>
        <w:rPr>
          <w:color w:val="FF0000"/>
        </w:rPr>
      </w:pPr>
      <w:r>
        <w:t>root@node1:~#</w:t>
      </w:r>
      <w:r w:rsidRPr="00B317E0">
        <w:rPr>
          <w:color w:val="FF0000"/>
        </w:rPr>
        <w:t xml:space="preserve"> </w:t>
      </w:r>
      <w:proofErr w:type="gramStart"/>
      <w:r w:rsidRPr="00B317E0">
        <w:rPr>
          <w:color w:val="FF0000"/>
        </w:rPr>
        <w:t>keystone service-create</w:t>
      </w:r>
      <w:proofErr w:type="gramEnd"/>
      <w:r w:rsidRPr="00B317E0">
        <w:rPr>
          <w:color w:val="FF0000"/>
        </w:rPr>
        <w:t xml:space="preserve"> --name nova --type compute --description '</w:t>
      </w:r>
      <w:proofErr w:type="spellStart"/>
      <w:r w:rsidRPr="00B317E0">
        <w:rPr>
          <w:color w:val="FF0000"/>
        </w:rPr>
        <w:t>OpenStack</w:t>
      </w:r>
      <w:proofErr w:type="spellEnd"/>
      <w:r w:rsidRPr="00B317E0">
        <w:rPr>
          <w:color w:val="FF0000"/>
        </w:rPr>
        <w:t xml:space="preserve"> Compute Service'</w:t>
      </w:r>
    </w:p>
    <w:p w:rsidR="00B317E0" w:rsidRDefault="00B317E0" w:rsidP="00A07BA2">
      <w:pPr>
        <w:pStyle w:val="a5"/>
        <w:ind w:firstLine="0"/>
        <w:jc w:val="left"/>
      </w:pPr>
      <w:r>
        <w:t xml:space="preserve">root@node1:~# </w:t>
      </w:r>
      <w:proofErr w:type="gramStart"/>
      <w:r w:rsidRPr="00B317E0">
        <w:rPr>
          <w:color w:val="FF0000"/>
        </w:rPr>
        <w:t>keystone service-create</w:t>
      </w:r>
      <w:proofErr w:type="gramEnd"/>
      <w:r w:rsidRPr="00B317E0">
        <w:rPr>
          <w:color w:val="FF0000"/>
        </w:rPr>
        <w:t xml:space="preserve"> --name nova-volume --type volume --description '</w:t>
      </w:r>
      <w:proofErr w:type="spellStart"/>
      <w:r w:rsidRPr="00B317E0">
        <w:rPr>
          <w:color w:val="FF0000"/>
        </w:rPr>
        <w:t>OpenStack</w:t>
      </w:r>
      <w:proofErr w:type="spellEnd"/>
      <w:r w:rsidRPr="00B317E0">
        <w:rPr>
          <w:color w:val="FF0000"/>
        </w:rPr>
        <w:t xml:space="preserve"> Nova Volume Service'</w:t>
      </w:r>
    </w:p>
    <w:p w:rsidR="00B317E0" w:rsidRPr="00B317E0" w:rsidRDefault="00B317E0" w:rsidP="00A07BA2">
      <w:pPr>
        <w:pStyle w:val="a5"/>
        <w:ind w:firstLine="0"/>
        <w:jc w:val="left"/>
        <w:rPr>
          <w:color w:val="FF0000"/>
        </w:rPr>
      </w:pPr>
      <w:r>
        <w:lastRenderedPageBreak/>
        <w:t xml:space="preserve">root@node1:~# </w:t>
      </w:r>
      <w:proofErr w:type="gramStart"/>
      <w:r w:rsidRPr="00B317E0">
        <w:rPr>
          <w:color w:val="FF0000"/>
        </w:rPr>
        <w:t>keystone service-create</w:t>
      </w:r>
      <w:proofErr w:type="gramEnd"/>
      <w:r w:rsidRPr="00B317E0">
        <w:rPr>
          <w:color w:val="FF0000"/>
        </w:rPr>
        <w:t xml:space="preserve"> --name glance --type image --description '</w:t>
      </w:r>
      <w:proofErr w:type="spellStart"/>
      <w:r w:rsidRPr="00B317E0">
        <w:rPr>
          <w:color w:val="FF0000"/>
        </w:rPr>
        <w:t>OpenStack</w:t>
      </w:r>
      <w:proofErr w:type="spellEnd"/>
      <w:r w:rsidRPr="00B317E0">
        <w:rPr>
          <w:color w:val="FF0000"/>
        </w:rPr>
        <w:t xml:space="preserve"> Image Service'</w:t>
      </w:r>
    </w:p>
    <w:p w:rsidR="00B317E0" w:rsidRPr="00B317E0" w:rsidRDefault="00B317E0" w:rsidP="00A07BA2">
      <w:pPr>
        <w:pStyle w:val="a5"/>
        <w:ind w:firstLine="0"/>
        <w:jc w:val="left"/>
        <w:rPr>
          <w:color w:val="FF0000"/>
        </w:rPr>
      </w:pPr>
      <w:r>
        <w:t xml:space="preserve">root@node1:~# </w:t>
      </w:r>
      <w:proofErr w:type="gramStart"/>
      <w:r w:rsidRPr="00B317E0">
        <w:rPr>
          <w:color w:val="FF0000"/>
        </w:rPr>
        <w:t>keystone service-create</w:t>
      </w:r>
      <w:proofErr w:type="gramEnd"/>
      <w:r w:rsidRPr="00B317E0">
        <w:rPr>
          <w:color w:val="FF0000"/>
        </w:rPr>
        <w:t xml:space="preserve"> --name keystone --type identity --description '</w:t>
      </w:r>
      <w:proofErr w:type="spellStart"/>
      <w:r w:rsidRPr="00B317E0">
        <w:rPr>
          <w:color w:val="FF0000"/>
        </w:rPr>
        <w:t>OpenStack</w:t>
      </w:r>
      <w:proofErr w:type="spellEnd"/>
      <w:r w:rsidRPr="00B317E0">
        <w:rPr>
          <w:color w:val="FF0000"/>
        </w:rPr>
        <w:t xml:space="preserve"> Identity Service'</w:t>
      </w:r>
    </w:p>
    <w:p w:rsidR="004166AE" w:rsidRDefault="00B317E0" w:rsidP="00A07BA2">
      <w:pPr>
        <w:pStyle w:val="a5"/>
        <w:ind w:firstLine="0"/>
        <w:jc w:val="left"/>
        <w:rPr>
          <w:color w:val="FF0000"/>
        </w:rPr>
      </w:pPr>
      <w:r>
        <w:t xml:space="preserve">root@node1:~# </w:t>
      </w:r>
      <w:proofErr w:type="gramStart"/>
      <w:r w:rsidRPr="00B317E0">
        <w:rPr>
          <w:color w:val="FF0000"/>
        </w:rPr>
        <w:t>keystone service-create</w:t>
      </w:r>
      <w:proofErr w:type="gramEnd"/>
      <w:r w:rsidRPr="00B317E0">
        <w:rPr>
          <w:color w:val="FF0000"/>
        </w:rPr>
        <w:t xml:space="preserve"> --name quantum --type network --description '</w:t>
      </w:r>
      <w:proofErr w:type="spellStart"/>
      <w:r w:rsidRPr="00B317E0">
        <w:rPr>
          <w:color w:val="FF0000"/>
        </w:rPr>
        <w:t>Openstack</w:t>
      </w:r>
      <w:proofErr w:type="spellEnd"/>
      <w:r w:rsidRPr="00B317E0">
        <w:rPr>
          <w:color w:val="FF0000"/>
        </w:rPr>
        <w:t xml:space="preserve"> Network Service'</w:t>
      </w:r>
    </w:p>
    <w:p w:rsidR="00B317E0" w:rsidRDefault="00B317E0" w:rsidP="00A07BA2">
      <w:pPr>
        <w:pStyle w:val="a5"/>
        <w:ind w:firstLine="0"/>
        <w:jc w:val="left"/>
        <w:rPr>
          <w:color w:val="FF0000"/>
        </w:rPr>
      </w:pPr>
    </w:p>
    <w:p w:rsidR="00B317E0" w:rsidRDefault="00B317E0" w:rsidP="00A07BA2">
      <w:pPr>
        <w:pStyle w:val="a5"/>
      </w:pPr>
      <w:r>
        <w:rPr>
          <w:rFonts w:hint="eastAsia"/>
        </w:rPr>
        <w:t>创建角色：</w:t>
      </w:r>
    </w:p>
    <w:p w:rsidR="00B317E0" w:rsidRDefault="00B317E0" w:rsidP="00A07BA2">
      <w:pPr>
        <w:pStyle w:val="a5"/>
      </w:pPr>
      <w:r>
        <w:t>root@node1:~#</w:t>
      </w:r>
      <w:r w:rsidRPr="00332A18">
        <w:rPr>
          <w:color w:val="FF0000"/>
        </w:rPr>
        <w:t xml:space="preserve"> keystone role-create --name </w:t>
      </w:r>
      <w:proofErr w:type="spellStart"/>
      <w:r w:rsidRPr="00332A18">
        <w:rPr>
          <w:color w:val="FF0000"/>
        </w:rPr>
        <w:t>KeystoneServiceAdmin</w:t>
      </w:r>
      <w:proofErr w:type="spellEnd"/>
    </w:p>
    <w:p w:rsidR="00B317E0" w:rsidRDefault="00B317E0" w:rsidP="00A07BA2">
      <w:pPr>
        <w:pStyle w:val="a5"/>
      </w:pPr>
      <w:r>
        <w:t>root@node1:~#</w:t>
      </w:r>
      <w:r w:rsidRPr="00332A18">
        <w:rPr>
          <w:color w:val="FF0000"/>
        </w:rPr>
        <w:t xml:space="preserve"> keystone role-create --name Admin</w:t>
      </w:r>
    </w:p>
    <w:p w:rsidR="00B317E0" w:rsidRDefault="00B317E0" w:rsidP="00A07BA2">
      <w:pPr>
        <w:pStyle w:val="a5"/>
      </w:pPr>
      <w:r>
        <w:t>root@node1:~#</w:t>
      </w:r>
      <w:r w:rsidRPr="00332A18">
        <w:rPr>
          <w:color w:val="FF0000"/>
        </w:rPr>
        <w:t xml:space="preserve"> keystone role-create --name Member</w:t>
      </w:r>
    </w:p>
    <w:p w:rsidR="00B317E0" w:rsidRDefault="00B317E0" w:rsidP="00A07BA2">
      <w:pPr>
        <w:pStyle w:val="a5"/>
      </w:pPr>
      <w:r>
        <w:t>root@node1:~#</w:t>
      </w:r>
      <w:r w:rsidRPr="00332A18">
        <w:rPr>
          <w:color w:val="FF0000"/>
        </w:rPr>
        <w:t xml:space="preserve"> keystone role-create --name </w:t>
      </w:r>
      <w:proofErr w:type="spellStart"/>
      <w:r w:rsidRPr="00332A18">
        <w:rPr>
          <w:color w:val="FF0000"/>
        </w:rPr>
        <w:t>sysadmin</w:t>
      </w:r>
      <w:proofErr w:type="spellEnd"/>
    </w:p>
    <w:p w:rsidR="00B317E0" w:rsidRDefault="00B317E0" w:rsidP="00A07BA2">
      <w:pPr>
        <w:pStyle w:val="a5"/>
      </w:pPr>
      <w:r w:rsidRPr="00B317E0">
        <w:t>root@node1:~#</w:t>
      </w:r>
      <w:r w:rsidRPr="00332A18">
        <w:rPr>
          <w:color w:val="FF0000"/>
        </w:rPr>
        <w:t xml:space="preserve"> keystone role-create --name </w:t>
      </w:r>
      <w:proofErr w:type="spellStart"/>
      <w:r w:rsidRPr="00332A18">
        <w:rPr>
          <w:color w:val="FF0000"/>
        </w:rPr>
        <w:t>netadmin</w:t>
      </w:r>
      <w:proofErr w:type="spellEnd"/>
    </w:p>
    <w:p w:rsidR="00332A18" w:rsidRDefault="00332A18" w:rsidP="00A07BA2">
      <w:pPr>
        <w:pStyle w:val="2"/>
      </w:pPr>
      <w:bookmarkStart w:id="32" w:name="_Toc353441301"/>
      <w:r>
        <w:rPr>
          <w:rFonts w:hint="eastAsia"/>
        </w:rPr>
        <w:t>配置用户与租客（Keystone）</w:t>
      </w:r>
      <w:bookmarkEnd w:id="32"/>
    </w:p>
    <w:p w:rsidR="00332A18" w:rsidRDefault="00332A18" w:rsidP="00003065">
      <w:pPr>
        <w:pStyle w:val="a5"/>
      </w:pPr>
      <w:r>
        <w:rPr>
          <w:rFonts w:hint="eastAsia"/>
        </w:rPr>
        <w:t>只有</w:t>
      </w:r>
      <w:r>
        <w:rPr>
          <w:rFonts w:hint="eastAsia"/>
        </w:rPr>
        <w:t>admin</w:t>
      </w:r>
      <w:r>
        <w:rPr>
          <w:rFonts w:hint="eastAsia"/>
        </w:rPr>
        <w:t>用户与</w:t>
      </w:r>
      <w:r w:rsidR="00003065">
        <w:rPr>
          <w:rFonts w:hint="eastAsia"/>
        </w:rPr>
        <w:t>admin</w:t>
      </w:r>
      <w:r>
        <w:rPr>
          <w:rFonts w:hint="eastAsia"/>
        </w:rPr>
        <w:t>租户需要通过</w:t>
      </w:r>
      <w:r>
        <w:rPr>
          <w:rFonts w:hint="eastAsia"/>
        </w:rPr>
        <w:t>keystone</w:t>
      </w:r>
      <w:r>
        <w:rPr>
          <w:rFonts w:hint="eastAsia"/>
        </w:rPr>
        <w:t>的命令行来创建</w:t>
      </w:r>
      <w:r w:rsidR="00003065">
        <w:rPr>
          <w:rFonts w:hint="eastAsia"/>
        </w:rPr>
        <w:t>，其他的用户及租户可以通过</w:t>
      </w:r>
      <w:r w:rsidR="00003065">
        <w:rPr>
          <w:rFonts w:hint="eastAsia"/>
        </w:rPr>
        <w:t>Dashboard</w:t>
      </w:r>
      <w:r w:rsidR="00003065">
        <w:rPr>
          <w:rFonts w:hint="eastAsia"/>
        </w:rPr>
        <w:t>的</w:t>
      </w:r>
      <w:r w:rsidR="00003065">
        <w:rPr>
          <w:rFonts w:hint="eastAsia"/>
        </w:rPr>
        <w:t>Web</w:t>
      </w:r>
      <w:r w:rsidR="00003065">
        <w:rPr>
          <w:rFonts w:hint="eastAsia"/>
        </w:rPr>
        <w:t>界面进行操作</w:t>
      </w:r>
      <w:r>
        <w:rPr>
          <w:rFonts w:hint="eastAsia"/>
        </w:rPr>
        <w:t>，</w:t>
      </w:r>
      <w:r w:rsidR="00003065">
        <w:rPr>
          <w:rFonts w:hint="eastAsia"/>
        </w:rPr>
        <w:t>本文的用户和租户如下图所示。</w:t>
      </w:r>
    </w:p>
    <w:p w:rsidR="00003065" w:rsidRDefault="009F1E6C" w:rsidP="00003065">
      <w:pPr>
        <w:pStyle w:val="a5"/>
      </w:pPr>
      <w:r>
        <w:object w:dxaOrig="8798" w:dyaOrig="3991">
          <v:shape id="_x0000_i1027" type="#_x0000_t75" style="width:386.55pt;height:176.2pt" o:ole="">
            <v:imagedata r:id="rId22" o:title=""/>
          </v:shape>
          <o:OLEObject Type="Embed" ProgID="Visio.Drawing.11" ShapeID="_x0000_i1027" DrawAspect="Content" ObjectID="_1427184842" r:id="rId23"/>
        </w:object>
      </w:r>
    </w:p>
    <w:p w:rsidR="00901082" w:rsidRDefault="00E66585" w:rsidP="00003065">
      <w:pPr>
        <w:pStyle w:val="a5"/>
      </w:pPr>
      <w:r>
        <w:rPr>
          <w:rFonts w:hint="eastAsia"/>
        </w:rPr>
        <w:t>为方便理解，此处列出</w:t>
      </w:r>
      <w:r>
        <w:rPr>
          <w:rFonts w:hint="eastAsia"/>
        </w:rPr>
        <w:t>UUID</w:t>
      </w:r>
      <w:r>
        <w:rPr>
          <w:rFonts w:hint="eastAsia"/>
        </w:rPr>
        <w:t>与图中的对应关系：</w:t>
      </w:r>
    </w:p>
    <w:tbl>
      <w:tblPr>
        <w:tblStyle w:val="23"/>
        <w:tblW w:w="0" w:type="auto"/>
        <w:tblLook w:val="04A0" w:firstRow="1" w:lastRow="0" w:firstColumn="1" w:lastColumn="0" w:noHBand="0" w:noVBand="1"/>
      </w:tblPr>
      <w:tblGrid>
        <w:gridCol w:w="696"/>
        <w:gridCol w:w="3989"/>
        <w:gridCol w:w="2509"/>
      </w:tblGrid>
      <w:tr w:rsidR="00E66585" w:rsidTr="00E66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E66585" w:rsidRDefault="00E66585" w:rsidP="00E66585">
            <w:pPr>
              <w:pStyle w:val="af6"/>
            </w:pPr>
          </w:p>
        </w:tc>
        <w:tc>
          <w:tcPr>
            <w:tcW w:w="0" w:type="auto"/>
          </w:tcPr>
          <w:p w:rsidR="00E66585" w:rsidRDefault="00E66585" w:rsidP="00E66585">
            <w:pPr>
              <w:pStyle w:val="af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UUID</w:t>
            </w:r>
          </w:p>
        </w:tc>
        <w:tc>
          <w:tcPr>
            <w:tcW w:w="0" w:type="auto"/>
          </w:tcPr>
          <w:p w:rsidR="00E66585" w:rsidRDefault="00E66585" w:rsidP="00E66585">
            <w:pPr>
              <w:pStyle w:val="af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</w:tr>
      <w:tr w:rsidR="00E66585" w:rsidTr="00E6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E66585" w:rsidRDefault="00E66585" w:rsidP="00E66585">
            <w:pPr>
              <w:pStyle w:val="af6"/>
            </w:pPr>
            <w:r>
              <w:rPr>
                <w:rFonts w:hint="eastAsia"/>
              </w:rPr>
              <w:t>租户</w:t>
            </w: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c935b4891263423e583fa7fe6567969f</w:t>
            </w: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admin</w:t>
            </w:r>
          </w:p>
        </w:tc>
      </w:tr>
      <w:tr w:rsidR="00E66585" w:rsidTr="00E66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66585" w:rsidRDefault="00E66585" w:rsidP="00E66585">
            <w:pPr>
              <w:pStyle w:val="af6"/>
            </w:pP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129c187605009f3750bb7b6f4562c92d</w:t>
            </w: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tenant1</w:t>
            </w:r>
          </w:p>
        </w:tc>
      </w:tr>
      <w:tr w:rsidR="00E66585" w:rsidTr="00E6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66585" w:rsidRDefault="00E66585" w:rsidP="00E66585">
            <w:pPr>
              <w:pStyle w:val="af6"/>
            </w:pP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ed3df1b67bf5c299a6d88bc0a71f8091</w:t>
            </w: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tenant2</w:t>
            </w:r>
          </w:p>
        </w:tc>
      </w:tr>
      <w:tr w:rsidR="00E66585" w:rsidTr="00E66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66585" w:rsidRDefault="00E66585" w:rsidP="00E66585">
            <w:pPr>
              <w:pStyle w:val="af6"/>
            </w:pP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1708c7aa7c71ca07d03ec132b7e694f8</w:t>
            </w: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tenant3</w:t>
            </w:r>
          </w:p>
        </w:tc>
      </w:tr>
      <w:tr w:rsidR="00E66585" w:rsidTr="00E6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66585" w:rsidRDefault="00E66585" w:rsidP="00E66585">
            <w:pPr>
              <w:pStyle w:val="af6"/>
            </w:pP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286168735d47e3c02ebc3841faeff8b9</w:t>
            </w: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tenant4</w:t>
            </w:r>
          </w:p>
        </w:tc>
      </w:tr>
      <w:tr w:rsidR="00E66585" w:rsidTr="00E66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E66585" w:rsidRPr="00E66585" w:rsidRDefault="00E66585" w:rsidP="00E66585">
            <w:pPr>
              <w:pStyle w:val="af6"/>
            </w:pPr>
            <w:r w:rsidRPr="00E66585">
              <w:t>客户</w:t>
            </w: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4ed95167e374a6522bc59434c1ec3a54</w:t>
            </w: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admin</w:t>
            </w:r>
          </w:p>
        </w:tc>
      </w:tr>
      <w:tr w:rsidR="00E66585" w:rsidTr="00E6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66585" w:rsidRDefault="00E66585" w:rsidP="00E66585">
            <w:pPr>
              <w:pStyle w:val="af6"/>
            </w:pP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51bf4e00e2df0315765d54b00a27b5a8</w:t>
            </w: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A</w:t>
            </w:r>
          </w:p>
        </w:tc>
      </w:tr>
      <w:tr w:rsidR="00E66585" w:rsidTr="00E66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66585" w:rsidRDefault="00E66585" w:rsidP="00E66585">
            <w:pPr>
              <w:pStyle w:val="af6"/>
            </w:pP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2198f650b4280c6cc45af7502f4fcd77</w:t>
            </w: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B</w:t>
            </w:r>
          </w:p>
        </w:tc>
      </w:tr>
      <w:tr w:rsidR="00E66585" w:rsidTr="00E6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66585" w:rsidRDefault="00E66585" w:rsidP="00E66585">
            <w:pPr>
              <w:pStyle w:val="af6"/>
            </w:pP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7374f5ff10a608c6b817ee4324e9c62b</w:t>
            </w: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C</w:t>
            </w:r>
          </w:p>
        </w:tc>
      </w:tr>
      <w:tr w:rsidR="00E66585" w:rsidTr="00E66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E66585" w:rsidRPr="00E66585" w:rsidRDefault="00E66585" w:rsidP="00E66585">
            <w:pPr>
              <w:pStyle w:val="af6"/>
            </w:pPr>
            <w:r w:rsidRPr="00E66585">
              <w:t>角色</w:t>
            </w: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293844c425898b66cb82b4e727601ae0</w:t>
            </w: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Admin</w:t>
            </w:r>
          </w:p>
        </w:tc>
      </w:tr>
      <w:tr w:rsidR="00E66585" w:rsidTr="00E6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66585" w:rsidRDefault="00E66585" w:rsidP="00E66585">
            <w:pPr>
              <w:pStyle w:val="af6"/>
            </w:pP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87b6b969ef1f8bec61938b6e15b865a7</w:t>
            </w: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Member</w:t>
            </w:r>
          </w:p>
        </w:tc>
      </w:tr>
      <w:tr w:rsidR="00E66585" w:rsidTr="00E66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66585" w:rsidRDefault="00E66585" w:rsidP="00E66585">
            <w:pPr>
              <w:pStyle w:val="af6"/>
            </w:pP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7bbaa04f2d39b5a45f21a288e4ec3426</w:t>
            </w: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E66585">
              <w:rPr>
                <w:szCs w:val="21"/>
              </w:rPr>
              <w:t>sysadmin</w:t>
            </w:r>
            <w:proofErr w:type="spellEnd"/>
          </w:p>
        </w:tc>
      </w:tr>
      <w:tr w:rsidR="00E66585" w:rsidTr="00E6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66585" w:rsidRDefault="00E66585" w:rsidP="00E66585">
            <w:pPr>
              <w:pStyle w:val="af6"/>
            </w:pP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6ef53e7c81b66797ec23c00cddec615f</w:t>
            </w: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E66585">
              <w:rPr>
                <w:szCs w:val="21"/>
              </w:rPr>
              <w:t>netadmin</w:t>
            </w:r>
            <w:proofErr w:type="spellEnd"/>
          </w:p>
        </w:tc>
      </w:tr>
      <w:tr w:rsidR="00E66585" w:rsidTr="00E66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66585" w:rsidRDefault="00E66585" w:rsidP="00E66585">
            <w:pPr>
              <w:pStyle w:val="af6"/>
            </w:pP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293844c425898b66cb82b4e727601ae0</w:t>
            </w: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E66585">
              <w:rPr>
                <w:szCs w:val="21"/>
              </w:rPr>
              <w:t>KeystoneServiceAdmin</w:t>
            </w:r>
            <w:proofErr w:type="spellEnd"/>
          </w:p>
        </w:tc>
      </w:tr>
    </w:tbl>
    <w:p w:rsidR="00E66585" w:rsidRDefault="00E66585" w:rsidP="00003065">
      <w:pPr>
        <w:pStyle w:val="a5"/>
      </w:pPr>
    </w:p>
    <w:p w:rsidR="009F1E6C" w:rsidRDefault="009F1E6C" w:rsidP="00003065">
      <w:pPr>
        <w:pStyle w:val="a5"/>
      </w:pPr>
      <w:r>
        <w:rPr>
          <w:rFonts w:hint="eastAsia"/>
        </w:rPr>
        <w:t>创建租户（项目）：</w:t>
      </w:r>
    </w:p>
    <w:p w:rsidR="009F1E6C" w:rsidRDefault="009F1E6C" w:rsidP="009F1E6C">
      <w:pPr>
        <w:pStyle w:val="a5"/>
      </w:pPr>
      <w:r>
        <w:t>root@node1:~#</w:t>
      </w:r>
      <w:r w:rsidRPr="009F1E6C">
        <w:rPr>
          <w:color w:val="FF0000"/>
        </w:rPr>
        <w:t xml:space="preserve"> keystone tenant-create --name admin</w:t>
      </w:r>
    </w:p>
    <w:p w:rsidR="009F1E6C" w:rsidRDefault="009F1E6C" w:rsidP="009F1E6C">
      <w:pPr>
        <w:pStyle w:val="a5"/>
      </w:pPr>
      <w:r>
        <w:t>root@node1:~#</w:t>
      </w:r>
      <w:r w:rsidRPr="009F1E6C">
        <w:rPr>
          <w:color w:val="FF0000"/>
        </w:rPr>
        <w:t xml:space="preserve"> keystone tenant-create --name tenant1</w:t>
      </w:r>
    </w:p>
    <w:p w:rsidR="009F1E6C" w:rsidRDefault="009F1E6C" w:rsidP="009F1E6C">
      <w:pPr>
        <w:pStyle w:val="a5"/>
      </w:pPr>
      <w:r>
        <w:t>root@node1:~#</w:t>
      </w:r>
      <w:r w:rsidRPr="009F1E6C">
        <w:rPr>
          <w:color w:val="FF0000"/>
        </w:rPr>
        <w:t xml:space="preserve"> keystone tenant-create --name tenant2</w:t>
      </w:r>
    </w:p>
    <w:p w:rsidR="009F1E6C" w:rsidRDefault="009F1E6C" w:rsidP="009F1E6C">
      <w:pPr>
        <w:pStyle w:val="a5"/>
      </w:pPr>
      <w:r>
        <w:t>root@node1:~#</w:t>
      </w:r>
      <w:r w:rsidRPr="009F1E6C">
        <w:rPr>
          <w:color w:val="FF0000"/>
        </w:rPr>
        <w:t xml:space="preserve"> keystone tenant-create --name tenant</w:t>
      </w:r>
      <w:r w:rsidRPr="009F1E6C">
        <w:rPr>
          <w:rFonts w:hint="eastAsia"/>
          <w:color w:val="FF0000"/>
        </w:rPr>
        <w:t>3</w:t>
      </w:r>
    </w:p>
    <w:p w:rsidR="009F1E6C" w:rsidRDefault="009F1E6C" w:rsidP="009F1E6C">
      <w:pPr>
        <w:pStyle w:val="a5"/>
      </w:pPr>
      <w:r>
        <w:t>root@node1:~#</w:t>
      </w:r>
      <w:r w:rsidRPr="009F1E6C">
        <w:rPr>
          <w:color w:val="FF0000"/>
        </w:rPr>
        <w:t xml:space="preserve"> keystone tenant-create --name tenant</w:t>
      </w:r>
      <w:r w:rsidRPr="009F1E6C">
        <w:rPr>
          <w:rFonts w:hint="eastAsia"/>
          <w:color w:val="FF0000"/>
        </w:rPr>
        <w:t>4</w:t>
      </w:r>
    </w:p>
    <w:p w:rsidR="009F1E6C" w:rsidRDefault="009F1E6C" w:rsidP="009F1E6C">
      <w:pPr>
        <w:pStyle w:val="a5"/>
      </w:pPr>
    </w:p>
    <w:p w:rsidR="009F1E6C" w:rsidRDefault="009F1E6C" w:rsidP="009F1E6C">
      <w:pPr>
        <w:pStyle w:val="a5"/>
      </w:pPr>
      <w:r>
        <w:rPr>
          <w:rFonts w:hint="eastAsia"/>
        </w:rPr>
        <w:t>创建用户：</w:t>
      </w:r>
    </w:p>
    <w:p w:rsidR="009F1E6C" w:rsidRDefault="009F1E6C" w:rsidP="009F1E6C">
      <w:pPr>
        <w:pStyle w:val="a5"/>
      </w:pPr>
      <w:r>
        <w:rPr>
          <w:rFonts w:hint="eastAsia"/>
        </w:rPr>
        <w:t>创建用户需要用到租户的</w:t>
      </w:r>
      <w:r>
        <w:rPr>
          <w:rFonts w:hint="eastAsia"/>
        </w:rPr>
        <w:t>UUID</w:t>
      </w:r>
      <w:r>
        <w:rPr>
          <w:rFonts w:hint="eastAsia"/>
        </w:rPr>
        <w:t>，先执行：</w:t>
      </w:r>
    </w:p>
    <w:p w:rsidR="009F1E6C" w:rsidRDefault="009F1E6C" w:rsidP="009F1E6C">
      <w:pPr>
        <w:pStyle w:val="a5"/>
      </w:pPr>
      <w:r w:rsidRPr="009F1E6C">
        <w:t>root@node1:~# keystone tenant-list</w:t>
      </w:r>
    </w:p>
    <w:p w:rsidR="009F1E6C" w:rsidRDefault="009F1E6C" w:rsidP="009F1E6C">
      <w:pPr>
        <w:pStyle w:val="a5"/>
      </w:pPr>
      <w:r>
        <w:rPr>
          <w:rFonts w:hint="eastAsia"/>
        </w:rPr>
        <w:t>查看所有的租户，输出如下：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9F1E6C" w:rsidTr="009F1E6C">
        <w:tc>
          <w:tcPr>
            <w:tcW w:w="9287" w:type="dxa"/>
          </w:tcPr>
          <w:p w:rsidR="0038610C" w:rsidRPr="00546ADF" w:rsidRDefault="0038610C" w:rsidP="0038610C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>+----------------------------------+---------+---------+</w:t>
            </w:r>
          </w:p>
          <w:p w:rsidR="0038610C" w:rsidRPr="00546ADF" w:rsidRDefault="0038610C" w:rsidP="0038610C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>|</w:t>
            </w:r>
            <w:r w:rsidR="00546ADF">
              <w:rPr>
                <w:rFonts w:ascii="Ubuntu Mono" w:hAnsi="Ubuntu Mono" w:hint="eastAsia"/>
                <w:sz w:val="18"/>
                <w:szCs w:val="18"/>
              </w:rPr>
              <w:t xml:space="preserve">                 </w:t>
            </w:r>
            <w:r w:rsidRPr="00546ADF">
              <w:rPr>
                <w:rFonts w:ascii="Ubuntu Mono" w:hAnsi="Ubuntu Mono"/>
                <w:sz w:val="18"/>
                <w:szCs w:val="18"/>
              </w:rPr>
              <w:t>id</w:t>
            </w:r>
            <w:r w:rsidR="00546ADF">
              <w:rPr>
                <w:rFonts w:ascii="Ubuntu Mono" w:hAnsi="Ubuntu Mono" w:hint="eastAsia"/>
                <w:sz w:val="18"/>
                <w:szCs w:val="18"/>
              </w:rPr>
              <w:t xml:space="preserve">               </w:t>
            </w:r>
            <w:r w:rsidRPr="00546ADF">
              <w:rPr>
                <w:rFonts w:ascii="Ubuntu Mono" w:hAnsi="Ubuntu Mono"/>
                <w:sz w:val="18"/>
                <w:szCs w:val="18"/>
              </w:rPr>
              <w:t>|</w:t>
            </w:r>
            <w:r w:rsidRPr="00546ADF">
              <w:rPr>
                <w:rFonts w:ascii="Ubuntu Mono" w:hAnsi="Ubuntu Mono" w:hint="eastAsia"/>
                <w:sz w:val="18"/>
                <w:szCs w:val="18"/>
              </w:rPr>
              <w:t xml:space="preserve">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name </w:t>
            </w:r>
            <w:r w:rsidRPr="00546ADF">
              <w:rPr>
                <w:rFonts w:ascii="Ubuntu Mono" w:hAnsi="Ubuntu Mono" w:hint="eastAsia"/>
                <w:sz w:val="18"/>
                <w:szCs w:val="18"/>
              </w:rPr>
              <w:t xml:space="preserve"> </w:t>
            </w:r>
            <w:r w:rsidRPr="00546ADF">
              <w:rPr>
                <w:rFonts w:ascii="Ubuntu Mono" w:hAnsi="Ubuntu Mono"/>
                <w:sz w:val="18"/>
                <w:szCs w:val="18"/>
              </w:rPr>
              <w:t>| enabled |</w:t>
            </w:r>
          </w:p>
          <w:p w:rsidR="0038610C" w:rsidRPr="00546ADF" w:rsidRDefault="0038610C" w:rsidP="0038610C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>+----------------------------------+---------+---------+</w:t>
            </w:r>
          </w:p>
          <w:p w:rsidR="0038610C" w:rsidRPr="00546ADF" w:rsidRDefault="0038610C" w:rsidP="0038610C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 xml:space="preserve">| c935b4891263423e583fa7fe6567969f | admin </w:t>
            </w:r>
            <w:r w:rsidRPr="00546ADF">
              <w:rPr>
                <w:rFonts w:ascii="Ubuntu Mono" w:hAnsi="Ubuntu Mono" w:hint="eastAsia"/>
                <w:sz w:val="18"/>
                <w:szCs w:val="18"/>
              </w:rPr>
              <w:t xml:space="preserve">  </w:t>
            </w:r>
            <w:r w:rsidRPr="00546ADF">
              <w:rPr>
                <w:rFonts w:ascii="Ubuntu Mono" w:hAnsi="Ubuntu Mono"/>
                <w:sz w:val="18"/>
                <w:szCs w:val="18"/>
              </w:rPr>
              <w:t>| True</w:t>
            </w:r>
            <w:r w:rsidRPr="00546ADF">
              <w:rPr>
                <w:rFonts w:ascii="Ubuntu Mono" w:hAnsi="Ubuntu Mono" w:hint="eastAsia"/>
                <w:sz w:val="18"/>
                <w:szCs w:val="18"/>
              </w:rPr>
              <w:t xml:space="preserve">    </w:t>
            </w:r>
            <w:r w:rsidRPr="00546ADF">
              <w:rPr>
                <w:rFonts w:ascii="Ubuntu Mono" w:hAnsi="Ubuntu Mono"/>
                <w:sz w:val="18"/>
                <w:szCs w:val="18"/>
              </w:rPr>
              <w:t>|</w:t>
            </w:r>
          </w:p>
          <w:p w:rsidR="0038610C" w:rsidRPr="00546ADF" w:rsidRDefault="0038610C" w:rsidP="0038610C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>| 129c187605009f3750bb7b6f4562c92d | tenant1 | True</w:t>
            </w:r>
            <w:r w:rsidRPr="00546ADF">
              <w:rPr>
                <w:rFonts w:ascii="Ubuntu Mono" w:hAnsi="Ubuntu Mono" w:hint="eastAsia"/>
                <w:sz w:val="18"/>
                <w:szCs w:val="18"/>
              </w:rPr>
              <w:t xml:space="preserve">    </w:t>
            </w:r>
            <w:r w:rsidRPr="00546ADF">
              <w:rPr>
                <w:rFonts w:ascii="Ubuntu Mono" w:hAnsi="Ubuntu Mono"/>
                <w:sz w:val="18"/>
                <w:szCs w:val="18"/>
              </w:rPr>
              <w:t>|</w:t>
            </w:r>
          </w:p>
          <w:p w:rsidR="0038610C" w:rsidRPr="00546ADF" w:rsidRDefault="0038610C" w:rsidP="0038610C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>| ed3df1b67bf5c299a6d88bc0a71f8091 | tenant2 | True</w:t>
            </w:r>
            <w:r w:rsidRPr="00546ADF">
              <w:rPr>
                <w:rFonts w:ascii="Ubuntu Mono" w:hAnsi="Ubuntu Mono" w:hint="eastAsia"/>
                <w:sz w:val="18"/>
                <w:szCs w:val="18"/>
              </w:rPr>
              <w:t xml:space="preserve">    </w:t>
            </w:r>
            <w:r w:rsidRPr="00546ADF">
              <w:rPr>
                <w:rFonts w:ascii="Ubuntu Mono" w:hAnsi="Ubuntu Mono"/>
                <w:sz w:val="18"/>
                <w:szCs w:val="18"/>
              </w:rPr>
              <w:t>|</w:t>
            </w:r>
          </w:p>
          <w:p w:rsidR="0038610C" w:rsidRPr="00546ADF" w:rsidRDefault="0038610C" w:rsidP="0038610C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>| 1708c7aa7c71ca07d03ec132b7e694f8 | tenant</w:t>
            </w:r>
            <w:r w:rsidRPr="00546ADF">
              <w:rPr>
                <w:rFonts w:ascii="Ubuntu Mono" w:hAnsi="Ubuntu Mono" w:hint="eastAsia"/>
                <w:sz w:val="18"/>
                <w:szCs w:val="18"/>
              </w:rPr>
              <w:t>3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| True</w:t>
            </w:r>
            <w:r w:rsidRPr="00546ADF">
              <w:rPr>
                <w:rFonts w:ascii="Ubuntu Mono" w:hAnsi="Ubuntu Mono" w:hint="eastAsia"/>
                <w:sz w:val="18"/>
                <w:szCs w:val="18"/>
              </w:rPr>
              <w:t xml:space="preserve">    </w:t>
            </w:r>
            <w:r w:rsidRPr="00546ADF">
              <w:rPr>
                <w:rFonts w:ascii="Ubuntu Mono" w:hAnsi="Ubuntu Mono"/>
                <w:sz w:val="18"/>
                <w:szCs w:val="18"/>
              </w:rPr>
              <w:t>|</w:t>
            </w:r>
          </w:p>
          <w:p w:rsidR="0038610C" w:rsidRPr="00546ADF" w:rsidRDefault="0038610C" w:rsidP="0038610C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>| 286168735d47e3c02ebc3841faeff8b9 | tenant</w:t>
            </w:r>
            <w:r w:rsidRPr="00546ADF">
              <w:rPr>
                <w:rFonts w:ascii="Ubuntu Mono" w:hAnsi="Ubuntu Mono" w:hint="eastAsia"/>
                <w:sz w:val="18"/>
                <w:szCs w:val="18"/>
              </w:rPr>
              <w:t>4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| True</w:t>
            </w:r>
            <w:r w:rsidRPr="00546ADF">
              <w:rPr>
                <w:rFonts w:ascii="Ubuntu Mono" w:hAnsi="Ubuntu Mono" w:hint="eastAsia"/>
                <w:sz w:val="18"/>
                <w:szCs w:val="18"/>
              </w:rPr>
              <w:t xml:space="preserve">    </w:t>
            </w:r>
            <w:r w:rsidRPr="00546ADF">
              <w:rPr>
                <w:rFonts w:ascii="Ubuntu Mono" w:hAnsi="Ubuntu Mono"/>
                <w:sz w:val="18"/>
                <w:szCs w:val="18"/>
              </w:rPr>
              <w:t>|</w:t>
            </w:r>
          </w:p>
          <w:p w:rsidR="009F1E6C" w:rsidRPr="00546ADF" w:rsidRDefault="0038610C" w:rsidP="0038610C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>+----------------------------------+---------+---------+</w:t>
            </w:r>
          </w:p>
        </w:tc>
      </w:tr>
    </w:tbl>
    <w:p w:rsidR="009F1E6C" w:rsidRDefault="009F1E6C" w:rsidP="009F1E6C">
      <w:pPr>
        <w:pStyle w:val="a5"/>
      </w:pPr>
    </w:p>
    <w:p w:rsidR="009F1E6C" w:rsidRDefault="0038610C">
      <w:pPr>
        <w:pStyle w:val="a5"/>
        <w:rPr>
          <w:rFonts w:ascii="Ubuntu Mono" w:hAnsi="Ubuntu Mono"/>
        </w:rPr>
      </w:pPr>
      <w:r>
        <w:rPr>
          <w:rFonts w:ascii="Ubuntu Mono" w:hAnsi="Ubuntu Mono" w:hint="eastAsia"/>
        </w:rPr>
        <w:t>创建用户：</w:t>
      </w:r>
    </w:p>
    <w:p w:rsidR="0038610C" w:rsidRPr="00901082" w:rsidRDefault="0038610C" w:rsidP="00901082">
      <w:pPr>
        <w:pStyle w:val="a5"/>
        <w:ind w:firstLine="0"/>
        <w:jc w:val="left"/>
        <w:rPr>
          <w:color w:val="FF0000"/>
        </w:rPr>
      </w:pPr>
      <w:r w:rsidRPr="0038610C">
        <w:t xml:space="preserve">root@node1:~# </w:t>
      </w:r>
      <w:r w:rsidRPr="00901082">
        <w:rPr>
          <w:color w:val="FF0000"/>
        </w:rPr>
        <w:t>keystone user-create --name admin --</w:t>
      </w:r>
      <w:proofErr w:type="spellStart"/>
      <w:r w:rsidRPr="00901082">
        <w:rPr>
          <w:color w:val="FF0000"/>
        </w:rPr>
        <w:t>tenant_id</w:t>
      </w:r>
      <w:proofErr w:type="spellEnd"/>
      <w:r w:rsidRPr="00901082">
        <w:rPr>
          <w:color w:val="FF0000"/>
        </w:rPr>
        <w:t xml:space="preserve"> </w:t>
      </w:r>
      <w:r w:rsidR="00DC3D51">
        <w:rPr>
          <w:rFonts w:hint="eastAsia"/>
          <w:color w:val="FF0000"/>
        </w:rPr>
        <w:t>&lt;</w:t>
      </w:r>
      <w:r w:rsidR="00DC3D51">
        <w:rPr>
          <w:rFonts w:hint="eastAsia"/>
          <w:color w:val="FF0000"/>
        </w:rPr>
        <w:t>租户</w:t>
      </w:r>
      <w:r w:rsidR="00DC3D51">
        <w:rPr>
          <w:rFonts w:hint="eastAsia"/>
          <w:color w:val="FF0000"/>
        </w:rPr>
        <w:t>admin</w:t>
      </w:r>
      <w:r w:rsidR="00DC3D51">
        <w:rPr>
          <w:rFonts w:hint="eastAsia"/>
          <w:color w:val="FF0000"/>
        </w:rPr>
        <w:t>的</w:t>
      </w:r>
      <w:r w:rsidR="00DC3D51">
        <w:rPr>
          <w:rFonts w:hint="eastAsia"/>
          <w:color w:val="FF0000"/>
        </w:rPr>
        <w:t>UUID&gt;</w:t>
      </w:r>
      <w:r w:rsidRPr="00901082">
        <w:rPr>
          <w:color w:val="FF0000"/>
        </w:rPr>
        <w:t>--pass 123456 --email admin@</w:t>
      </w:r>
      <w:r w:rsidRPr="00901082">
        <w:rPr>
          <w:rFonts w:hint="eastAsia"/>
          <w:color w:val="FF0000"/>
        </w:rPr>
        <w:t>test.</w:t>
      </w:r>
      <w:proofErr w:type="gramStart"/>
      <w:r w:rsidRPr="00901082">
        <w:rPr>
          <w:rFonts w:hint="eastAsia"/>
          <w:color w:val="FF0000"/>
        </w:rPr>
        <w:t>com</w:t>
      </w:r>
      <w:proofErr w:type="gramEnd"/>
      <w:r w:rsidRPr="00901082">
        <w:rPr>
          <w:color w:val="FF0000"/>
        </w:rPr>
        <w:t xml:space="preserve"> --enabled true</w:t>
      </w:r>
    </w:p>
    <w:p w:rsidR="0038610C" w:rsidRPr="00901082" w:rsidRDefault="0038610C" w:rsidP="00901082">
      <w:pPr>
        <w:pStyle w:val="a5"/>
        <w:ind w:firstLine="0"/>
        <w:jc w:val="left"/>
        <w:rPr>
          <w:color w:val="FF0000"/>
        </w:rPr>
      </w:pPr>
      <w:r w:rsidRPr="0038610C">
        <w:t xml:space="preserve">root@node1:~# </w:t>
      </w:r>
      <w:r w:rsidRPr="00901082">
        <w:rPr>
          <w:color w:val="FF0000"/>
        </w:rPr>
        <w:t xml:space="preserve">keystone user-create --name </w:t>
      </w:r>
      <w:r w:rsidR="00901082" w:rsidRPr="00901082">
        <w:rPr>
          <w:rFonts w:hint="eastAsia"/>
          <w:color w:val="FF0000"/>
        </w:rPr>
        <w:t>A</w:t>
      </w:r>
      <w:r w:rsidRPr="00901082">
        <w:rPr>
          <w:color w:val="FF0000"/>
        </w:rPr>
        <w:t xml:space="preserve"> --</w:t>
      </w:r>
      <w:proofErr w:type="spellStart"/>
      <w:r w:rsidRPr="00901082">
        <w:rPr>
          <w:color w:val="FF0000"/>
        </w:rPr>
        <w:t>tenant_id</w:t>
      </w:r>
      <w:proofErr w:type="spellEnd"/>
      <w:r w:rsidRPr="00901082">
        <w:rPr>
          <w:color w:val="FF0000"/>
        </w:rPr>
        <w:t xml:space="preserve"> </w:t>
      </w:r>
      <w:r w:rsidR="00DC3D51">
        <w:rPr>
          <w:rFonts w:hint="eastAsia"/>
          <w:color w:val="FF0000"/>
        </w:rPr>
        <w:t>&lt;</w:t>
      </w:r>
      <w:r w:rsidR="00DC3D51">
        <w:rPr>
          <w:rFonts w:hint="eastAsia"/>
          <w:color w:val="FF0000"/>
        </w:rPr>
        <w:t>租户</w:t>
      </w:r>
      <w:r w:rsidR="00DC3D51">
        <w:rPr>
          <w:rFonts w:hint="eastAsia"/>
          <w:color w:val="FF0000"/>
        </w:rPr>
        <w:t>A</w:t>
      </w:r>
      <w:r w:rsidR="00DC3D51">
        <w:rPr>
          <w:rFonts w:hint="eastAsia"/>
          <w:color w:val="FF0000"/>
        </w:rPr>
        <w:t>的</w:t>
      </w:r>
      <w:r w:rsidR="00DC3D51">
        <w:rPr>
          <w:rFonts w:hint="eastAsia"/>
          <w:color w:val="FF0000"/>
        </w:rPr>
        <w:t>UUID&gt;</w:t>
      </w:r>
      <w:r w:rsidRPr="00901082">
        <w:rPr>
          <w:color w:val="FF0000"/>
        </w:rPr>
        <w:t xml:space="preserve"> --pass 123456 --email </w:t>
      </w:r>
      <w:r w:rsidR="00901082" w:rsidRPr="00901082">
        <w:rPr>
          <w:rFonts w:hint="eastAsia"/>
          <w:color w:val="FF0000"/>
        </w:rPr>
        <w:t>A</w:t>
      </w:r>
      <w:r w:rsidRPr="00901082">
        <w:rPr>
          <w:color w:val="FF0000"/>
        </w:rPr>
        <w:t>@</w:t>
      </w:r>
      <w:r w:rsidRPr="00901082">
        <w:rPr>
          <w:rFonts w:hint="eastAsia"/>
          <w:color w:val="FF0000"/>
        </w:rPr>
        <w:t xml:space="preserve"> test.</w:t>
      </w:r>
      <w:proofErr w:type="gramStart"/>
      <w:r w:rsidRPr="00901082">
        <w:rPr>
          <w:rFonts w:hint="eastAsia"/>
          <w:color w:val="FF0000"/>
        </w:rPr>
        <w:t>com</w:t>
      </w:r>
      <w:proofErr w:type="gramEnd"/>
      <w:r w:rsidRPr="00901082">
        <w:rPr>
          <w:color w:val="FF0000"/>
        </w:rPr>
        <w:t xml:space="preserve"> --enabled true</w:t>
      </w:r>
    </w:p>
    <w:p w:rsidR="0038610C" w:rsidRPr="00901082" w:rsidRDefault="0038610C" w:rsidP="00901082">
      <w:pPr>
        <w:pStyle w:val="a5"/>
        <w:ind w:firstLine="0"/>
        <w:jc w:val="left"/>
        <w:rPr>
          <w:color w:val="FF0000"/>
        </w:rPr>
      </w:pPr>
      <w:r w:rsidRPr="0038610C">
        <w:t xml:space="preserve">root@node1:~# </w:t>
      </w:r>
      <w:r w:rsidRPr="00901082">
        <w:rPr>
          <w:color w:val="FF0000"/>
        </w:rPr>
        <w:t xml:space="preserve">keystone user-create --name </w:t>
      </w:r>
      <w:r w:rsidR="00901082" w:rsidRPr="00901082">
        <w:rPr>
          <w:rFonts w:hint="eastAsia"/>
          <w:color w:val="FF0000"/>
        </w:rPr>
        <w:t>B</w:t>
      </w:r>
      <w:r w:rsidRPr="00901082">
        <w:rPr>
          <w:color w:val="FF0000"/>
        </w:rPr>
        <w:t xml:space="preserve"> --</w:t>
      </w:r>
      <w:proofErr w:type="spellStart"/>
      <w:r w:rsidRPr="00901082">
        <w:rPr>
          <w:color w:val="FF0000"/>
        </w:rPr>
        <w:t>tenant_id</w:t>
      </w:r>
      <w:proofErr w:type="spellEnd"/>
      <w:r w:rsidRPr="00901082">
        <w:rPr>
          <w:color w:val="FF0000"/>
        </w:rPr>
        <w:t xml:space="preserve"> </w:t>
      </w:r>
      <w:r w:rsidR="00DC3D51">
        <w:rPr>
          <w:rFonts w:hint="eastAsia"/>
          <w:color w:val="FF0000"/>
        </w:rPr>
        <w:t>&lt;</w:t>
      </w:r>
      <w:r w:rsidR="00DC3D51">
        <w:rPr>
          <w:rFonts w:hint="eastAsia"/>
          <w:color w:val="FF0000"/>
        </w:rPr>
        <w:t>租户</w:t>
      </w:r>
      <w:r w:rsidR="00DC3D51">
        <w:rPr>
          <w:rFonts w:hint="eastAsia"/>
          <w:color w:val="FF0000"/>
        </w:rPr>
        <w:t>B</w:t>
      </w:r>
      <w:r w:rsidR="00DC3D51">
        <w:rPr>
          <w:rFonts w:hint="eastAsia"/>
          <w:color w:val="FF0000"/>
        </w:rPr>
        <w:t>的</w:t>
      </w:r>
      <w:r w:rsidR="00DC3D51">
        <w:rPr>
          <w:rFonts w:hint="eastAsia"/>
          <w:color w:val="FF0000"/>
        </w:rPr>
        <w:t>UUID&gt;</w:t>
      </w:r>
      <w:r w:rsidRPr="00901082">
        <w:rPr>
          <w:color w:val="FF0000"/>
        </w:rPr>
        <w:t xml:space="preserve"> --pass 123456 --email </w:t>
      </w:r>
      <w:r w:rsidR="00901082" w:rsidRPr="00901082">
        <w:rPr>
          <w:rFonts w:hint="eastAsia"/>
          <w:color w:val="FF0000"/>
        </w:rPr>
        <w:t>B</w:t>
      </w:r>
      <w:r w:rsidR="00901082" w:rsidRPr="00901082">
        <w:rPr>
          <w:color w:val="FF0000"/>
        </w:rPr>
        <w:t>@</w:t>
      </w:r>
      <w:r w:rsidR="00901082" w:rsidRPr="00901082">
        <w:rPr>
          <w:rFonts w:hint="eastAsia"/>
          <w:color w:val="FF0000"/>
        </w:rPr>
        <w:t xml:space="preserve"> test.</w:t>
      </w:r>
      <w:proofErr w:type="gramStart"/>
      <w:r w:rsidR="00901082" w:rsidRPr="00901082">
        <w:rPr>
          <w:rFonts w:hint="eastAsia"/>
          <w:color w:val="FF0000"/>
        </w:rPr>
        <w:t>com</w:t>
      </w:r>
      <w:proofErr w:type="gramEnd"/>
      <w:r w:rsidRPr="00901082">
        <w:rPr>
          <w:color w:val="FF0000"/>
        </w:rPr>
        <w:t xml:space="preserve"> --enabled true</w:t>
      </w:r>
    </w:p>
    <w:p w:rsidR="0038610C" w:rsidRDefault="0038610C" w:rsidP="00901082">
      <w:pPr>
        <w:pStyle w:val="a5"/>
        <w:ind w:firstLine="0"/>
        <w:jc w:val="left"/>
      </w:pPr>
      <w:r w:rsidRPr="0038610C">
        <w:lastRenderedPageBreak/>
        <w:t xml:space="preserve">root@node1:~# </w:t>
      </w:r>
      <w:r w:rsidR="00901082" w:rsidRPr="00901082">
        <w:rPr>
          <w:color w:val="FF0000"/>
        </w:rPr>
        <w:t xml:space="preserve">keystone user-create --name </w:t>
      </w:r>
      <w:r w:rsidR="00901082" w:rsidRPr="00901082">
        <w:rPr>
          <w:rFonts w:hint="eastAsia"/>
          <w:color w:val="FF0000"/>
        </w:rPr>
        <w:t>C</w:t>
      </w:r>
      <w:r w:rsidRPr="00901082">
        <w:rPr>
          <w:color w:val="FF0000"/>
        </w:rPr>
        <w:t xml:space="preserve"> --</w:t>
      </w:r>
      <w:proofErr w:type="spellStart"/>
      <w:r w:rsidRPr="00901082">
        <w:rPr>
          <w:color w:val="FF0000"/>
        </w:rPr>
        <w:t>tenant_id</w:t>
      </w:r>
      <w:proofErr w:type="spellEnd"/>
      <w:r w:rsidRPr="00901082">
        <w:rPr>
          <w:color w:val="FF0000"/>
        </w:rPr>
        <w:t xml:space="preserve"> </w:t>
      </w:r>
      <w:r w:rsidR="00DC3D51">
        <w:rPr>
          <w:rFonts w:hint="eastAsia"/>
          <w:color w:val="FF0000"/>
        </w:rPr>
        <w:t>&lt;</w:t>
      </w:r>
      <w:r w:rsidR="00DC3D51">
        <w:rPr>
          <w:rFonts w:hint="eastAsia"/>
          <w:color w:val="FF0000"/>
        </w:rPr>
        <w:t>租户</w:t>
      </w:r>
      <w:r w:rsidR="00DC3D51">
        <w:rPr>
          <w:rFonts w:hint="eastAsia"/>
          <w:color w:val="FF0000"/>
        </w:rPr>
        <w:t>C</w:t>
      </w:r>
      <w:r w:rsidR="00DC3D51">
        <w:rPr>
          <w:rFonts w:hint="eastAsia"/>
          <w:color w:val="FF0000"/>
        </w:rPr>
        <w:t>的</w:t>
      </w:r>
      <w:r w:rsidR="00DC3D51">
        <w:rPr>
          <w:rFonts w:hint="eastAsia"/>
          <w:color w:val="FF0000"/>
        </w:rPr>
        <w:t>UUID&gt;</w:t>
      </w:r>
      <w:r w:rsidRPr="00901082">
        <w:rPr>
          <w:color w:val="FF0000"/>
        </w:rPr>
        <w:t xml:space="preserve"> --pass 123456 --email </w:t>
      </w:r>
      <w:r w:rsidR="00901082" w:rsidRPr="00901082">
        <w:rPr>
          <w:rFonts w:hint="eastAsia"/>
          <w:color w:val="FF0000"/>
        </w:rPr>
        <w:t>C</w:t>
      </w:r>
      <w:r w:rsidR="00901082" w:rsidRPr="00901082">
        <w:rPr>
          <w:color w:val="FF0000"/>
        </w:rPr>
        <w:t>@</w:t>
      </w:r>
      <w:r w:rsidR="00901082" w:rsidRPr="00901082">
        <w:rPr>
          <w:rFonts w:hint="eastAsia"/>
          <w:color w:val="FF0000"/>
        </w:rPr>
        <w:t xml:space="preserve"> test.</w:t>
      </w:r>
      <w:proofErr w:type="gramStart"/>
      <w:r w:rsidR="00901082" w:rsidRPr="00901082">
        <w:rPr>
          <w:rFonts w:hint="eastAsia"/>
          <w:color w:val="FF0000"/>
        </w:rPr>
        <w:t>com</w:t>
      </w:r>
      <w:proofErr w:type="gramEnd"/>
      <w:r w:rsidRPr="00901082">
        <w:rPr>
          <w:color w:val="FF0000"/>
        </w:rPr>
        <w:t xml:space="preserve"> --enabled true</w:t>
      </w:r>
    </w:p>
    <w:p w:rsidR="00901082" w:rsidRDefault="00901082" w:rsidP="00901082">
      <w:pPr>
        <w:pStyle w:val="a5"/>
        <w:ind w:firstLine="0"/>
        <w:jc w:val="left"/>
      </w:pPr>
    </w:p>
    <w:p w:rsidR="00DC3D51" w:rsidRDefault="00901082" w:rsidP="00DC3D51">
      <w:pPr>
        <w:pStyle w:val="a5"/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>admin</w:t>
      </w:r>
      <w:r w:rsidR="00DC3D51">
        <w:rPr>
          <w:rFonts w:hint="eastAsia"/>
        </w:rPr>
        <w:t>用户</w:t>
      </w:r>
      <w:r>
        <w:rPr>
          <w:rFonts w:hint="eastAsia"/>
        </w:rPr>
        <w:t>添加</w:t>
      </w:r>
      <w:proofErr w:type="spellStart"/>
      <w:r w:rsidRPr="00901082">
        <w:t>KeystoneServiceAdmin</w:t>
      </w:r>
      <w:proofErr w:type="spellEnd"/>
      <w:r>
        <w:rPr>
          <w:rFonts w:hint="eastAsia"/>
        </w:rPr>
        <w:t>角色：</w:t>
      </w:r>
    </w:p>
    <w:p w:rsidR="00DC3D51" w:rsidRDefault="00DC3D51" w:rsidP="00DC3D51">
      <w:pPr>
        <w:pStyle w:val="a5"/>
        <w:rPr>
          <w:rFonts w:hint="eastAsia"/>
        </w:rPr>
      </w:pPr>
      <w:r>
        <w:rPr>
          <w:rFonts w:hint="eastAsia"/>
        </w:rPr>
        <w:t>这里需要用到租户的</w:t>
      </w:r>
      <w:r>
        <w:rPr>
          <w:rFonts w:hint="eastAsia"/>
        </w:rPr>
        <w:t>UUID</w:t>
      </w:r>
      <w:r>
        <w:rPr>
          <w:rFonts w:hint="eastAsia"/>
        </w:rPr>
        <w:t>、</w:t>
      </w:r>
      <w:r>
        <w:rPr>
          <w:rFonts w:hint="eastAsia"/>
        </w:rPr>
        <w:t>admin</w:t>
      </w:r>
      <w:r>
        <w:rPr>
          <w:rFonts w:hint="eastAsia"/>
        </w:rPr>
        <w:t>用户的</w:t>
      </w:r>
      <w:r>
        <w:rPr>
          <w:rFonts w:hint="eastAsia"/>
        </w:rPr>
        <w:t>UUID</w:t>
      </w:r>
      <w:r>
        <w:rPr>
          <w:rFonts w:hint="eastAsia"/>
        </w:rPr>
        <w:t>和角色的</w:t>
      </w:r>
      <w:r>
        <w:rPr>
          <w:rFonts w:hint="eastAsia"/>
        </w:rPr>
        <w:t>UUID</w:t>
      </w:r>
    </w:p>
    <w:p w:rsidR="00DC3D51" w:rsidRDefault="00DC3D51" w:rsidP="00DC3D51">
      <w:pPr>
        <w:pStyle w:val="a5"/>
      </w:pPr>
      <w:r>
        <w:rPr>
          <w:rFonts w:hint="eastAsia"/>
        </w:rPr>
        <w:t>输入命令：</w:t>
      </w:r>
    </w:p>
    <w:p w:rsidR="00901082" w:rsidRDefault="00DC3D51" w:rsidP="00901082">
      <w:pPr>
        <w:pStyle w:val="a5"/>
        <w:rPr>
          <w:rFonts w:hint="eastAsia"/>
        </w:rPr>
      </w:pPr>
      <w:r w:rsidRPr="00DC3D51">
        <w:t>root@node1:~# keystone user-list</w:t>
      </w:r>
    </w:p>
    <w:p w:rsidR="00DC3D51" w:rsidRDefault="00DC3D51" w:rsidP="00901082">
      <w:pPr>
        <w:pStyle w:val="a5"/>
        <w:rPr>
          <w:rFonts w:hint="eastAsia"/>
        </w:rPr>
      </w:pPr>
      <w:r>
        <w:rPr>
          <w:rFonts w:hint="eastAsia"/>
        </w:rPr>
        <w:t>得到用户列表：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DC3D51" w:rsidRPr="00546ADF" w:rsidTr="00DC3D51">
        <w:tc>
          <w:tcPr>
            <w:tcW w:w="9287" w:type="dxa"/>
          </w:tcPr>
          <w:p w:rsidR="00DC3D51" w:rsidRPr="00546ADF" w:rsidRDefault="00DC3D51" w:rsidP="00DC3D51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>+----------------------------------+---------+-------------------------+----------+</w:t>
            </w:r>
          </w:p>
          <w:p w:rsidR="00DC3D51" w:rsidRPr="00546ADF" w:rsidRDefault="00DC3D51" w:rsidP="00DC3D51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 xml:space="preserve">| </w:t>
            </w:r>
            <w:r w:rsidR="00546ADF">
              <w:rPr>
                <w:rFonts w:ascii="Ubuntu Mono" w:hAnsi="Ubuntu Mono" w:hint="eastAsia"/>
                <w:sz w:val="18"/>
                <w:szCs w:val="18"/>
              </w:rPr>
              <w:t xml:space="preserve">             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id </w:t>
            </w:r>
            <w:r w:rsidR="00546ADF">
              <w:rPr>
                <w:rFonts w:ascii="Ubuntu Mono" w:hAnsi="Ubuntu Mono" w:hint="eastAsia"/>
                <w:sz w:val="18"/>
                <w:szCs w:val="18"/>
              </w:rPr>
              <w:t xml:space="preserve">               </w:t>
            </w:r>
            <w:r w:rsidRPr="00546ADF">
              <w:rPr>
                <w:rFonts w:ascii="Ubuntu Mono" w:hAnsi="Ubuntu Mono"/>
                <w:sz w:val="18"/>
                <w:szCs w:val="18"/>
              </w:rPr>
              <w:t>| enabled |</w:t>
            </w:r>
            <w:r w:rsidR="00546ADF">
              <w:rPr>
                <w:rFonts w:ascii="Ubuntu Mono" w:hAnsi="Ubuntu Mono" w:hint="eastAsia"/>
                <w:sz w:val="18"/>
                <w:szCs w:val="18"/>
              </w:rPr>
              <w:t xml:space="preserve">       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email </w:t>
            </w:r>
            <w:r w:rsidR="00546ADF">
              <w:rPr>
                <w:rFonts w:ascii="Ubuntu Mono" w:hAnsi="Ubuntu Mono" w:hint="eastAsia"/>
                <w:sz w:val="18"/>
                <w:szCs w:val="18"/>
              </w:rPr>
              <w:t xml:space="preserve">       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| </w:t>
            </w:r>
            <w:r w:rsidR="00546ADF">
              <w:rPr>
                <w:rFonts w:ascii="Ubuntu Mono" w:hAnsi="Ubuntu Mono" w:hint="eastAsia"/>
                <w:sz w:val="18"/>
                <w:szCs w:val="18"/>
              </w:rPr>
              <w:t xml:space="preserve">  </w:t>
            </w:r>
            <w:r w:rsidRPr="00546ADF">
              <w:rPr>
                <w:rFonts w:ascii="Ubuntu Mono" w:hAnsi="Ubuntu Mono"/>
                <w:sz w:val="18"/>
                <w:szCs w:val="18"/>
              </w:rPr>
              <w:t>name</w:t>
            </w:r>
            <w:r w:rsidR="00546ADF">
              <w:rPr>
                <w:rFonts w:ascii="Ubuntu Mono" w:hAnsi="Ubuntu Mono" w:hint="eastAsia"/>
                <w:sz w:val="18"/>
                <w:szCs w:val="18"/>
              </w:rPr>
              <w:t xml:space="preserve">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|</w:t>
            </w:r>
          </w:p>
          <w:p w:rsidR="00DC3D51" w:rsidRPr="00546ADF" w:rsidRDefault="00DC3D51" w:rsidP="00DC3D51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>+----------------------------------+---------+-------------------------+----------+</w:t>
            </w:r>
          </w:p>
          <w:p w:rsidR="00DC3D51" w:rsidRPr="00546ADF" w:rsidRDefault="00DC3D51" w:rsidP="00DC3D51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 xml:space="preserve">| </w:t>
            </w:r>
            <w:r w:rsidR="00546ADF" w:rsidRPr="00546ADF">
              <w:rPr>
                <w:rFonts w:ascii="Ubuntu Mono" w:hAnsi="Ubuntu Mono"/>
                <w:sz w:val="18"/>
                <w:szCs w:val="18"/>
              </w:rPr>
              <w:t>4ed95167e374a6522bc59434c1ec3a54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| True</w:t>
            </w:r>
            <w:r w:rsidR="00546ADF">
              <w:rPr>
                <w:rFonts w:ascii="Ubuntu Mono" w:hAnsi="Ubuntu Mono" w:hint="eastAsia"/>
                <w:sz w:val="18"/>
                <w:szCs w:val="18"/>
              </w:rPr>
              <w:t xml:space="preserve"> 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| </w:t>
            </w:r>
            <w:r w:rsidR="00546ADF" w:rsidRPr="00546ADF">
              <w:rPr>
                <w:rFonts w:ascii="Ubuntu Mono" w:hAnsi="Ubuntu Mono"/>
                <w:sz w:val="18"/>
                <w:szCs w:val="18"/>
              </w:rPr>
              <w:t>admin@</w:t>
            </w:r>
            <w:r w:rsidR="00546ADF">
              <w:rPr>
                <w:rFonts w:ascii="Ubuntu Mono" w:hAnsi="Ubuntu Mono" w:hint="eastAsia"/>
                <w:sz w:val="18"/>
                <w:szCs w:val="18"/>
              </w:rPr>
              <w:t xml:space="preserve">test.com       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| admin</w:t>
            </w:r>
            <w:r w:rsidR="00546ADF">
              <w:rPr>
                <w:rFonts w:ascii="Ubuntu Mono" w:hAnsi="Ubuntu Mono" w:hint="eastAsia"/>
                <w:sz w:val="18"/>
                <w:szCs w:val="18"/>
              </w:rPr>
              <w:t xml:space="preserve"> 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|</w:t>
            </w:r>
          </w:p>
          <w:p w:rsidR="00DC3D51" w:rsidRPr="00546ADF" w:rsidRDefault="00DC3D51" w:rsidP="00DC3D51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 xml:space="preserve">| </w:t>
            </w:r>
            <w:r w:rsidR="00546ADF" w:rsidRPr="00546ADF">
              <w:rPr>
                <w:rFonts w:ascii="Ubuntu Mono" w:hAnsi="Ubuntu Mono"/>
                <w:sz w:val="18"/>
                <w:szCs w:val="18"/>
              </w:rPr>
              <w:t>51bf4e00e2df0315765d54b00a27b5a8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| True</w:t>
            </w:r>
            <w:r w:rsidR="00546ADF">
              <w:rPr>
                <w:rFonts w:ascii="Ubuntu Mono" w:hAnsi="Ubuntu Mono" w:hint="eastAsia"/>
                <w:sz w:val="18"/>
                <w:szCs w:val="18"/>
              </w:rPr>
              <w:t xml:space="preserve"> 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| </w:t>
            </w:r>
            <w:r w:rsidR="00546ADF" w:rsidRPr="00546ADF">
              <w:rPr>
                <w:rFonts w:ascii="Ubuntu Mono" w:hAnsi="Ubuntu Mono" w:hint="eastAsia"/>
                <w:sz w:val="18"/>
                <w:szCs w:val="18"/>
              </w:rPr>
              <w:t>A@test.com</w:t>
            </w:r>
            <w:r w:rsidR="00546ADF">
              <w:rPr>
                <w:rFonts w:ascii="Ubuntu Mono" w:hAnsi="Ubuntu Mono" w:hint="eastAsia"/>
                <w:sz w:val="18"/>
                <w:szCs w:val="18"/>
              </w:rPr>
              <w:t xml:space="preserve">           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| </w:t>
            </w:r>
            <w:r w:rsidR="00546ADF">
              <w:rPr>
                <w:rFonts w:ascii="Ubuntu Mono" w:hAnsi="Ubuntu Mono" w:hint="eastAsia"/>
                <w:sz w:val="18"/>
                <w:szCs w:val="18"/>
              </w:rPr>
              <w:t xml:space="preserve">A     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|</w:t>
            </w:r>
          </w:p>
          <w:p w:rsidR="00DC3D51" w:rsidRPr="00546ADF" w:rsidRDefault="00DC3D51" w:rsidP="00DC3D51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 xml:space="preserve">| </w:t>
            </w:r>
            <w:r w:rsidR="00546ADF" w:rsidRPr="00546ADF">
              <w:rPr>
                <w:rFonts w:ascii="Ubuntu Mono" w:hAnsi="Ubuntu Mono"/>
                <w:sz w:val="18"/>
                <w:szCs w:val="18"/>
              </w:rPr>
              <w:t>2198f650b4280c6cc45af7502f4fcd77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| True</w:t>
            </w:r>
            <w:r w:rsidR="00546ADF">
              <w:rPr>
                <w:rFonts w:ascii="Ubuntu Mono" w:hAnsi="Ubuntu Mono" w:hint="eastAsia"/>
                <w:sz w:val="18"/>
                <w:szCs w:val="18"/>
              </w:rPr>
              <w:t xml:space="preserve"> 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| </w:t>
            </w:r>
            <w:r w:rsidR="00546ADF" w:rsidRPr="00546ADF">
              <w:rPr>
                <w:rFonts w:ascii="Ubuntu Mono" w:hAnsi="Ubuntu Mono" w:hint="eastAsia"/>
                <w:sz w:val="18"/>
                <w:szCs w:val="18"/>
              </w:rPr>
              <w:t>B@test.com</w:t>
            </w:r>
            <w:r w:rsidR="00546ADF">
              <w:rPr>
                <w:rFonts w:ascii="Ubuntu Mono" w:hAnsi="Ubuntu Mono" w:hint="eastAsia"/>
                <w:sz w:val="18"/>
                <w:szCs w:val="18"/>
              </w:rPr>
              <w:t xml:space="preserve">     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</w:t>
            </w:r>
            <w:r w:rsidR="00546ADF">
              <w:rPr>
                <w:rFonts w:ascii="Ubuntu Mono" w:hAnsi="Ubuntu Mono" w:hint="eastAsia"/>
                <w:sz w:val="18"/>
                <w:szCs w:val="18"/>
              </w:rPr>
              <w:t xml:space="preserve">    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| </w:t>
            </w:r>
            <w:r w:rsidR="00546ADF">
              <w:rPr>
                <w:rFonts w:ascii="Ubuntu Mono" w:hAnsi="Ubuntu Mono" w:hint="eastAsia"/>
                <w:sz w:val="18"/>
                <w:szCs w:val="18"/>
              </w:rPr>
              <w:t xml:space="preserve">B     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|</w:t>
            </w:r>
          </w:p>
          <w:p w:rsidR="00DC3D51" w:rsidRPr="00546ADF" w:rsidRDefault="00DC3D51" w:rsidP="00DC3D51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 xml:space="preserve">| </w:t>
            </w:r>
            <w:r w:rsidR="00546ADF" w:rsidRPr="00546ADF">
              <w:rPr>
                <w:rFonts w:ascii="Ubuntu Mono" w:hAnsi="Ubuntu Mono"/>
                <w:sz w:val="18"/>
                <w:szCs w:val="18"/>
              </w:rPr>
              <w:t>7374f5ff10a608c6b817ee4324e9c62b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| True </w:t>
            </w:r>
            <w:r w:rsidR="00546ADF">
              <w:rPr>
                <w:rFonts w:ascii="Ubuntu Mono" w:hAnsi="Ubuntu Mono" w:hint="eastAsia"/>
                <w:sz w:val="18"/>
                <w:szCs w:val="18"/>
              </w:rPr>
              <w:t xml:space="preserve"> 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| </w:t>
            </w:r>
            <w:r w:rsidR="00546ADF" w:rsidRPr="00546ADF">
              <w:rPr>
                <w:rFonts w:ascii="Ubuntu Mono" w:hAnsi="Ubuntu Mono" w:hint="eastAsia"/>
                <w:sz w:val="18"/>
                <w:szCs w:val="18"/>
              </w:rPr>
              <w:t>C@test.com</w:t>
            </w:r>
            <w:r w:rsidR="00546ADF">
              <w:rPr>
                <w:rFonts w:ascii="Ubuntu Mono" w:hAnsi="Ubuntu Mono" w:hint="eastAsia"/>
                <w:sz w:val="18"/>
                <w:szCs w:val="18"/>
              </w:rPr>
              <w:t xml:space="preserve">           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| </w:t>
            </w:r>
            <w:r w:rsidR="00546ADF">
              <w:rPr>
                <w:rFonts w:ascii="Ubuntu Mono" w:hAnsi="Ubuntu Mono" w:hint="eastAsia"/>
                <w:sz w:val="18"/>
                <w:szCs w:val="18"/>
              </w:rPr>
              <w:t xml:space="preserve">C     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|</w:t>
            </w:r>
          </w:p>
          <w:p w:rsidR="00DC3D51" w:rsidRPr="00546ADF" w:rsidRDefault="00DC3D51" w:rsidP="00DC3D51">
            <w:pPr>
              <w:pStyle w:val="a5"/>
              <w:ind w:firstLine="0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>+----------------------------------+---------+-------------------------+----------+</w:t>
            </w:r>
          </w:p>
        </w:tc>
      </w:tr>
    </w:tbl>
    <w:p w:rsidR="00DC3D51" w:rsidRDefault="00546ADF" w:rsidP="00901082">
      <w:pPr>
        <w:pStyle w:val="a5"/>
        <w:rPr>
          <w:rFonts w:hint="eastAsia"/>
        </w:rPr>
      </w:pPr>
      <w:r>
        <w:rPr>
          <w:rFonts w:hint="eastAsia"/>
        </w:rPr>
        <w:t>输入命令：</w:t>
      </w:r>
    </w:p>
    <w:p w:rsidR="00546ADF" w:rsidRDefault="00546ADF" w:rsidP="00901082">
      <w:pPr>
        <w:pStyle w:val="a5"/>
        <w:rPr>
          <w:rFonts w:hint="eastAsia"/>
        </w:rPr>
      </w:pPr>
      <w:r w:rsidRPr="00546ADF">
        <w:t>root@node1:~# keystone role-list</w:t>
      </w:r>
    </w:p>
    <w:p w:rsidR="00546ADF" w:rsidRDefault="00546ADF" w:rsidP="00901082">
      <w:pPr>
        <w:pStyle w:val="a5"/>
        <w:rPr>
          <w:rFonts w:hint="eastAsia"/>
        </w:rPr>
      </w:pPr>
      <w:r>
        <w:rPr>
          <w:rFonts w:hint="eastAsia"/>
        </w:rPr>
        <w:t>得到角色列表，如下：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546ADF" w:rsidTr="00546ADF">
        <w:tc>
          <w:tcPr>
            <w:tcW w:w="9287" w:type="dxa"/>
          </w:tcPr>
          <w:p w:rsidR="00546ADF" w:rsidRPr="00546ADF" w:rsidRDefault="00546ADF" w:rsidP="00546ADF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>+----------------------------------+----------------------+</w:t>
            </w:r>
          </w:p>
          <w:p w:rsidR="00546ADF" w:rsidRPr="00546ADF" w:rsidRDefault="00546ADF" w:rsidP="00546ADF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 xml:space="preserve">| </w:t>
            </w:r>
            <w:r>
              <w:rPr>
                <w:rFonts w:ascii="Ubuntu Mono" w:hAnsi="Ubuntu Mono" w:hint="eastAsia"/>
                <w:sz w:val="18"/>
                <w:szCs w:val="18"/>
              </w:rPr>
              <w:t xml:space="preserve">             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id </w:t>
            </w:r>
            <w:r>
              <w:rPr>
                <w:rFonts w:ascii="Ubuntu Mono" w:hAnsi="Ubuntu Mono" w:hint="eastAsia"/>
                <w:sz w:val="18"/>
                <w:szCs w:val="18"/>
              </w:rPr>
              <w:t xml:space="preserve">             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| </w:t>
            </w:r>
            <w:r>
              <w:rPr>
                <w:rFonts w:ascii="Ubuntu Mono" w:hAnsi="Ubuntu Mono" w:hint="eastAsia"/>
                <w:sz w:val="18"/>
                <w:szCs w:val="18"/>
              </w:rPr>
              <w:t xml:space="preserve">         </w:t>
            </w:r>
            <w:r w:rsidRPr="00546ADF">
              <w:rPr>
                <w:rFonts w:ascii="Ubuntu Mono" w:hAnsi="Ubuntu Mono"/>
                <w:sz w:val="18"/>
                <w:szCs w:val="18"/>
              </w:rPr>
              <w:t>name</w:t>
            </w:r>
            <w:r>
              <w:rPr>
                <w:rFonts w:ascii="Ubuntu Mono" w:hAnsi="Ubuntu Mono" w:hint="eastAsia"/>
                <w:sz w:val="18"/>
                <w:szCs w:val="18"/>
              </w:rPr>
              <w:t xml:space="preserve">     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|</w:t>
            </w:r>
          </w:p>
          <w:p w:rsidR="00546ADF" w:rsidRPr="00546ADF" w:rsidRDefault="00546ADF" w:rsidP="00546ADF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>+----------------------------------+----------------------+</w:t>
            </w:r>
          </w:p>
          <w:p w:rsidR="00546ADF" w:rsidRPr="00546ADF" w:rsidRDefault="00546ADF" w:rsidP="00546ADF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 xml:space="preserve">| 293844c425898b66cb82b4e727601ae0 | Admin </w:t>
            </w:r>
            <w:r>
              <w:rPr>
                <w:rFonts w:ascii="Ubuntu Mono" w:hAnsi="Ubuntu Mono" w:hint="eastAsia"/>
                <w:sz w:val="18"/>
                <w:szCs w:val="18"/>
              </w:rPr>
              <w:t xml:space="preserve">               </w:t>
            </w:r>
            <w:r w:rsidRPr="00546ADF">
              <w:rPr>
                <w:rFonts w:ascii="Ubuntu Mono" w:hAnsi="Ubuntu Mono"/>
                <w:sz w:val="18"/>
                <w:szCs w:val="18"/>
              </w:rPr>
              <w:t>|</w:t>
            </w:r>
          </w:p>
          <w:p w:rsidR="00546ADF" w:rsidRPr="00546ADF" w:rsidRDefault="00546ADF" w:rsidP="00546ADF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>| 87b6b969ef1f8bec61938b6e15b865a7 | Member</w:t>
            </w:r>
            <w:r>
              <w:rPr>
                <w:rFonts w:ascii="Ubuntu Mono" w:hAnsi="Ubuntu Mono" w:hint="eastAsia"/>
                <w:sz w:val="18"/>
                <w:szCs w:val="18"/>
              </w:rPr>
              <w:t xml:space="preserve">            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|</w:t>
            </w:r>
          </w:p>
          <w:p w:rsidR="00546ADF" w:rsidRPr="00546ADF" w:rsidRDefault="00546ADF" w:rsidP="00546ADF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 xml:space="preserve">| 7bbaa04f2d39b5a45f21a288e4ec3426 | </w:t>
            </w:r>
            <w:proofErr w:type="spellStart"/>
            <w:r w:rsidRPr="00546ADF">
              <w:rPr>
                <w:rFonts w:ascii="Ubuntu Mono" w:hAnsi="Ubuntu Mono"/>
                <w:sz w:val="18"/>
                <w:szCs w:val="18"/>
              </w:rPr>
              <w:t>sysadmin</w:t>
            </w:r>
            <w:proofErr w:type="spellEnd"/>
            <w:r w:rsidRPr="00546ADF">
              <w:rPr>
                <w:rFonts w:ascii="Ubuntu Mono" w:hAnsi="Ubuntu Mono"/>
                <w:sz w:val="18"/>
                <w:szCs w:val="18"/>
              </w:rPr>
              <w:t xml:space="preserve"> </w:t>
            </w:r>
            <w:r>
              <w:rPr>
                <w:rFonts w:ascii="Ubuntu Mono" w:hAnsi="Ubuntu Mono" w:hint="eastAsia"/>
                <w:sz w:val="18"/>
                <w:szCs w:val="18"/>
              </w:rPr>
              <w:t xml:space="preserve">            </w:t>
            </w:r>
            <w:r w:rsidRPr="00546ADF">
              <w:rPr>
                <w:rFonts w:ascii="Ubuntu Mono" w:hAnsi="Ubuntu Mono"/>
                <w:sz w:val="18"/>
                <w:szCs w:val="18"/>
              </w:rPr>
              <w:t>|</w:t>
            </w:r>
          </w:p>
          <w:p w:rsidR="00546ADF" w:rsidRPr="00546ADF" w:rsidRDefault="00546ADF" w:rsidP="00546ADF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 xml:space="preserve">| 6ef53e7c81b66797ec23c00cddec615f | </w:t>
            </w:r>
            <w:proofErr w:type="spellStart"/>
            <w:r w:rsidRPr="00546ADF">
              <w:rPr>
                <w:rFonts w:ascii="Ubuntu Mono" w:hAnsi="Ubuntu Mono"/>
                <w:sz w:val="18"/>
                <w:szCs w:val="18"/>
              </w:rPr>
              <w:t>netadmin</w:t>
            </w:r>
            <w:proofErr w:type="spellEnd"/>
            <w:r w:rsidRPr="00546ADF">
              <w:rPr>
                <w:rFonts w:ascii="Ubuntu Mono" w:hAnsi="Ubuntu Mono"/>
                <w:sz w:val="18"/>
                <w:szCs w:val="18"/>
              </w:rPr>
              <w:t xml:space="preserve"> </w:t>
            </w:r>
            <w:r>
              <w:rPr>
                <w:rFonts w:ascii="Ubuntu Mono" w:hAnsi="Ubuntu Mono" w:hint="eastAsia"/>
                <w:sz w:val="18"/>
                <w:szCs w:val="18"/>
              </w:rPr>
              <w:t xml:space="preserve">            </w:t>
            </w:r>
            <w:r w:rsidRPr="00546ADF">
              <w:rPr>
                <w:rFonts w:ascii="Ubuntu Mono" w:hAnsi="Ubuntu Mono"/>
                <w:sz w:val="18"/>
                <w:szCs w:val="18"/>
              </w:rPr>
              <w:t>|</w:t>
            </w:r>
          </w:p>
          <w:p w:rsidR="00546ADF" w:rsidRPr="00546ADF" w:rsidRDefault="00546ADF" w:rsidP="00546ADF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 xml:space="preserve">| 293844c425898b66cb82b4e727601ae0 | </w:t>
            </w:r>
            <w:proofErr w:type="spellStart"/>
            <w:r w:rsidRPr="00546ADF">
              <w:rPr>
                <w:rFonts w:ascii="Ubuntu Mono" w:hAnsi="Ubuntu Mono"/>
                <w:sz w:val="18"/>
                <w:szCs w:val="18"/>
              </w:rPr>
              <w:t>KeystoneServiceAdmin</w:t>
            </w:r>
            <w:proofErr w:type="spellEnd"/>
            <w:r w:rsidRPr="00546ADF">
              <w:rPr>
                <w:rFonts w:ascii="Ubuntu Mono" w:hAnsi="Ubuntu Mono"/>
                <w:sz w:val="18"/>
                <w:szCs w:val="18"/>
              </w:rPr>
              <w:t xml:space="preserve"> |</w:t>
            </w:r>
          </w:p>
          <w:p w:rsidR="00546ADF" w:rsidRPr="00546ADF" w:rsidRDefault="00546ADF" w:rsidP="00546ADF">
            <w:pPr>
              <w:pStyle w:val="a5"/>
              <w:ind w:firstLineChars="236" w:firstLine="425"/>
              <w:rPr>
                <w:rFonts w:ascii="Ubuntu Mono" w:hAnsi="Ubuntu Mono" w:hint="eastAsia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>+----------------------------------+----------------------+</w:t>
            </w:r>
          </w:p>
        </w:tc>
      </w:tr>
    </w:tbl>
    <w:p w:rsidR="00546ADF" w:rsidRDefault="00546ADF" w:rsidP="00901082">
      <w:pPr>
        <w:pStyle w:val="a5"/>
        <w:rPr>
          <w:rFonts w:hint="eastAsia"/>
        </w:rPr>
      </w:pPr>
    </w:p>
    <w:p w:rsidR="00546ADF" w:rsidRDefault="00546ADF" w:rsidP="00901082">
      <w:pPr>
        <w:pStyle w:val="a5"/>
      </w:pPr>
    </w:p>
    <w:p w:rsidR="00DC3D51" w:rsidRPr="00DC3D51" w:rsidRDefault="00901082" w:rsidP="00DC3D51">
      <w:pPr>
        <w:pStyle w:val="a5"/>
        <w:ind w:firstLine="0"/>
        <w:jc w:val="left"/>
        <w:rPr>
          <w:rFonts w:hint="eastAsia"/>
          <w:color w:val="FF0000"/>
        </w:rPr>
      </w:pPr>
      <w:r w:rsidRPr="00901082">
        <w:t>root@node1:~#</w:t>
      </w:r>
      <w:r w:rsidRPr="00DC3D51">
        <w:rPr>
          <w:color w:val="FF0000"/>
        </w:rPr>
        <w:t xml:space="preserve"> keystone user-role-add –-user </w:t>
      </w:r>
      <w:r w:rsidR="00DC3D51">
        <w:rPr>
          <w:rFonts w:hint="eastAsia"/>
          <w:color w:val="FF0000"/>
        </w:rPr>
        <w:t>&lt;</w:t>
      </w:r>
      <w:r w:rsidR="00DC3D51">
        <w:rPr>
          <w:rFonts w:hint="eastAsia"/>
          <w:color w:val="FF0000"/>
        </w:rPr>
        <w:t>用户</w:t>
      </w:r>
      <w:r w:rsidR="00DC3D51">
        <w:rPr>
          <w:rFonts w:hint="eastAsia"/>
          <w:color w:val="FF0000"/>
        </w:rPr>
        <w:t>admin</w:t>
      </w:r>
      <w:r w:rsidR="00DC3D51">
        <w:rPr>
          <w:rFonts w:hint="eastAsia"/>
          <w:color w:val="FF0000"/>
        </w:rPr>
        <w:t>的</w:t>
      </w:r>
      <w:r w:rsidR="00DC3D51">
        <w:rPr>
          <w:rFonts w:hint="eastAsia"/>
          <w:color w:val="FF0000"/>
        </w:rPr>
        <w:t>UUID&gt;</w:t>
      </w:r>
      <w:r w:rsidRPr="00DC3D51">
        <w:rPr>
          <w:color w:val="FF0000"/>
        </w:rPr>
        <w:t xml:space="preserve"> –-role </w:t>
      </w:r>
      <w:r w:rsidR="00DC3D51">
        <w:rPr>
          <w:rFonts w:hint="eastAsia"/>
          <w:color w:val="FF0000"/>
        </w:rPr>
        <w:t>&lt;</w:t>
      </w:r>
      <w:proofErr w:type="spellStart"/>
      <w:r w:rsidR="00DC3D51">
        <w:rPr>
          <w:rFonts w:hint="eastAsia"/>
          <w:color w:val="FF0000"/>
        </w:rPr>
        <w:t>KeystoneServiceAdmin</w:t>
      </w:r>
      <w:proofErr w:type="spellEnd"/>
      <w:r w:rsidR="00DC3D51">
        <w:rPr>
          <w:rFonts w:hint="eastAsia"/>
          <w:color w:val="FF0000"/>
        </w:rPr>
        <w:t>的</w:t>
      </w:r>
      <w:r w:rsidR="00DC3D51">
        <w:rPr>
          <w:rFonts w:hint="eastAsia"/>
          <w:color w:val="FF0000"/>
        </w:rPr>
        <w:t>UUID&gt;</w:t>
      </w:r>
    </w:p>
    <w:p w:rsidR="00DC3D51" w:rsidRDefault="00DC3D51" w:rsidP="00901082">
      <w:pPr>
        <w:pStyle w:val="a5"/>
        <w:rPr>
          <w:rFonts w:hint="eastAsia"/>
        </w:rPr>
      </w:pPr>
      <w:r>
        <w:rPr>
          <w:rFonts w:hint="eastAsia"/>
        </w:rPr>
        <w:t>为每个租户添加</w:t>
      </w:r>
      <w:r>
        <w:rPr>
          <w:rFonts w:hint="eastAsia"/>
        </w:rPr>
        <w:t>Admin</w:t>
      </w:r>
      <w:r>
        <w:rPr>
          <w:rFonts w:hint="eastAsia"/>
        </w:rPr>
        <w:t>角色给</w:t>
      </w:r>
      <w:r>
        <w:rPr>
          <w:rFonts w:hint="eastAsia"/>
        </w:rPr>
        <w:t>admin</w:t>
      </w:r>
      <w:r>
        <w:rPr>
          <w:rFonts w:hint="eastAsia"/>
        </w:rPr>
        <w:t>用户</w:t>
      </w:r>
    </w:p>
    <w:p w:rsidR="00A07BA2" w:rsidRDefault="00A07BA2" w:rsidP="00A07BA2">
      <w:pPr>
        <w:pStyle w:val="a5"/>
        <w:ind w:firstLine="0"/>
        <w:rPr>
          <w:rFonts w:hint="eastAsia"/>
        </w:rPr>
      </w:pPr>
      <w:r>
        <w:rPr>
          <w:rFonts w:hint="eastAsia"/>
        </w:rPr>
        <w:t xml:space="preserve">root@node1:~# </w:t>
      </w:r>
      <w:r w:rsidRPr="00A07BA2">
        <w:rPr>
          <w:rFonts w:hint="eastAsia"/>
          <w:color w:val="FF0000"/>
        </w:rPr>
        <w:t>keystone user-role-add --user &lt;</w:t>
      </w:r>
      <w:r w:rsidRPr="00A07BA2">
        <w:rPr>
          <w:rFonts w:hint="eastAsia"/>
          <w:color w:val="FF0000"/>
        </w:rPr>
        <w:t>用户</w:t>
      </w:r>
      <w:r w:rsidRPr="00A07BA2">
        <w:rPr>
          <w:rFonts w:hint="eastAsia"/>
          <w:color w:val="FF0000"/>
        </w:rPr>
        <w:t>admin</w:t>
      </w:r>
      <w:r w:rsidRPr="00A07BA2">
        <w:rPr>
          <w:rFonts w:hint="eastAsia"/>
          <w:color w:val="FF0000"/>
        </w:rPr>
        <w:t>的</w:t>
      </w:r>
      <w:r w:rsidRPr="00A07BA2">
        <w:rPr>
          <w:rFonts w:hint="eastAsia"/>
          <w:color w:val="FF0000"/>
        </w:rPr>
        <w:t>UUID&gt; --role &lt;</w:t>
      </w:r>
      <w:r w:rsidRPr="00A07BA2">
        <w:rPr>
          <w:rFonts w:hint="eastAsia"/>
          <w:color w:val="FF0000"/>
        </w:rPr>
        <w:t>角色</w:t>
      </w:r>
      <w:r w:rsidRPr="00A07BA2">
        <w:rPr>
          <w:rFonts w:hint="eastAsia"/>
          <w:color w:val="FF0000"/>
        </w:rPr>
        <w:t>Admin</w:t>
      </w:r>
      <w:r w:rsidRPr="00A07BA2">
        <w:rPr>
          <w:rFonts w:hint="eastAsia"/>
          <w:color w:val="FF0000"/>
        </w:rPr>
        <w:t>的</w:t>
      </w:r>
      <w:r w:rsidRPr="00A07BA2">
        <w:rPr>
          <w:rFonts w:hint="eastAsia"/>
          <w:color w:val="FF0000"/>
        </w:rPr>
        <w:t>UUID&gt; --</w:t>
      </w:r>
      <w:proofErr w:type="spellStart"/>
      <w:r w:rsidRPr="00A07BA2">
        <w:rPr>
          <w:rFonts w:hint="eastAsia"/>
          <w:color w:val="FF0000"/>
        </w:rPr>
        <w:t>tenant_id</w:t>
      </w:r>
      <w:proofErr w:type="spellEnd"/>
      <w:r w:rsidRPr="00A07BA2">
        <w:rPr>
          <w:rFonts w:hint="eastAsia"/>
          <w:color w:val="FF0000"/>
        </w:rPr>
        <w:t xml:space="preserve"> &lt;</w:t>
      </w:r>
      <w:r w:rsidRPr="00A07BA2">
        <w:rPr>
          <w:rFonts w:hint="eastAsia"/>
          <w:color w:val="FF0000"/>
        </w:rPr>
        <w:t>租户</w:t>
      </w:r>
      <w:r w:rsidRPr="00A07BA2">
        <w:rPr>
          <w:rFonts w:hint="eastAsia"/>
          <w:color w:val="FF0000"/>
        </w:rPr>
        <w:t>admin</w:t>
      </w:r>
      <w:r w:rsidRPr="00A07BA2">
        <w:rPr>
          <w:rFonts w:hint="eastAsia"/>
          <w:color w:val="FF0000"/>
        </w:rPr>
        <w:t>的</w:t>
      </w:r>
      <w:r w:rsidRPr="00A07BA2">
        <w:rPr>
          <w:rFonts w:hint="eastAsia"/>
          <w:color w:val="FF0000"/>
        </w:rPr>
        <w:t>UUID&gt;</w:t>
      </w:r>
    </w:p>
    <w:p w:rsidR="00A07BA2" w:rsidRDefault="00A07BA2" w:rsidP="00A07BA2">
      <w:pPr>
        <w:pStyle w:val="a5"/>
        <w:ind w:firstLine="0"/>
        <w:rPr>
          <w:rFonts w:hint="eastAsia"/>
        </w:rPr>
      </w:pPr>
      <w:r>
        <w:rPr>
          <w:rFonts w:hint="eastAsia"/>
        </w:rPr>
        <w:lastRenderedPageBreak/>
        <w:t xml:space="preserve">root@node1:~# </w:t>
      </w:r>
      <w:r w:rsidRPr="00A07BA2">
        <w:rPr>
          <w:rFonts w:hint="eastAsia"/>
          <w:color w:val="FF0000"/>
        </w:rPr>
        <w:t>keystone user-role-add --user &lt;</w:t>
      </w:r>
      <w:r w:rsidRPr="00A07BA2">
        <w:rPr>
          <w:rFonts w:hint="eastAsia"/>
          <w:color w:val="FF0000"/>
        </w:rPr>
        <w:t>用户</w:t>
      </w:r>
      <w:r w:rsidRPr="00A07BA2">
        <w:rPr>
          <w:rFonts w:hint="eastAsia"/>
          <w:color w:val="FF0000"/>
        </w:rPr>
        <w:t>admin</w:t>
      </w:r>
      <w:r w:rsidRPr="00A07BA2">
        <w:rPr>
          <w:rFonts w:hint="eastAsia"/>
          <w:color w:val="FF0000"/>
        </w:rPr>
        <w:t>的</w:t>
      </w:r>
      <w:r w:rsidRPr="00A07BA2">
        <w:rPr>
          <w:rFonts w:hint="eastAsia"/>
          <w:color w:val="FF0000"/>
        </w:rPr>
        <w:t>UUID&gt; --role &lt;</w:t>
      </w:r>
      <w:r w:rsidRPr="00A07BA2">
        <w:rPr>
          <w:rFonts w:hint="eastAsia"/>
          <w:color w:val="FF0000"/>
        </w:rPr>
        <w:t>角色</w:t>
      </w:r>
      <w:r w:rsidRPr="00A07BA2">
        <w:rPr>
          <w:rFonts w:hint="eastAsia"/>
          <w:color w:val="FF0000"/>
        </w:rPr>
        <w:t>Admin</w:t>
      </w:r>
      <w:r w:rsidRPr="00A07BA2">
        <w:rPr>
          <w:rFonts w:hint="eastAsia"/>
          <w:color w:val="FF0000"/>
        </w:rPr>
        <w:t>的</w:t>
      </w:r>
      <w:r w:rsidRPr="00A07BA2">
        <w:rPr>
          <w:rFonts w:hint="eastAsia"/>
          <w:color w:val="FF0000"/>
        </w:rPr>
        <w:t>UUID&gt; --</w:t>
      </w:r>
      <w:proofErr w:type="spellStart"/>
      <w:r w:rsidRPr="00A07BA2">
        <w:rPr>
          <w:rFonts w:hint="eastAsia"/>
          <w:color w:val="FF0000"/>
        </w:rPr>
        <w:t>tenant_id</w:t>
      </w:r>
      <w:proofErr w:type="spellEnd"/>
      <w:r w:rsidRPr="00A07BA2">
        <w:rPr>
          <w:rFonts w:hint="eastAsia"/>
          <w:color w:val="FF0000"/>
        </w:rPr>
        <w:t xml:space="preserve"> &lt;</w:t>
      </w:r>
      <w:r w:rsidRPr="00A07BA2">
        <w:rPr>
          <w:rFonts w:hint="eastAsia"/>
          <w:color w:val="FF0000"/>
        </w:rPr>
        <w:t>租户</w:t>
      </w:r>
      <w:r w:rsidRPr="00A07BA2">
        <w:rPr>
          <w:rFonts w:hint="eastAsia"/>
          <w:color w:val="FF0000"/>
        </w:rPr>
        <w:t>tenant1</w:t>
      </w:r>
      <w:r w:rsidRPr="00A07BA2">
        <w:rPr>
          <w:rFonts w:hint="eastAsia"/>
          <w:color w:val="FF0000"/>
        </w:rPr>
        <w:t>的</w:t>
      </w:r>
      <w:r w:rsidRPr="00A07BA2">
        <w:rPr>
          <w:rFonts w:hint="eastAsia"/>
          <w:color w:val="FF0000"/>
        </w:rPr>
        <w:t>UUID&gt;</w:t>
      </w:r>
    </w:p>
    <w:p w:rsidR="00A07BA2" w:rsidRDefault="00A07BA2" w:rsidP="00A07BA2">
      <w:pPr>
        <w:pStyle w:val="a5"/>
        <w:ind w:firstLine="0"/>
        <w:rPr>
          <w:rFonts w:hint="eastAsia"/>
        </w:rPr>
      </w:pPr>
      <w:r>
        <w:rPr>
          <w:rFonts w:hint="eastAsia"/>
        </w:rPr>
        <w:t>root@node1:~#</w:t>
      </w:r>
      <w:r w:rsidRPr="00A07BA2">
        <w:rPr>
          <w:rFonts w:hint="eastAsia"/>
          <w:color w:val="FF0000"/>
        </w:rPr>
        <w:t xml:space="preserve"> keystone user-role-add --user &lt;</w:t>
      </w:r>
      <w:r w:rsidRPr="00A07BA2">
        <w:rPr>
          <w:rFonts w:hint="eastAsia"/>
          <w:color w:val="FF0000"/>
        </w:rPr>
        <w:t>用户</w:t>
      </w:r>
      <w:r w:rsidRPr="00A07BA2">
        <w:rPr>
          <w:rFonts w:hint="eastAsia"/>
          <w:color w:val="FF0000"/>
        </w:rPr>
        <w:t>admin</w:t>
      </w:r>
      <w:r w:rsidRPr="00A07BA2">
        <w:rPr>
          <w:rFonts w:hint="eastAsia"/>
          <w:color w:val="FF0000"/>
        </w:rPr>
        <w:t>的</w:t>
      </w:r>
      <w:r w:rsidRPr="00A07BA2">
        <w:rPr>
          <w:rFonts w:hint="eastAsia"/>
          <w:color w:val="FF0000"/>
        </w:rPr>
        <w:t>UUID&gt; --role &lt;</w:t>
      </w:r>
      <w:r w:rsidRPr="00A07BA2">
        <w:rPr>
          <w:rFonts w:hint="eastAsia"/>
          <w:color w:val="FF0000"/>
        </w:rPr>
        <w:t>角色</w:t>
      </w:r>
      <w:r w:rsidRPr="00A07BA2">
        <w:rPr>
          <w:rFonts w:hint="eastAsia"/>
          <w:color w:val="FF0000"/>
        </w:rPr>
        <w:t>Admin</w:t>
      </w:r>
      <w:r w:rsidRPr="00A07BA2">
        <w:rPr>
          <w:rFonts w:hint="eastAsia"/>
          <w:color w:val="FF0000"/>
        </w:rPr>
        <w:t>的</w:t>
      </w:r>
      <w:r w:rsidRPr="00A07BA2">
        <w:rPr>
          <w:rFonts w:hint="eastAsia"/>
          <w:color w:val="FF0000"/>
        </w:rPr>
        <w:t>UUID&gt; --</w:t>
      </w:r>
      <w:proofErr w:type="spellStart"/>
      <w:r w:rsidRPr="00A07BA2">
        <w:rPr>
          <w:rFonts w:hint="eastAsia"/>
          <w:color w:val="FF0000"/>
        </w:rPr>
        <w:t>tenant_id</w:t>
      </w:r>
      <w:proofErr w:type="spellEnd"/>
      <w:r w:rsidRPr="00A07BA2">
        <w:rPr>
          <w:rFonts w:hint="eastAsia"/>
          <w:color w:val="FF0000"/>
        </w:rPr>
        <w:t xml:space="preserve"> &lt;</w:t>
      </w:r>
      <w:r w:rsidRPr="00A07BA2">
        <w:rPr>
          <w:rFonts w:hint="eastAsia"/>
          <w:color w:val="FF0000"/>
        </w:rPr>
        <w:t>租户</w:t>
      </w:r>
      <w:r w:rsidRPr="00A07BA2">
        <w:rPr>
          <w:rFonts w:hint="eastAsia"/>
          <w:color w:val="FF0000"/>
        </w:rPr>
        <w:t>tenant2</w:t>
      </w:r>
      <w:r w:rsidRPr="00A07BA2">
        <w:rPr>
          <w:rFonts w:hint="eastAsia"/>
          <w:color w:val="FF0000"/>
        </w:rPr>
        <w:t>的</w:t>
      </w:r>
      <w:r w:rsidRPr="00A07BA2">
        <w:rPr>
          <w:rFonts w:hint="eastAsia"/>
          <w:color w:val="FF0000"/>
        </w:rPr>
        <w:t>UUID&gt;</w:t>
      </w:r>
    </w:p>
    <w:p w:rsidR="00A07BA2" w:rsidRDefault="00A07BA2" w:rsidP="00A07BA2">
      <w:pPr>
        <w:pStyle w:val="a5"/>
        <w:ind w:firstLine="0"/>
        <w:rPr>
          <w:rFonts w:hint="eastAsia"/>
        </w:rPr>
      </w:pPr>
      <w:r>
        <w:rPr>
          <w:rFonts w:hint="eastAsia"/>
        </w:rPr>
        <w:t xml:space="preserve">root@node1:~# </w:t>
      </w:r>
      <w:r w:rsidRPr="00A07BA2">
        <w:rPr>
          <w:rFonts w:hint="eastAsia"/>
          <w:color w:val="FF0000"/>
        </w:rPr>
        <w:t>keystone user-role-add --user &lt;</w:t>
      </w:r>
      <w:r w:rsidRPr="00A07BA2">
        <w:rPr>
          <w:rFonts w:hint="eastAsia"/>
          <w:color w:val="FF0000"/>
        </w:rPr>
        <w:t>用户</w:t>
      </w:r>
      <w:r w:rsidRPr="00A07BA2">
        <w:rPr>
          <w:rFonts w:hint="eastAsia"/>
          <w:color w:val="FF0000"/>
        </w:rPr>
        <w:t>admin</w:t>
      </w:r>
      <w:r w:rsidRPr="00A07BA2">
        <w:rPr>
          <w:rFonts w:hint="eastAsia"/>
          <w:color w:val="FF0000"/>
        </w:rPr>
        <w:t>的</w:t>
      </w:r>
      <w:r w:rsidRPr="00A07BA2">
        <w:rPr>
          <w:rFonts w:hint="eastAsia"/>
          <w:color w:val="FF0000"/>
        </w:rPr>
        <w:t>UUID&gt; --role &lt;</w:t>
      </w:r>
      <w:r w:rsidRPr="00A07BA2">
        <w:rPr>
          <w:rFonts w:hint="eastAsia"/>
          <w:color w:val="FF0000"/>
        </w:rPr>
        <w:t>角色</w:t>
      </w:r>
      <w:r w:rsidRPr="00A07BA2">
        <w:rPr>
          <w:rFonts w:hint="eastAsia"/>
          <w:color w:val="FF0000"/>
        </w:rPr>
        <w:t>Admin</w:t>
      </w:r>
      <w:r w:rsidRPr="00A07BA2">
        <w:rPr>
          <w:rFonts w:hint="eastAsia"/>
          <w:color w:val="FF0000"/>
        </w:rPr>
        <w:t>的</w:t>
      </w:r>
      <w:r w:rsidRPr="00A07BA2">
        <w:rPr>
          <w:rFonts w:hint="eastAsia"/>
          <w:color w:val="FF0000"/>
        </w:rPr>
        <w:t>UUID&gt; --</w:t>
      </w:r>
      <w:proofErr w:type="spellStart"/>
      <w:r w:rsidRPr="00A07BA2">
        <w:rPr>
          <w:rFonts w:hint="eastAsia"/>
          <w:color w:val="FF0000"/>
        </w:rPr>
        <w:t>tenant_id</w:t>
      </w:r>
      <w:proofErr w:type="spellEnd"/>
      <w:r w:rsidRPr="00A07BA2">
        <w:rPr>
          <w:rFonts w:hint="eastAsia"/>
          <w:color w:val="FF0000"/>
        </w:rPr>
        <w:t xml:space="preserve"> &lt;</w:t>
      </w:r>
      <w:r w:rsidRPr="00A07BA2">
        <w:rPr>
          <w:rFonts w:hint="eastAsia"/>
          <w:color w:val="FF0000"/>
        </w:rPr>
        <w:t>租户</w:t>
      </w:r>
      <w:r w:rsidRPr="00A07BA2">
        <w:rPr>
          <w:rFonts w:hint="eastAsia"/>
          <w:color w:val="FF0000"/>
        </w:rPr>
        <w:t>tenant3</w:t>
      </w:r>
      <w:r w:rsidRPr="00A07BA2">
        <w:rPr>
          <w:rFonts w:hint="eastAsia"/>
          <w:color w:val="FF0000"/>
        </w:rPr>
        <w:t>的</w:t>
      </w:r>
      <w:r w:rsidRPr="00A07BA2">
        <w:rPr>
          <w:rFonts w:hint="eastAsia"/>
          <w:color w:val="FF0000"/>
        </w:rPr>
        <w:t>UUID&gt;</w:t>
      </w:r>
    </w:p>
    <w:p w:rsidR="00546ADF" w:rsidRDefault="00A07BA2" w:rsidP="00A07BA2">
      <w:pPr>
        <w:pStyle w:val="a5"/>
        <w:ind w:firstLine="0"/>
        <w:rPr>
          <w:rFonts w:hint="eastAsia"/>
        </w:rPr>
      </w:pPr>
      <w:r>
        <w:rPr>
          <w:rFonts w:hint="eastAsia"/>
        </w:rPr>
        <w:t xml:space="preserve">root@node1:~# </w:t>
      </w:r>
      <w:r w:rsidRPr="00A07BA2">
        <w:rPr>
          <w:rFonts w:hint="eastAsia"/>
          <w:color w:val="FF0000"/>
        </w:rPr>
        <w:t>keystone user-role-add --user &lt;</w:t>
      </w:r>
      <w:r w:rsidRPr="00A07BA2">
        <w:rPr>
          <w:rFonts w:hint="eastAsia"/>
          <w:color w:val="FF0000"/>
        </w:rPr>
        <w:t>用户</w:t>
      </w:r>
      <w:r w:rsidRPr="00A07BA2">
        <w:rPr>
          <w:rFonts w:hint="eastAsia"/>
          <w:color w:val="FF0000"/>
        </w:rPr>
        <w:t>admin</w:t>
      </w:r>
      <w:r w:rsidRPr="00A07BA2">
        <w:rPr>
          <w:rFonts w:hint="eastAsia"/>
          <w:color w:val="FF0000"/>
        </w:rPr>
        <w:t>的</w:t>
      </w:r>
      <w:r w:rsidRPr="00A07BA2">
        <w:rPr>
          <w:rFonts w:hint="eastAsia"/>
          <w:color w:val="FF0000"/>
        </w:rPr>
        <w:t>UUID&gt; --role &lt;</w:t>
      </w:r>
      <w:r w:rsidRPr="00A07BA2">
        <w:rPr>
          <w:rFonts w:hint="eastAsia"/>
          <w:color w:val="FF0000"/>
        </w:rPr>
        <w:t>角色</w:t>
      </w:r>
      <w:r w:rsidRPr="00A07BA2">
        <w:rPr>
          <w:rFonts w:hint="eastAsia"/>
          <w:color w:val="FF0000"/>
        </w:rPr>
        <w:t>Admin</w:t>
      </w:r>
      <w:r w:rsidRPr="00A07BA2">
        <w:rPr>
          <w:rFonts w:hint="eastAsia"/>
          <w:color w:val="FF0000"/>
        </w:rPr>
        <w:t>的</w:t>
      </w:r>
      <w:r w:rsidRPr="00A07BA2">
        <w:rPr>
          <w:rFonts w:hint="eastAsia"/>
          <w:color w:val="FF0000"/>
        </w:rPr>
        <w:t>UUID&gt; --</w:t>
      </w:r>
      <w:proofErr w:type="spellStart"/>
      <w:r w:rsidRPr="00A07BA2">
        <w:rPr>
          <w:rFonts w:hint="eastAsia"/>
          <w:color w:val="FF0000"/>
        </w:rPr>
        <w:t>tenant_id</w:t>
      </w:r>
      <w:proofErr w:type="spellEnd"/>
      <w:r w:rsidRPr="00A07BA2">
        <w:rPr>
          <w:rFonts w:hint="eastAsia"/>
          <w:color w:val="FF0000"/>
        </w:rPr>
        <w:t xml:space="preserve"> &lt;</w:t>
      </w:r>
      <w:r w:rsidRPr="00A07BA2">
        <w:rPr>
          <w:rFonts w:hint="eastAsia"/>
          <w:color w:val="FF0000"/>
        </w:rPr>
        <w:t>租户</w:t>
      </w:r>
      <w:r w:rsidRPr="00A07BA2">
        <w:rPr>
          <w:rFonts w:hint="eastAsia"/>
          <w:color w:val="FF0000"/>
        </w:rPr>
        <w:t>tenant4</w:t>
      </w:r>
      <w:r w:rsidRPr="00A07BA2">
        <w:rPr>
          <w:rFonts w:hint="eastAsia"/>
          <w:color w:val="FF0000"/>
        </w:rPr>
        <w:t>的</w:t>
      </w:r>
      <w:r w:rsidRPr="00A07BA2">
        <w:rPr>
          <w:rFonts w:hint="eastAsia"/>
          <w:color w:val="FF0000"/>
        </w:rPr>
        <w:t>UUID&gt;</w:t>
      </w:r>
    </w:p>
    <w:p w:rsidR="00A07BA2" w:rsidRDefault="00A07BA2" w:rsidP="00546ADF">
      <w:pPr>
        <w:pStyle w:val="a5"/>
        <w:rPr>
          <w:rFonts w:hint="eastAsia"/>
        </w:rPr>
      </w:pPr>
    </w:p>
    <w:p w:rsidR="00546ADF" w:rsidRDefault="00A07BA2" w:rsidP="00546ADF">
      <w:pPr>
        <w:pStyle w:val="a5"/>
        <w:rPr>
          <w:rFonts w:hint="eastAsia"/>
        </w:rPr>
      </w:pPr>
      <w:r>
        <w:rPr>
          <w:rFonts w:hint="eastAsia"/>
        </w:rPr>
        <w:t>为用户</w:t>
      </w:r>
      <w:r>
        <w:rPr>
          <w:rFonts w:hint="eastAsia"/>
        </w:rPr>
        <w:t>C</w:t>
      </w:r>
      <w:r>
        <w:rPr>
          <w:rFonts w:hint="eastAsia"/>
        </w:rPr>
        <w:t>分配</w:t>
      </w:r>
      <w:r>
        <w:rPr>
          <w:rFonts w:hint="eastAsia"/>
        </w:rPr>
        <w:t>tenant4</w:t>
      </w:r>
      <w:r>
        <w:rPr>
          <w:rFonts w:hint="eastAsia"/>
        </w:rPr>
        <w:t>：</w:t>
      </w:r>
    </w:p>
    <w:p w:rsidR="00A07BA2" w:rsidRPr="00A07BA2" w:rsidRDefault="00A07BA2" w:rsidP="00546ADF">
      <w:pPr>
        <w:pStyle w:val="a5"/>
        <w:rPr>
          <w:rFonts w:hint="eastAsia"/>
          <w:color w:val="FF0000"/>
        </w:rPr>
      </w:pPr>
      <w:r w:rsidRPr="00A07BA2">
        <w:t>root@node1:~#</w:t>
      </w:r>
      <w:r w:rsidRPr="00A07BA2">
        <w:rPr>
          <w:color w:val="FF0000"/>
        </w:rPr>
        <w:t xml:space="preserve"> keystone user-role-add --user </w:t>
      </w:r>
      <w:r w:rsidRPr="00A07BA2">
        <w:rPr>
          <w:rFonts w:hint="eastAsia"/>
          <w:color w:val="FF0000"/>
        </w:rPr>
        <w:t>&lt;</w:t>
      </w:r>
      <w:r w:rsidRPr="00A07BA2">
        <w:rPr>
          <w:rFonts w:hint="eastAsia"/>
          <w:color w:val="FF0000"/>
        </w:rPr>
        <w:t>用户</w:t>
      </w:r>
      <w:r w:rsidRPr="00A07BA2">
        <w:rPr>
          <w:rFonts w:hint="eastAsia"/>
          <w:color w:val="FF0000"/>
        </w:rPr>
        <w:t>C</w:t>
      </w:r>
      <w:r w:rsidRPr="00A07BA2">
        <w:rPr>
          <w:rFonts w:hint="eastAsia"/>
          <w:color w:val="FF0000"/>
        </w:rPr>
        <w:t>的</w:t>
      </w:r>
      <w:r w:rsidRPr="00A07BA2">
        <w:rPr>
          <w:rFonts w:hint="eastAsia"/>
          <w:color w:val="FF0000"/>
        </w:rPr>
        <w:t>UUID&gt;</w:t>
      </w:r>
      <w:r w:rsidRPr="00A07BA2">
        <w:rPr>
          <w:color w:val="FF0000"/>
        </w:rPr>
        <w:t xml:space="preserve"> --role </w:t>
      </w:r>
      <w:r w:rsidRPr="00A07BA2">
        <w:rPr>
          <w:rFonts w:hint="eastAsia"/>
          <w:color w:val="FF0000"/>
        </w:rPr>
        <w:t>&lt;</w:t>
      </w:r>
      <w:r w:rsidRPr="00A07BA2">
        <w:rPr>
          <w:rFonts w:hint="eastAsia"/>
          <w:color w:val="FF0000"/>
        </w:rPr>
        <w:t>角色</w:t>
      </w:r>
      <w:r w:rsidRPr="00A07BA2">
        <w:rPr>
          <w:rFonts w:hint="eastAsia"/>
          <w:color w:val="FF0000"/>
        </w:rPr>
        <w:t>Member</w:t>
      </w:r>
      <w:r w:rsidRPr="00A07BA2">
        <w:rPr>
          <w:rFonts w:hint="eastAsia"/>
          <w:color w:val="FF0000"/>
        </w:rPr>
        <w:t>的</w:t>
      </w:r>
      <w:r w:rsidRPr="00A07BA2">
        <w:rPr>
          <w:rFonts w:hint="eastAsia"/>
          <w:color w:val="FF0000"/>
        </w:rPr>
        <w:t>UUID&gt;</w:t>
      </w:r>
      <w:r w:rsidRPr="00A07BA2">
        <w:rPr>
          <w:color w:val="FF0000"/>
        </w:rPr>
        <w:t xml:space="preserve"> --</w:t>
      </w:r>
      <w:proofErr w:type="spellStart"/>
      <w:r w:rsidRPr="00A07BA2">
        <w:rPr>
          <w:color w:val="FF0000"/>
        </w:rPr>
        <w:t>tenant_id</w:t>
      </w:r>
      <w:proofErr w:type="spellEnd"/>
      <w:r w:rsidRPr="00A07BA2">
        <w:rPr>
          <w:color w:val="FF0000"/>
        </w:rPr>
        <w:t xml:space="preserve"> </w:t>
      </w:r>
      <w:r w:rsidRPr="00A07BA2">
        <w:rPr>
          <w:rFonts w:hint="eastAsia"/>
          <w:color w:val="FF0000"/>
        </w:rPr>
        <w:t>&lt;</w:t>
      </w:r>
      <w:r w:rsidRPr="00A07BA2">
        <w:rPr>
          <w:rFonts w:hint="eastAsia"/>
          <w:color w:val="FF0000"/>
        </w:rPr>
        <w:t>租户</w:t>
      </w:r>
      <w:r w:rsidRPr="00A07BA2">
        <w:rPr>
          <w:rFonts w:hint="eastAsia"/>
          <w:color w:val="FF0000"/>
        </w:rPr>
        <w:t>tenant4</w:t>
      </w:r>
      <w:r w:rsidRPr="00A07BA2">
        <w:rPr>
          <w:rFonts w:hint="eastAsia"/>
          <w:color w:val="FF0000"/>
        </w:rPr>
        <w:t>的</w:t>
      </w:r>
      <w:r w:rsidRPr="00A07BA2">
        <w:rPr>
          <w:rFonts w:hint="eastAsia"/>
          <w:color w:val="FF0000"/>
        </w:rPr>
        <w:t>UUID&gt;</w:t>
      </w:r>
    </w:p>
    <w:p w:rsidR="00546ADF" w:rsidRPr="0038610C" w:rsidRDefault="00546ADF" w:rsidP="00546ADF">
      <w:pPr>
        <w:pStyle w:val="a5"/>
      </w:pPr>
    </w:p>
    <w:p w:rsidR="00A07BA2" w:rsidRDefault="00A07BA2">
      <w:pPr>
        <w:pStyle w:val="2"/>
        <w:rPr>
          <w:rFonts w:hint="eastAsia"/>
        </w:rPr>
      </w:pPr>
      <w:bookmarkStart w:id="33" w:name="_Toc353441302"/>
      <w:r>
        <w:rPr>
          <w:rFonts w:hint="eastAsia"/>
        </w:rPr>
        <w:t>Flavors（实例类型）配置</w:t>
      </w:r>
      <w:bookmarkEnd w:id="33"/>
    </w:p>
    <w:p w:rsidR="00197BD0" w:rsidRDefault="00A07BA2" w:rsidP="00197BD0">
      <w:pPr>
        <w:pStyle w:val="a5"/>
        <w:rPr>
          <w:rFonts w:hint="eastAsia"/>
        </w:rPr>
      </w:pPr>
      <w:r>
        <w:rPr>
          <w:rFonts w:hint="eastAsia"/>
        </w:rPr>
        <w:t>可以添加一些定制虚拟机的硬件配置模板</w:t>
      </w:r>
      <w:r w:rsidR="00197BD0">
        <w:rPr>
          <w:rFonts w:hint="eastAsia"/>
        </w:rPr>
        <w:t>。</w:t>
      </w:r>
    </w:p>
    <w:p w:rsidR="00197BD0" w:rsidRDefault="00197BD0" w:rsidP="00197BD0">
      <w:pPr>
        <w:pStyle w:val="a5"/>
        <w:ind w:firstLine="0"/>
        <w:rPr>
          <w:rFonts w:hint="eastAsia"/>
        </w:rPr>
      </w:pPr>
      <w:r w:rsidRPr="00197BD0">
        <w:t xml:space="preserve">root@node1:~# </w:t>
      </w:r>
      <w:r w:rsidRPr="004C4A9C">
        <w:rPr>
          <w:color w:val="FF0000"/>
        </w:rPr>
        <w:t xml:space="preserve">nova-manage </w:t>
      </w:r>
      <w:proofErr w:type="spellStart"/>
      <w:r w:rsidRPr="004C4A9C">
        <w:rPr>
          <w:color w:val="FF0000"/>
        </w:rPr>
        <w:t>instance_type</w:t>
      </w:r>
      <w:proofErr w:type="spellEnd"/>
      <w:r w:rsidRPr="004C4A9C">
        <w:rPr>
          <w:color w:val="FF0000"/>
        </w:rPr>
        <w:t xml:space="preserve"> create --name </w:t>
      </w:r>
      <w:r w:rsidR="004C4A9C" w:rsidRPr="004C4A9C">
        <w:rPr>
          <w:rFonts w:hint="eastAsia"/>
          <w:color w:val="FF0000"/>
        </w:rPr>
        <w:t>&lt;</w:t>
      </w:r>
      <w:r w:rsidR="004C4A9C" w:rsidRPr="004C4A9C">
        <w:rPr>
          <w:rFonts w:hint="eastAsia"/>
          <w:color w:val="FF0000"/>
        </w:rPr>
        <w:t>模板名字</w:t>
      </w:r>
      <w:r w:rsidR="004C4A9C" w:rsidRPr="004C4A9C">
        <w:rPr>
          <w:rFonts w:hint="eastAsia"/>
          <w:color w:val="FF0000"/>
        </w:rPr>
        <w:t>&gt;</w:t>
      </w:r>
      <w:r w:rsidRPr="004C4A9C">
        <w:rPr>
          <w:color w:val="FF0000"/>
        </w:rPr>
        <w:t xml:space="preserve"> --memory </w:t>
      </w:r>
      <w:r w:rsidRPr="004C4A9C">
        <w:rPr>
          <w:rFonts w:hint="eastAsia"/>
          <w:color w:val="FF0000"/>
        </w:rPr>
        <w:t>&lt;</w:t>
      </w:r>
      <w:r w:rsidRPr="004C4A9C">
        <w:rPr>
          <w:rFonts w:hint="eastAsia"/>
          <w:color w:val="FF0000"/>
        </w:rPr>
        <w:t>内存容量（</w:t>
      </w:r>
      <w:r w:rsidRPr="004C4A9C">
        <w:rPr>
          <w:rFonts w:hint="eastAsia"/>
          <w:color w:val="FF0000"/>
        </w:rPr>
        <w:t>MB</w:t>
      </w:r>
      <w:r w:rsidRPr="004C4A9C">
        <w:rPr>
          <w:rFonts w:hint="eastAsia"/>
          <w:color w:val="FF0000"/>
        </w:rPr>
        <w:t>）</w:t>
      </w:r>
      <w:r w:rsidRPr="004C4A9C">
        <w:rPr>
          <w:rFonts w:hint="eastAsia"/>
          <w:color w:val="FF0000"/>
        </w:rPr>
        <w:t>&gt;</w:t>
      </w:r>
      <w:r w:rsidRPr="004C4A9C">
        <w:rPr>
          <w:color w:val="FF0000"/>
        </w:rPr>
        <w:t xml:space="preserve"> --</w:t>
      </w:r>
      <w:proofErr w:type="spellStart"/>
      <w:r w:rsidRPr="004C4A9C">
        <w:rPr>
          <w:color w:val="FF0000"/>
        </w:rPr>
        <w:t>cpu</w:t>
      </w:r>
      <w:proofErr w:type="spellEnd"/>
      <w:r w:rsidRPr="004C4A9C">
        <w:rPr>
          <w:color w:val="FF0000"/>
        </w:rPr>
        <w:t xml:space="preserve"> </w:t>
      </w:r>
      <w:r w:rsidRPr="004C4A9C">
        <w:rPr>
          <w:rFonts w:hint="eastAsia"/>
          <w:color w:val="FF0000"/>
        </w:rPr>
        <w:t>&lt;</w:t>
      </w:r>
      <w:r w:rsidRPr="004C4A9C">
        <w:rPr>
          <w:rFonts w:hint="eastAsia"/>
          <w:color w:val="FF0000"/>
        </w:rPr>
        <w:t>处理器数量</w:t>
      </w:r>
      <w:r w:rsidRPr="004C4A9C">
        <w:rPr>
          <w:rFonts w:hint="eastAsia"/>
          <w:color w:val="FF0000"/>
        </w:rPr>
        <w:t>&gt;</w:t>
      </w:r>
      <w:r w:rsidRPr="004C4A9C">
        <w:rPr>
          <w:color w:val="FF0000"/>
        </w:rPr>
        <w:t xml:space="preserve"> --</w:t>
      </w:r>
      <w:proofErr w:type="spellStart"/>
      <w:r w:rsidRPr="004C4A9C">
        <w:rPr>
          <w:color w:val="FF0000"/>
        </w:rPr>
        <w:t>root_gb</w:t>
      </w:r>
      <w:proofErr w:type="spellEnd"/>
      <w:r w:rsidRPr="004C4A9C">
        <w:rPr>
          <w:color w:val="FF0000"/>
        </w:rPr>
        <w:t xml:space="preserve"> </w:t>
      </w:r>
      <w:r w:rsidRPr="004C4A9C">
        <w:rPr>
          <w:rFonts w:hint="eastAsia"/>
          <w:color w:val="FF0000"/>
        </w:rPr>
        <w:t>&lt;</w:t>
      </w:r>
      <w:r w:rsidRPr="004C4A9C">
        <w:rPr>
          <w:rFonts w:hint="eastAsia"/>
          <w:color w:val="FF0000"/>
        </w:rPr>
        <w:t>主硬盘容量（</w:t>
      </w:r>
      <w:r w:rsidRPr="004C4A9C">
        <w:rPr>
          <w:rFonts w:hint="eastAsia"/>
          <w:color w:val="FF0000"/>
        </w:rPr>
        <w:t>GB</w:t>
      </w:r>
      <w:r w:rsidRPr="004C4A9C">
        <w:rPr>
          <w:rFonts w:hint="eastAsia"/>
          <w:color w:val="FF0000"/>
        </w:rPr>
        <w:t>）</w:t>
      </w:r>
      <w:r w:rsidRPr="004C4A9C">
        <w:rPr>
          <w:rFonts w:hint="eastAsia"/>
          <w:color w:val="FF0000"/>
        </w:rPr>
        <w:t>&gt;</w:t>
      </w:r>
      <w:r w:rsidRPr="004C4A9C">
        <w:rPr>
          <w:color w:val="FF0000"/>
        </w:rPr>
        <w:t xml:space="preserve"> --</w:t>
      </w:r>
      <w:proofErr w:type="spellStart"/>
      <w:r w:rsidRPr="004C4A9C">
        <w:rPr>
          <w:color w:val="FF0000"/>
        </w:rPr>
        <w:t>ephemeral_gb</w:t>
      </w:r>
      <w:proofErr w:type="spellEnd"/>
      <w:r w:rsidRPr="004C4A9C">
        <w:rPr>
          <w:color w:val="FF0000"/>
        </w:rPr>
        <w:t xml:space="preserve"> </w:t>
      </w:r>
      <w:r w:rsidR="004C4A9C" w:rsidRPr="004C4A9C">
        <w:rPr>
          <w:rFonts w:hint="eastAsia"/>
          <w:color w:val="FF0000"/>
        </w:rPr>
        <w:t>&lt;</w:t>
      </w:r>
      <w:r w:rsidR="004C4A9C" w:rsidRPr="004C4A9C">
        <w:rPr>
          <w:rFonts w:hint="eastAsia"/>
          <w:color w:val="FF0000"/>
        </w:rPr>
        <w:t>第二硬盘容量</w:t>
      </w:r>
      <w:r w:rsidR="004C4A9C" w:rsidRPr="004C4A9C">
        <w:rPr>
          <w:rFonts w:hint="eastAsia"/>
          <w:color w:val="FF0000"/>
        </w:rPr>
        <w:t>&gt;</w:t>
      </w:r>
      <w:r w:rsidR="004C4A9C" w:rsidRPr="004C4A9C">
        <w:rPr>
          <w:color w:val="FF0000"/>
        </w:rPr>
        <w:t xml:space="preserve"> --swap </w:t>
      </w:r>
      <w:r w:rsidR="004C4A9C" w:rsidRPr="004C4A9C">
        <w:rPr>
          <w:rFonts w:hint="eastAsia"/>
          <w:color w:val="FF0000"/>
        </w:rPr>
        <w:t>&lt;</w:t>
      </w:r>
      <w:r w:rsidR="004C4A9C" w:rsidRPr="004C4A9C">
        <w:rPr>
          <w:rFonts w:hint="eastAsia"/>
          <w:color w:val="FF0000"/>
        </w:rPr>
        <w:t>交换分区大小</w:t>
      </w:r>
      <w:r w:rsidR="004C4A9C" w:rsidRPr="004C4A9C">
        <w:rPr>
          <w:rFonts w:hint="eastAsia"/>
          <w:color w:val="FF0000"/>
        </w:rPr>
        <w:t>&gt;</w:t>
      </w:r>
      <w:r w:rsidR="004C4A9C" w:rsidRPr="004C4A9C">
        <w:rPr>
          <w:color w:val="FF0000"/>
        </w:rPr>
        <w:t xml:space="preserve"> --flavor </w:t>
      </w:r>
      <w:r w:rsidR="004C4A9C" w:rsidRPr="004C4A9C">
        <w:rPr>
          <w:rFonts w:hint="eastAsia"/>
          <w:color w:val="FF0000"/>
        </w:rPr>
        <w:t>&lt;</w:t>
      </w:r>
      <w:r w:rsidR="004C4A9C" w:rsidRPr="004C4A9C">
        <w:rPr>
          <w:rFonts w:hint="eastAsia"/>
          <w:color w:val="FF0000"/>
        </w:rPr>
        <w:t>模板编号</w:t>
      </w:r>
      <w:r w:rsidR="004C4A9C" w:rsidRPr="004C4A9C">
        <w:rPr>
          <w:rFonts w:hint="eastAsia"/>
          <w:color w:val="FF0000"/>
        </w:rPr>
        <w:t>&gt;</w:t>
      </w:r>
    </w:p>
    <w:p w:rsidR="001D7614" w:rsidRDefault="001D7614">
      <w:pPr>
        <w:rPr>
          <w:sz w:val="24"/>
          <w:szCs w:val="21"/>
        </w:rPr>
      </w:pPr>
      <w:r>
        <w:rPr>
          <w:b/>
          <w:bCs/>
          <w:sz w:val="24"/>
          <w:szCs w:val="21"/>
        </w:rPr>
        <w:br w:type="page"/>
      </w:r>
    </w:p>
    <w:p w:rsidR="004C4A9C" w:rsidRDefault="00887FE0">
      <w:pPr>
        <w:pStyle w:val="1"/>
        <w:rPr>
          <w:rFonts w:hint="eastAsia"/>
        </w:rPr>
      </w:pPr>
      <w:bookmarkStart w:id="34" w:name="_Toc353441303"/>
      <w:r>
        <w:rPr>
          <w:rFonts w:hint="eastAsia"/>
        </w:rPr>
        <w:lastRenderedPageBreak/>
        <w:t>NAT方案</w:t>
      </w:r>
      <w:bookmarkEnd w:id="34"/>
    </w:p>
    <w:p w:rsidR="00887FE0" w:rsidRDefault="00887FE0" w:rsidP="00887FE0">
      <w:pPr>
        <w:pStyle w:val="a5"/>
        <w:rPr>
          <w:rFonts w:hint="eastAsia"/>
        </w:rPr>
      </w:pPr>
      <w:r>
        <w:rPr>
          <w:rFonts w:hint="eastAsia"/>
        </w:rPr>
        <w:t>在路由器上可以配置不同的</w:t>
      </w:r>
      <w:r>
        <w:rPr>
          <w:rFonts w:hint="eastAsia"/>
        </w:rPr>
        <w:t>NAT/PAT</w:t>
      </w:r>
      <w:r>
        <w:rPr>
          <w:rFonts w:hint="eastAsia"/>
        </w:rPr>
        <w:t>方案让外部来访问</w:t>
      </w:r>
      <w:r>
        <w:rPr>
          <w:rFonts w:hint="eastAsia"/>
        </w:rPr>
        <w:t>nova-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、</w:t>
      </w:r>
      <w:r>
        <w:rPr>
          <w:rFonts w:hint="eastAsia"/>
        </w:rPr>
        <w:t>nova-ec2-api</w:t>
      </w:r>
      <w:r>
        <w:rPr>
          <w:rFonts w:hint="eastAsia"/>
        </w:rPr>
        <w:t>、</w:t>
      </w:r>
      <w:r>
        <w:rPr>
          <w:rFonts w:hint="eastAsia"/>
        </w:rPr>
        <w:t>volume-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、</w:t>
      </w:r>
      <w:r>
        <w:rPr>
          <w:rFonts w:hint="eastAsia"/>
        </w:rPr>
        <w:t>keystone-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、以</w:t>
      </w:r>
      <w:r>
        <w:rPr>
          <w:rFonts w:hint="eastAsia"/>
        </w:rPr>
        <w:t>SSH</w:t>
      </w:r>
      <w:r>
        <w:rPr>
          <w:rFonts w:hint="eastAsia"/>
        </w:rPr>
        <w:t>方式访问节点或通过浮动</w:t>
      </w:r>
      <w:r>
        <w:rPr>
          <w:rFonts w:hint="eastAsia"/>
        </w:rPr>
        <w:t>IP</w:t>
      </w:r>
      <w:r>
        <w:rPr>
          <w:rFonts w:hint="eastAsia"/>
        </w:rPr>
        <w:t>以</w:t>
      </w:r>
      <w:r>
        <w:rPr>
          <w:rFonts w:hint="eastAsia"/>
        </w:rPr>
        <w:t>SSH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等方式访问实例。</w:t>
      </w:r>
    </w:p>
    <w:p w:rsidR="00887FE0" w:rsidRDefault="00887FE0" w:rsidP="00887FE0">
      <w:pPr>
        <w:pStyle w:val="a5"/>
        <w:rPr>
          <w:rFonts w:hint="eastAsia"/>
        </w:rPr>
      </w:pPr>
      <w:r>
        <w:rPr>
          <w:rFonts w:hint="eastAsia"/>
        </w:rPr>
        <w:t>以下为内部和外部端口的映射表：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936"/>
        <w:gridCol w:w="1176"/>
        <w:gridCol w:w="1176"/>
        <w:gridCol w:w="1596"/>
      </w:tblGrid>
      <w:tr w:rsidR="00887FE0" w:rsidTr="001D7614">
        <w:trPr>
          <w:jc w:val="center"/>
        </w:trPr>
        <w:tc>
          <w:tcPr>
            <w:tcW w:w="0" w:type="auto"/>
          </w:tcPr>
          <w:p w:rsidR="00887FE0" w:rsidRDefault="00887FE0" w:rsidP="001D7614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规则</w:t>
            </w:r>
          </w:p>
        </w:tc>
        <w:tc>
          <w:tcPr>
            <w:tcW w:w="0" w:type="auto"/>
          </w:tcPr>
          <w:p w:rsidR="00887FE0" w:rsidRDefault="00887FE0" w:rsidP="001D7614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外部端口</w:t>
            </w:r>
          </w:p>
        </w:tc>
        <w:tc>
          <w:tcPr>
            <w:tcW w:w="0" w:type="auto"/>
          </w:tcPr>
          <w:p w:rsidR="00887FE0" w:rsidRDefault="00887FE0" w:rsidP="001D7614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内部端口</w:t>
            </w:r>
          </w:p>
        </w:tc>
        <w:tc>
          <w:tcPr>
            <w:tcW w:w="0" w:type="auto"/>
          </w:tcPr>
          <w:p w:rsidR="00887FE0" w:rsidRDefault="00887FE0" w:rsidP="001D7614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</w:tr>
      <w:tr w:rsidR="00887FE0" w:rsidTr="001D7614">
        <w:trPr>
          <w:jc w:val="center"/>
        </w:trPr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 w:rsidRPr="00885020">
              <w:t>nova-</w:t>
            </w:r>
            <w:proofErr w:type="spellStart"/>
            <w:r w:rsidRPr="00885020">
              <w:t>api</w:t>
            </w:r>
            <w:proofErr w:type="spellEnd"/>
          </w:p>
        </w:tc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 w:rsidRPr="00885020">
              <w:t>8774</w:t>
            </w:r>
          </w:p>
        </w:tc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 w:rsidRPr="00885020">
              <w:t>8774</w:t>
            </w:r>
          </w:p>
        </w:tc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>
              <w:t>192.168.1.50</w:t>
            </w:r>
          </w:p>
        </w:tc>
      </w:tr>
      <w:tr w:rsidR="00887FE0" w:rsidTr="001D7614">
        <w:trPr>
          <w:jc w:val="center"/>
        </w:trPr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 w:rsidRPr="00885020">
              <w:t>nova-ec2-api</w:t>
            </w:r>
          </w:p>
        </w:tc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 w:rsidRPr="00885020">
              <w:t>8773</w:t>
            </w:r>
          </w:p>
        </w:tc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 w:rsidRPr="00885020">
              <w:t>8773</w:t>
            </w:r>
          </w:p>
        </w:tc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>
              <w:t>192.168.1.50</w:t>
            </w:r>
          </w:p>
        </w:tc>
      </w:tr>
      <w:tr w:rsidR="00887FE0" w:rsidTr="001D7614">
        <w:trPr>
          <w:jc w:val="center"/>
        </w:trPr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 w:rsidRPr="00885020">
              <w:t>volume-</w:t>
            </w:r>
            <w:proofErr w:type="spellStart"/>
            <w:r w:rsidRPr="00885020">
              <w:t>api</w:t>
            </w:r>
            <w:proofErr w:type="spellEnd"/>
          </w:p>
        </w:tc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 w:rsidRPr="00885020">
              <w:t>8776</w:t>
            </w:r>
          </w:p>
        </w:tc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 w:rsidRPr="00885020">
              <w:t>8776</w:t>
            </w:r>
          </w:p>
        </w:tc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>
              <w:t>192.168.1.50</w:t>
            </w:r>
          </w:p>
        </w:tc>
      </w:tr>
      <w:tr w:rsidR="00887FE0" w:rsidTr="001D7614">
        <w:trPr>
          <w:jc w:val="center"/>
        </w:trPr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 w:rsidRPr="00885020">
              <w:t>glance-</w:t>
            </w:r>
            <w:proofErr w:type="spellStart"/>
            <w:r w:rsidRPr="00885020">
              <w:t>api</w:t>
            </w:r>
            <w:proofErr w:type="spellEnd"/>
          </w:p>
        </w:tc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 w:rsidRPr="00885020">
              <w:t>9292</w:t>
            </w:r>
          </w:p>
        </w:tc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 w:rsidRPr="00885020">
              <w:t>9292</w:t>
            </w:r>
          </w:p>
        </w:tc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>
              <w:t>192.168.1.50</w:t>
            </w:r>
          </w:p>
        </w:tc>
      </w:tr>
      <w:tr w:rsidR="00887FE0" w:rsidTr="001D7614">
        <w:trPr>
          <w:jc w:val="center"/>
        </w:trPr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 w:rsidRPr="00885020">
              <w:t>keystone-</w:t>
            </w:r>
            <w:proofErr w:type="spellStart"/>
            <w:r w:rsidRPr="00885020">
              <w:t>api</w:t>
            </w:r>
            <w:proofErr w:type="spellEnd"/>
          </w:p>
        </w:tc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 w:rsidRPr="00885020">
              <w:t>5000</w:t>
            </w:r>
          </w:p>
        </w:tc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 w:rsidRPr="00885020">
              <w:t>5000</w:t>
            </w:r>
          </w:p>
        </w:tc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>
              <w:t>192.168.1.50</w:t>
            </w:r>
          </w:p>
        </w:tc>
      </w:tr>
      <w:tr w:rsidR="00887FE0" w:rsidTr="001D7614">
        <w:trPr>
          <w:jc w:val="center"/>
        </w:trPr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 w:rsidRPr="00885020">
              <w:t>keystone-</w:t>
            </w:r>
            <w:proofErr w:type="spellStart"/>
            <w:r w:rsidRPr="00885020">
              <w:t>adm</w:t>
            </w:r>
            <w:proofErr w:type="spellEnd"/>
            <w:r w:rsidRPr="00885020">
              <w:t>-</w:t>
            </w:r>
            <w:proofErr w:type="spellStart"/>
            <w:r w:rsidRPr="00885020">
              <w:t>api</w:t>
            </w:r>
            <w:proofErr w:type="spellEnd"/>
          </w:p>
        </w:tc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 w:rsidRPr="00885020">
              <w:t>35357</w:t>
            </w:r>
          </w:p>
        </w:tc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 w:rsidRPr="00885020">
              <w:t>35357</w:t>
            </w:r>
          </w:p>
        </w:tc>
        <w:tc>
          <w:tcPr>
            <w:tcW w:w="0" w:type="auto"/>
          </w:tcPr>
          <w:p w:rsidR="00887FE0" w:rsidRDefault="00887FE0" w:rsidP="001D7614">
            <w:pPr>
              <w:pStyle w:val="af6"/>
            </w:pPr>
            <w:r>
              <w:t>192.168.1.50</w:t>
            </w:r>
          </w:p>
        </w:tc>
      </w:tr>
      <w:tr w:rsidR="00887FE0" w:rsidTr="001D7614">
        <w:trPr>
          <w:jc w:val="center"/>
        </w:trPr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dashboard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8001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80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192.168.1.</w:t>
            </w:r>
            <w:r>
              <w:rPr>
                <w:rFonts w:hint="eastAsia"/>
              </w:rPr>
              <w:t>50</w:t>
            </w:r>
          </w:p>
        </w:tc>
      </w:tr>
      <w:tr w:rsidR="00887FE0" w:rsidTr="001D7614">
        <w:trPr>
          <w:jc w:val="center"/>
        </w:trPr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node1-ssh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2201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22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>
              <w:t>192.168.1.</w:t>
            </w:r>
            <w:r>
              <w:rPr>
                <w:rFonts w:hint="eastAsia"/>
              </w:rPr>
              <w:t>50</w:t>
            </w:r>
          </w:p>
        </w:tc>
      </w:tr>
      <w:tr w:rsidR="00887FE0" w:rsidTr="001D7614">
        <w:trPr>
          <w:jc w:val="center"/>
        </w:trPr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fip1-ssh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22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22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192.168.1.</w:t>
            </w:r>
            <w:r w:rsidR="001D7614">
              <w:rPr>
                <w:rFonts w:hint="eastAsia"/>
              </w:rPr>
              <w:t>129</w:t>
            </w:r>
          </w:p>
        </w:tc>
      </w:tr>
      <w:tr w:rsidR="00887FE0" w:rsidTr="001D7614">
        <w:trPr>
          <w:jc w:val="center"/>
        </w:trPr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fip2-ssh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2201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22</w:t>
            </w:r>
          </w:p>
        </w:tc>
        <w:tc>
          <w:tcPr>
            <w:tcW w:w="0" w:type="auto"/>
          </w:tcPr>
          <w:p w:rsidR="00887FE0" w:rsidRPr="00312F37" w:rsidRDefault="001D7614" w:rsidP="001D7614">
            <w:pPr>
              <w:pStyle w:val="af6"/>
            </w:pPr>
            <w:r>
              <w:t>192.168.1.130</w:t>
            </w:r>
          </w:p>
        </w:tc>
      </w:tr>
      <w:tr w:rsidR="00887FE0" w:rsidTr="001D7614">
        <w:trPr>
          <w:jc w:val="center"/>
        </w:trPr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fip3-ssh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2202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22</w:t>
            </w:r>
          </w:p>
        </w:tc>
        <w:tc>
          <w:tcPr>
            <w:tcW w:w="0" w:type="auto"/>
          </w:tcPr>
          <w:p w:rsidR="00887FE0" w:rsidRPr="00312F37" w:rsidRDefault="001D7614" w:rsidP="001D7614">
            <w:pPr>
              <w:pStyle w:val="af6"/>
            </w:pPr>
            <w:r>
              <w:t>192.168.1.</w:t>
            </w:r>
            <w:r>
              <w:rPr>
                <w:rFonts w:hint="eastAsia"/>
              </w:rPr>
              <w:t>131</w:t>
            </w:r>
          </w:p>
        </w:tc>
      </w:tr>
      <w:tr w:rsidR="00887FE0" w:rsidTr="001D7614">
        <w:trPr>
          <w:jc w:val="center"/>
        </w:trPr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fip4-ssh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2203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22</w:t>
            </w:r>
          </w:p>
        </w:tc>
        <w:tc>
          <w:tcPr>
            <w:tcW w:w="0" w:type="auto"/>
          </w:tcPr>
          <w:p w:rsidR="00887FE0" w:rsidRPr="00312F37" w:rsidRDefault="001D7614" w:rsidP="001D7614">
            <w:pPr>
              <w:pStyle w:val="af6"/>
            </w:pPr>
            <w:r>
              <w:t>192.168.1.</w:t>
            </w:r>
            <w:r>
              <w:rPr>
                <w:rFonts w:hint="eastAsia"/>
              </w:rPr>
              <w:t>132</w:t>
            </w:r>
          </w:p>
        </w:tc>
      </w:tr>
      <w:tr w:rsidR="00887FE0" w:rsidTr="001D7614">
        <w:trPr>
          <w:jc w:val="center"/>
        </w:trPr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fip5-ssh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2204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22</w:t>
            </w:r>
          </w:p>
        </w:tc>
        <w:tc>
          <w:tcPr>
            <w:tcW w:w="0" w:type="auto"/>
          </w:tcPr>
          <w:p w:rsidR="00887FE0" w:rsidRPr="00312F37" w:rsidRDefault="001D7614" w:rsidP="001D7614">
            <w:pPr>
              <w:pStyle w:val="af6"/>
            </w:pPr>
            <w:r>
              <w:t>192.168.1.</w:t>
            </w:r>
            <w:r>
              <w:rPr>
                <w:rFonts w:hint="eastAsia"/>
              </w:rPr>
              <w:t>133</w:t>
            </w:r>
          </w:p>
        </w:tc>
      </w:tr>
      <w:tr w:rsidR="00887FE0" w:rsidTr="001D7614">
        <w:trPr>
          <w:jc w:val="center"/>
        </w:trPr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fip6-ssh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2205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22</w:t>
            </w:r>
          </w:p>
        </w:tc>
        <w:tc>
          <w:tcPr>
            <w:tcW w:w="0" w:type="auto"/>
          </w:tcPr>
          <w:p w:rsidR="00887FE0" w:rsidRPr="00312F37" w:rsidRDefault="001D7614" w:rsidP="001D7614">
            <w:pPr>
              <w:pStyle w:val="af6"/>
            </w:pPr>
            <w:r>
              <w:t>192.168.1.</w:t>
            </w:r>
            <w:r>
              <w:rPr>
                <w:rFonts w:hint="eastAsia"/>
              </w:rPr>
              <w:t>134</w:t>
            </w:r>
          </w:p>
        </w:tc>
      </w:tr>
      <w:tr w:rsidR="00887FE0" w:rsidTr="001D7614">
        <w:trPr>
          <w:jc w:val="center"/>
        </w:trPr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fip7-ssh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2206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22</w:t>
            </w:r>
          </w:p>
        </w:tc>
        <w:tc>
          <w:tcPr>
            <w:tcW w:w="0" w:type="auto"/>
          </w:tcPr>
          <w:p w:rsidR="00887FE0" w:rsidRPr="00312F37" w:rsidRDefault="001D7614" w:rsidP="001D7614">
            <w:pPr>
              <w:pStyle w:val="af6"/>
            </w:pPr>
            <w:r>
              <w:t>192.168.1.</w:t>
            </w:r>
            <w:r>
              <w:rPr>
                <w:rFonts w:hint="eastAsia"/>
              </w:rPr>
              <w:t>135</w:t>
            </w:r>
          </w:p>
        </w:tc>
      </w:tr>
      <w:tr w:rsidR="00887FE0" w:rsidTr="001D7614">
        <w:trPr>
          <w:jc w:val="center"/>
        </w:trPr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fip8-ssh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2207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22</w:t>
            </w:r>
          </w:p>
        </w:tc>
        <w:tc>
          <w:tcPr>
            <w:tcW w:w="0" w:type="auto"/>
          </w:tcPr>
          <w:p w:rsidR="00887FE0" w:rsidRPr="00312F37" w:rsidRDefault="001D7614" w:rsidP="001D7614">
            <w:pPr>
              <w:pStyle w:val="af6"/>
            </w:pPr>
            <w:r>
              <w:t>192.168.1.</w:t>
            </w:r>
            <w:r>
              <w:rPr>
                <w:rFonts w:hint="eastAsia"/>
              </w:rPr>
              <w:t>136</w:t>
            </w:r>
          </w:p>
        </w:tc>
      </w:tr>
      <w:tr w:rsidR="001D7614" w:rsidTr="001D7614">
        <w:trPr>
          <w:jc w:val="center"/>
        </w:trPr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fip1-http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80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80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192.168.1.</w:t>
            </w:r>
            <w:r>
              <w:rPr>
                <w:rFonts w:hint="eastAsia"/>
              </w:rPr>
              <w:t>129</w:t>
            </w:r>
          </w:p>
        </w:tc>
      </w:tr>
      <w:tr w:rsidR="001D7614" w:rsidTr="001D7614">
        <w:trPr>
          <w:jc w:val="center"/>
        </w:trPr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fip2-http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8041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80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>
              <w:t>192.168.1.130</w:t>
            </w:r>
          </w:p>
        </w:tc>
      </w:tr>
      <w:tr w:rsidR="001D7614" w:rsidTr="001D7614">
        <w:trPr>
          <w:jc w:val="center"/>
        </w:trPr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fip3-http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8042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80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>
              <w:t>192.168.1.</w:t>
            </w:r>
            <w:r>
              <w:rPr>
                <w:rFonts w:hint="eastAsia"/>
              </w:rPr>
              <w:t>131</w:t>
            </w:r>
          </w:p>
        </w:tc>
      </w:tr>
      <w:tr w:rsidR="001D7614" w:rsidTr="001D7614">
        <w:trPr>
          <w:jc w:val="center"/>
        </w:trPr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fip4-http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8043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80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>
              <w:t>192.168.1.</w:t>
            </w:r>
            <w:r>
              <w:rPr>
                <w:rFonts w:hint="eastAsia"/>
              </w:rPr>
              <w:t>132</w:t>
            </w:r>
          </w:p>
        </w:tc>
      </w:tr>
      <w:tr w:rsidR="001D7614" w:rsidTr="001D7614">
        <w:trPr>
          <w:jc w:val="center"/>
        </w:trPr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fip5-http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8044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80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>
              <w:t>192.168.1.</w:t>
            </w:r>
            <w:r>
              <w:rPr>
                <w:rFonts w:hint="eastAsia"/>
              </w:rPr>
              <w:t>133</w:t>
            </w:r>
          </w:p>
        </w:tc>
      </w:tr>
      <w:tr w:rsidR="001D7614" w:rsidTr="001D7614">
        <w:trPr>
          <w:jc w:val="center"/>
        </w:trPr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lastRenderedPageBreak/>
              <w:t>fip6-http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8045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80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>
              <w:t>192.168.1.</w:t>
            </w:r>
            <w:r>
              <w:rPr>
                <w:rFonts w:hint="eastAsia"/>
              </w:rPr>
              <w:t>134</w:t>
            </w:r>
          </w:p>
        </w:tc>
      </w:tr>
      <w:tr w:rsidR="001D7614" w:rsidTr="001D7614">
        <w:trPr>
          <w:jc w:val="center"/>
        </w:trPr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fip7-http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8046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80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>
              <w:t>192.168.1.</w:t>
            </w:r>
            <w:r>
              <w:rPr>
                <w:rFonts w:hint="eastAsia"/>
              </w:rPr>
              <w:t>135</w:t>
            </w:r>
          </w:p>
        </w:tc>
      </w:tr>
      <w:tr w:rsidR="001D7614" w:rsidTr="001D7614">
        <w:trPr>
          <w:jc w:val="center"/>
        </w:trPr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fip8-http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8047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80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>
              <w:t>192.168.1.</w:t>
            </w:r>
            <w:r>
              <w:rPr>
                <w:rFonts w:hint="eastAsia"/>
              </w:rPr>
              <w:t>136</w:t>
            </w:r>
          </w:p>
        </w:tc>
      </w:tr>
    </w:tbl>
    <w:p w:rsidR="00887FE0" w:rsidRPr="00887FE0" w:rsidRDefault="00887FE0" w:rsidP="00887FE0">
      <w:pPr>
        <w:pStyle w:val="a5"/>
      </w:pPr>
    </w:p>
    <w:sectPr w:rsidR="00887FE0" w:rsidRPr="00887FE0" w:rsidSect="007725B6">
      <w:footerReference w:type="default" r:id="rId24"/>
      <w:endnotePr>
        <w:numFmt w:val="decimal"/>
      </w:endnotePr>
      <w:pgSz w:w="11906" w:h="16838"/>
      <w:pgMar w:top="1701" w:right="1134" w:bottom="1418" w:left="1701" w:header="851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FE0" w:rsidRDefault="00887FE0" w:rsidP="00967B16"/>
  </w:endnote>
  <w:endnote w:type="continuationSeparator" w:id="0">
    <w:p w:rsidR="00887FE0" w:rsidRPr="00ED472F" w:rsidRDefault="00887FE0" w:rsidP="00ED472F">
      <w:pPr>
        <w:pStyle w:val="ad"/>
      </w:pPr>
    </w:p>
  </w:endnote>
  <w:endnote w:type="continuationNotice" w:id="1">
    <w:p w:rsidR="00887FE0" w:rsidRDefault="00887F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614" w:rsidRDefault="001D7614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614" w:rsidRDefault="001D7614">
    <w:pPr>
      <w:pStyle w:val="ad"/>
      <w:jc w:val="center"/>
    </w:pPr>
  </w:p>
  <w:p w:rsidR="00887FE0" w:rsidRDefault="00887FE0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614" w:rsidRDefault="001D7614">
    <w:pPr>
      <w:pStyle w:val="a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494885"/>
      <w:docPartObj>
        <w:docPartGallery w:val="Page Numbers (Bottom of Page)"/>
        <w:docPartUnique/>
      </w:docPartObj>
    </w:sdtPr>
    <w:sdtContent>
      <w:p w:rsidR="001D7614" w:rsidRDefault="001D761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13C0" w:rsidRPr="004E13C0">
          <w:rPr>
            <w:noProof/>
            <w:lang w:val="zh-CN"/>
          </w:rPr>
          <w:t>22</w:t>
        </w:r>
        <w:r>
          <w:fldChar w:fldCharType="end"/>
        </w:r>
      </w:p>
    </w:sdtContent>
  </w:sdt>
  <w:p w:rsidR="001D7614" w:rsidRDefault="001D761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FE0" w:rsidRDefault="00887FE0" w:rsidP="00967B16">
      <w:r>
        <w:separator/>
      </w:r>
    </w:p>
  </w:footnote>
  <w:footnote w:type="continuationSeparator" w:id="0">
    <w:p w:rsidR="00887FE0" w:rsidRDefault="00887FE0" w:rsidP="00967B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614" w:rsidRDefault="001D7614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614" w:rsidRPr="001D7614" w:rsidRDefault="001D7614" w:rsidP="001D761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614" w:rsidRDefault="001D7614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A72D4"/>
    <w:multiLevelType w:val="multilevel"/>
    <w:tmpl w:val="34389DD2"/>
    <w:lvl w:ilvl="0">
      <w:start w:val="1"/>
      <w:numFmt w:val="ideographDigital"/>
      <w:pStyle w:val="1"/>
      <w:lvlText w:val="第%1章"/>
      <w:lvlJc w:val="left"/>
      <w:pPr>
        <w:tabs>
          <w:tab w:val="num" w:pos="432"/>
        </w:tabs>
        <w:ind w:left="431" w:hanging="431"/>
      </w:pPr>
      <w:rPr>
        <w:rFonts w:hint="eastAsia"/>
        <w:lang w:val="en-US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32"/>
        </w:tabs>
        <w:ind w:left="431" w:hanging="431"/>
      </w:pPr>
      <w:rPr>
        <w:rFonts w:hint="eastAsia"/>
      </w:rPr>
    </w:lvl>
  </w:abstractNum>
  <w:abstractNum w:abstractNumId="1">
    <w:nsid w:val="2B296C51"/>
    <w:multiLevelType w:val="hybridMultilevel"/>
    <w:tmpl w:val="4F4436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DC46C14"/>
    <w:multiLevelType w:val="multilevel"/>
    <w:tmpl w:val="7A64E880"/>
    <w:lvl w:ilvl="0">
      <w:start w:val="2"/>
      <w:numFmt w:val="upperLetter"/>
      <w:lvlText w:val="附录%1 "/>
      <w:lvlJc w:val="left"/>
      <w:pPr>
        <w:ind w:left="851" w:hanging="420"/>
      </w:pPr>
      <w:rPr>
        <w:rFonts w:hint="eastAsia"/>
        <w:lang w:val="en-US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1691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11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31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51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71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91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11" w:hanging="420"/>
      </w:pPr>
      <w:rPr>
        <w:rFonts w:hint="eastAsia"/>
      </w:rPr>
    </w:lvl>
  </w:abstractNum>
  <w:abstractNum w:abstractNumId="3">
    <w:nsid w:val="58297743"/>
    <w:multiLevelType w:val="hybridMultilevel"/>
    <w:tmpl w:val="E6C6C58E"/>
    <w:lvl w:ilvl="0" w:tplc="52CE3DAA">
      <w:start w:val="1"/>
      <w:numFmt w:val="japaneseCounting"/>
      <w:pStyle w:val="a"/>
      <w:lvlText w:val="第%1章"/>
      <w:lvlJc w:val="left"/>
      <w:pPr>
        <w:ind w:left="1680" w:hanging="1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08705A"/>
    <w:multiLevelType w:val="multilevel"/>
    <w:tmpl w:val="A1BC4BE8"/>
    <w:lvl w:ilvl="0">
      <w:start w:val="1"/>
      <w:numFmt w:val="upperLetter"/>
      <w:pStyle w:val="a0"/>
      <w:lvlText w:val="附录%1 "/>
      <w:lvlJc w:val="left"/>
      <w:pPr>
        <w:ind w:left="851" w:hanging="420"/>
      </w:pPr>
      <w:rPr>
        <w:rFonts w:hint="eastAsia"/>
        <w:lang w:val="en-US"/>
      </w:rPr>
    </w:lvl>
    <w:lvl w:ilvl="1">
      <w:start w:val="1"/>
      <w:numFmt w:val="decimal"/>
      <w:pStyle w:val="20"/>
      <w:lvlText w:val="%1.%2"/>
      <w:lvlJc w:val="left"/>
      <w:pPr>
        <w:ind w:left="1690" w:hanging="42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1691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11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31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51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71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91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11" w:hanging="420"/>
      </w:pPr>
      <w:rPr>
        <w:rFonts w:hint="eastAsia"/>
      </w:rPr>
    </w:lvl>
  </w:abstractNum>
  <w:abstractNum w:abstractNumId="5">
    <w:nsid w:val="7A2A6FB9"/>
    <w:multiLevelType w:val="hybridMultilevel"/>
    <w:tmpl w:val="85E069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8C24B9B2">
      <w:numFmt w:val="bullet"/>
      <w:lvlText w:val="•"/>
      <w:lvlJc w:val="left"/>
      <w:pPr>
        <w:ind w:left="1200" w:hanging="36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  <w:lvlOverride w:ilvl="0">
      <w:lvl w:ilvl="0">
        <w:start w:val="1"/>
        <w:numFmt w:val="ideographDigital"/>
        <w:pStyle w:val="1"/>
        <w:lvlText w:val="第%1章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isLgl/>
        <w:lvlText w:val="%1.%2.%3.%4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1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555"/>
    <w:rsid w:val="00003065"/>
    <w:rsid w:val="00004312"/>
    <w:rsid w:val="00006A6C"/>
    <w:rsid w:val="00006E38"/>
    <w:rsid w:val="00011398"/>
    <w:rsid w:val="00012BCE"/>
    <w:rsid w:val="000136E8"/>
    <w:rsid w:val="00023F70"/>
    <w:rsid w:val="00031038"/>
    <w:rsid w:val="000337D4"/>
    <w:rsid w:val="00037268"/>
    <w:rsid w:val="000417C3"/>
    <w:rsid w:val="00042922"/>
    <w:rsid w:val="0005178B"/>
    <w:rsid w:val="00051C8B"/>
    <w:rsid w:val="00057E08"/>
    <w:rsid w:val="000700BE"/>
    <w:rsid w:val="000742DA"/>
    <w:rsid w:val="00076F59"/>
    <w:rsid w:val="0008034B"/>
    <w:rsid w:val="00086BD6"/>
    <w:rsid w:val="00090ECD"/>
    <w:rsid w:val="00091190"/>
    <w:rsid w:val="00091606"/>
    <w:rsid w:val="00092408"/>
    <w:rsid w:val="0009643A"/>
    <w:rsid w:val="000970D6"/>
    <w:rsid w:val="000A4D50"/>
    <w:rsid w:val="000A5FE8"/>
    <w:rsid w:val="000B0971"/>
    <w:rsid w:val="000B1FF3"/>
    <w:rsid w:val="000B4FA6"/>
    <w:rsid w:val="000B7E8F"/>
    <w:rsid w:val="000B7E95"/>
    <w:rsid w:val="000C05A2"/>
    <w:rsid w:val="000C2824"/>
    <w:rsid w:val="000E387A"/>
    <w:rsid w:val="000E42BC"/>
    <w:rsid w:val="000F0D00"/>
    <w:rsid w:val="000F44F9"/>
    <w:rsid w:val="000F5AE4"/>
    <w:rsid w:val="00101097"/>
    <w:rsid w:val="0010238A"/>
    <w:rsid w:val="00115646"/>
    <w:rsid w:val="001160B9"/>
    <w:rsid w:val="00121EEC"/>
    <w:rsid w:val="00122A5B"/>
    <w:rsid w:val="001239AA"/>
    <w:rsid w:val="00124091"/>
    <w:rsid w:val="00126B00"/>
    <w:rsid w:val="00130248"/>
    <w:rsid w:val="00131ABD"/>
    <w:rsid w:val="0013343E"/>
    <w:rsid w:val="001349B9"/>
    <w:rsid w:val="001370F2"/>
    <w:rsid w:val="001406B3"/>
    <w:rsid w:val="00142FC3"/>
    <w:rsid w:val="00144FA1"/>
    <w:rsid w:val="001455D4"/>
    <w:rsid w:val="00150B55"/>
    <w:rsid w:val="00152406"/>
    <w:rsid w:val="00152856"/>
    <w:rsid w:val="00164939"/>
    <w:rsid w:val="001657FA"/>
    <w:rsid w:val="00167106"/>
    <w:rsid w:val="001763A8"/>
    <w:rsid w:val="001842CE"/>
    <w:rsid w:val="00184503"/>
    <w:rsid w:val="00191115"/>
    <w:rsid w:val="00197BD0"/>
    <w:rsid w:val="001B038A"/>
    <w:rsid w:val="001C5A0D"/>
    <w:rsid w:val="001D5D95"/>
    <w:rsid w:val="001D7614"/>
    <w:rsid w:val="001E1362"/>
    <w:rsid w:val="001E28B6"/>
    <w:rsid w:val="001E29F8"/>
    <w:rsid w:val="001E4E36"/>
    <w:rsid w:val="001E7CBE"/>
    <w:rsid w:val="001F1E38"/>
    <w:rsid w:val="001F2CF5"/>
    <w:rsid w:val="001F2D86"/>
    <w:rsid w:val="001F524A"/>
    <w:rsid w:val="002009B8"/>
    <w:rsid w:val="00210CF9"/>
    <w:rsid w:val="00212EE8"/>
    <w:rsid w:val="0021315B"/>
    <w:rsid w:val="00220366"/>
    <w:rsid w:val="00226B56"/>
    <w:rsid w:val="00230E21"/>
    <w:rsid w:val="00233309"/>
    <w:rsid w:val="0023605A"/>
    <w:rsid w:val="002368FB"/>
    <w:rsid w:val="002373EC"/>
    <w:rsid w:val="00240337"/>
    <w:rsid w:val="00243698"/>
    <w:rsid w:val="00245485"/>
    <w:rsid w:val="0024688B"/>
    <w:rsid w:val="00251967"/>
    <w:rsid w:val="00253894"/>
    <w:rsid w:val="002540C7"/>
    <w:rsid w:val="002555DF"/>
    <w:rsid w:val="002609F5"/>
    <w:rsid w:val="00264DC5"/>
    <w:rsid w:val="0026626E"/>
    <w:rsid w:val="0027238B"/>
    <w:rsid w:val="002746CB"/>
    <w:rsid w:val="00284EB1"/>
    <w:rsid w:val="0028607A"/>
    <w:rsid w:val="0029377C"/>
    <w:rsid w:val="00293BCD"/>
    <w:rsid w:val="002A1D64"/>
    <w:rsid w:val="002A36A1"/>
    <w:rsid w:val="002B60F4"/>
    <w:rsid w:val="002B7CB5"/>
    <w:rsid w:val="002C1C31"/>
    <w:rsid w:val="002C6D73"/>
    <w:rsid w:val="002C6F54"/>
    <w:rsid w:val="002D0429"/>
    <w:rsid w:val="002D1883"/>
    <w:rsid w:val="002D1CA7"/>
    <w:rsid w:val="002D7CE1"/>
    <w:rsid w:val="002F3643"/>
    <w:rsid w:val="002F406F"/>
    <w:rsid w:val="002F6FF0"/>
    <w:rsid w:val="00300A0C"/>
    <w:rsid w:val="00300ADF"/>
    <w:rsid w:val="00304A87"/>
    <w:rsid w:val="00306348"/>
    <w:rsid w:val="00306F2D"/>
    <w:rsid w:val="0030712C"/>
    <w:rsid w:val="00307607"/>
    <w:rsid w:val="0031331E"/>
    <w:rsid w:val="00314279"/>
    <w:rsid w:val="0031502E"/>
    <w:rsid w:val="003249F0"/>
    <w:rsid w:val="00325D4B"/>
    <w:rsid w:val="00327729"/>
    <w:rsid w:val="00327797"/>
    <w:rsid w:val="00332A18"/>
    <w:rsid w:val="00346899"/>
    <w:rsid w:val="00354063"/>
    <w:rsid w:val="00354339"/>
    <w:rsid w:val="00361177"/>
    <w:rsid w:val="00364AB0"/>
    <w:rsid w:val="00365DCD"/>
    <w:rsid w:val="00367217"/>
    <w:rsid w:val="00367A3D"/>
    <w:rsid w:val="00370074"/>
    <w:rsid w:val="003735A0"/>
    <w:rsid w:val="00375BDC"/>
    <w:rsid w:val="00381342"/>
    <w:rsid w:val="00383340"/>
    <w:rsid w:val="0038610C"/>
    <w:rsid w:val="00392BBF"/>
    <w:rsid w:val="00394DAC"/>
    <w:rsid w:val="003A46C0"/>
    <w:rsid w:val="003A6162"/>
    <w:rsid w:val="003A6577"/>
    <w:rsid w:val="003B612E"/>
    <w:rsid w:val="003B69E2"/>
    <w:rsid w:val="003C04D7"/>
    <w:rsid w:val="003C73FB"/>
    <w:rsid w:val="003D09B9"/>
    <w:rsid w:val="003D2DD2"/>
    <w:rsid w:val="003D55E0"/>
    <w:rsid w:val="003D56C0"/>
    <w:rsid w:val="003E0F35"/>
    <w:rsid w:val="003E358E"/>
    <w:rsid w:val="003E3B75"/>
    <w:rsid w:val="003E4625"/>
    <w:rsid w:val="003E54E8"/>
    <w:rsid w:val="003E774D"/>
    <w:rsid w:val="003F2972"/>
    <w:rsid w:val="003F5DA9"/>
    <w:rsid w:val="003F66D3"/>
    <w:rsid w:val="00403A71"/>
    <w:rsid w:val="00412819"/>
    <w:rsid w:val="00412A11"/>
    <w:rsid w:val="00413D80"/>
    <w:rsid w:val="004155F5"/>
    <w:rsid w:val="004166AE"/>
    <w:rsid w:val="00424E9F"/>
    <w:rsid w:val="0043500A"/>
    <w:rsid w:val="004425FB"/>
    <w:rsid w:val="00442A9D"/>
    <w:rsid w:val="00445DBD"/>
    <w:rsid w:val="00452B70"/>
    <w:rsid w:val="004549EB"/>
    <w:rsid w:val="00455767"/>
    <w:rsid w:val="00460861"/>
    <w:rsid w:val="00460E77"/>
    <w:rsid w:val="00461689"/>
    <w:rsid w:val="00465E81"/>
    <w:rsid w:val="00470E51"/>
    <w:rsid w:val="00471A2C"/>
    <w:rsid w:val="004749F6"/>
    <w:rsid w:val="00477D10"/>
    <w:rsid w:val="00482FB5"/>
    <w:rsid w:val="0049074C"/>
    <w:rsid w:val="00492B1C"/>
    <w:rsid w:val="00497D33"/>
    <w:rsid w:val="004A31AF"/>
    <w:rsid w:val="004A38A8"/>
    <w:rsid w:val="004A4D88"/>
    <w:rsid w:val="004A5EEB"/>
    <w:rsid w:val="004B71FF"/>
    <w:rsid w:val="004C4A9C"/>
    <w:rsid w:val="004D5996"/>
    <w:rsid w:val="004D6054"/>
    <w:rsid w:val="004D6610"/>
    <w:rsid w:val="004E0153"/>
    <w:rsid w:val="004E13C0"/>
    <w:rsid w:val="004E52F0"/>
    <w:rsid w:val="004F0D13"/>
    <w:rsid w:val="004F3F61"/>
    <w:rsid w:val="004F7174"/>
    <w:rsid w:val="004F7EA5"/>
    <w:rsid w:val="0050053F"/>
    <w:rsid w:val="005013A9"/>
    <w:rsid w:val="00505716"/>
    <w:rsid w:val="00506F96"/>
    <w:rsid w:val="00507120"/>
    <w:rsid w:val="005203BB"/>
    <w:rsid w:val="00526167"/>
    <w:rsid w:val="00526738"/>
    <w:rsid w:val="0053242F"/>
    <w:rsid w:val="005333D2"/>
    <w:rsid w:val="00533A8A"/>
    <w:rsid w:val="00533CDF"/>
    <w:rsid w:val="0053502D"/>
    <w:rsid w:val="00537DB0"/>
    <w:rsid w:val="00540617"/>
    <w:rsid w:val="00540FBC"/>
    <w:rsid w:val="005412FA"/>
    <w:rsid w:val="00543922"/>
    <w:rsid w:val="00546563"/>
    <w:rsid w:val="00546ADF"/>
    <w:rsid w:val="0055634E"/>
    <w:rsid w:val="00561549"/>
    <w:rsid w:val="00563C2D"/>
    <w:rsid w:val="00570618"/>
    <w:rsid w:val="005720B2"/>
    <w:rsid w:val="00580CC8"/>
    <w:rsid w:val="00587075"/>
    <w:rsid w:val="00587444"/>
    <w:rsid w:val="00590651"/>
    <w:rsid w:val="00590804"/>
    <w:rsid w:val="00594840"/>
    <w:rsid w:val="00596A0F"/>
    <w:rsid w:val="005A1715"/>
    <w:rsid w:val="005A2065"/>
    <w:rsid w:val="005A3A30"/>
    <w:rsid w:val="005A7AB7"/>
    <w:rsid w:val="005B1B93"/>
    <w:rsid w:val="005B2F77"/>
    <w:rsid w:val="005B5848"/>
    <w:rsid w:val="005D3415"/>
    <w:rsid w:val="005D6697"/>
    <w:rsid w:val="005D79DF"/>
    <w:rsid w:val="005E1C39"/>
    <w:rsid w:val="005E4EB9"/>
    <w:rsid w:val="005E7713"/>
    <w:rsid w:val="005F0799"/>
    <w:rsid w:val="005F4DA2"/>
    <w:rsid w:val="005F7E4D"/>
    <w:rsid w:val="005F7ED8"/>
    <w:rsid w:val="00610AB0"/>
    <w:rsid w:val="00614464"/>
    <w:rsid w:val="00614AB3"/>
    <w:rsid w:val="00616556"/>
    <w:rsid w:val="00624D13"/>
    <w:rsid w:val="00626CCC"/>
    <w:rsid w:val="00634573"/>
    <w:rsid w:val="00637A52"/>
    <w:rsid w:val="00637CC4"/>
    <w:rsid w:val="00640A96"/>
    <w:rsid w:val="00646172"/>
    <w:rsid w:val="00654E69"/>
    <w:rsid w:val="00662C85"/>
    <w:rsid w:val="00667442"/>
    <w:rsid w:val="00670CFF"/>
    <w:rsid w:val="00671B70"/>
    <w:rsid w:val="00676FE8"/>
    <w:rsid w:val="00680EC0"/>
    <w:rsid w:val="00684F25"/>
    <w:rsid w:val="0068512B"/>
    <w:rsid w:val="00686E12"/>
    <w:rsid w:val="00690876"/>
    <w:rsid w:val="00691CCA"/>
    <w:rsid w:val="006945A2"/>
    <w:rsid w:val="00696661"/>
    <w:rsid w:val="00696A22"/>
    <w:rsid w:val="006972C8"/>
    <w:rsid w:val="006A2F41"/>
    <w:rsid w:val="006A341A"/>
    <w:rsid w:val="006A489B"/>
    <w:rsid w:val="006A5507"/>
    <w:rsid w:val="006C0B2C"/>
    <w:rsid w:val="006C1108"/>
    <w:rsid w:val="006D1285"/>
    <w:rsid w:val="006D36EB"/>
    <w:rsid w:val="006D640F"/>
    <w:rsid w:val="006E18B1"/>
    <w:rsid w:val="006E350F"/>
    <w:rsid w:val="006E3918"/>
    <w:rsid w:val="006E5EB4"/>
    <w:rsid w:val="006E7661"/>
    <w:rsid w:val="006F2FF5"/>
    <w:rsid w:val="006F4D2C"/>
    <w:rsid w:val="00701915"/>
    <w:rsid w:val="00703A3C"/>
    <w:rsid w:val="007044CB"/>
    <w:rsid w:val="00712661"/>
    <w:rsid w:val="007136AF"/>
    <w:rsid w:val="00717F2F"/>
    <w:rsid w:val="00721AF3"/>
    <w:rsid w:val="007271C8"/>
    <w:rsid w:val="00731069"/>
    <w:rsid w:val="00732D45"/>
    <w:rsid w:val="007353DB"/>
    <w:rsid w:val="00737D1F"/>
    <w:rsid w:val="007411E5"/>
    <w:rsid w:val="00743D1D"/>
    <w:rsid w:val="0074509E"/>
    <w:rsid w:val="0076569B"/>
    <w:rsid w:val="007674E9"/>
    <w:rsid w:val="00767CB2"/>
    <w:rsid w:val="007725B6"/>
    <w:rsid w:val="00780A58"/>
    <w:rsid w:val="00783B80"/>
    <w:rsid w:val="00784D08"/>
    <w:rsid w:val="00784D88"/>
    <w:rsid w:val="00796BF4"/>
    <w:rsid w:val="00797A96"/>
    <w:rsid w:val="007A0E2F"/>
    <w:rsid w:val="007A1432"/>
    <w:rsid w:val="007A4D91"/>
    <w:rsid w:val="007A6FA2"/>
    <w:rsid w:val="007B49E8"/>
    <w:rsid w:val="007B5BCB"/>
    <w:rsid w:val="007C39AA"/>
    <w:rsid w:val="007D0BF5"/>
    <w:rsid w:val="007D3E55"/>
    <w:rsid w:val="007D4C70"/>
    <w:rsid w:val="007E169B"/>
    <w:rsid w:val="007E1B90"/>
    <w:rsid w:val="007E4496"/>
    <w:rsid w:val="007E561B"/>
    <w:rsid w:val="007E5648"/>
    <w:rsid w:val="007E56DE"/>
    <w:rsid w:val="007E5837"/>
    <w:rsid w:val="007F5590"/>
    <w:rsid w:val="007F5F0C"/>
    <w:rsid w:val="00800135"/>
    <w:rsid w:val="00806722"/>
    <w:rsid w:val="00807193"/>
    <w:rsid w:val="008104B4"/>
    <w:rsid w:val="00812519"/>
    <w:rsid w:val="00817209"/>
    <w:rsid w:val="00817A64"/>
    <w:rsid w:val="0082119C"/>
    <w:rsid w:val="00821BF8"/>
    <w:rsid w:val="008232C7"/>
    <w:rsid w:val="008239C7"/>
    <w:rsid w:val="00824AED"/>
    <w:rsid w:val="0083085A"/>
    <w:rsid w:val="0083185A"/>
    <w:rsid w:val="0083488C"/>
    <w:rsid w:val="00840B9B"/>
    <w:rsid w:val="008415D8"/>
    <w:rsid w:val="00841C8C"/>
    <w:rsid w:val="00843E88"/>
    <w:rsid w:val="00847C8D"/>
    <w:rsid w:val="00851927"/>
    <w:rsid w:val="00855F9C"/>
    <w:rsid w:val="008615EC"/>
    <w:rsid w:val="00863052"/>
    <w:rsid w:val="008654B3"/>
    <w:rsid w:val="0086626E"/>
    <w:rsid w:val="008773A1"/>
    <w:rsid w:val="00884274"/>
    <w:rsid w:val="00887FE0"/>
    <w:rsid w:val="00895894"/>
    <w:rsid w:val="008A16A2"/>
    <w:rsid w:val="008A551A"/>
    <w:rsid w:val="008A55AB"/>
    <w:rsid w:val="008B35CE"/>
    <w:rsid w:val="008B3780"/>
    <w:rsid w:val="008B6961"/>
    <w:rsid w:val="008C61A7"/>
    <w:rsid w:val="008C66E6"/>
    <w:rsid w:val="008D0B6E"/>
    <w:rsid w:val="008D374C"/>
    <w:rsid w:val="008D7F25"/>
    <w:rsid w:val="008E0631"/>
    <w:rsid w:val="008E27E4"/>
    <w:rsid w:val="008E63BD"/>
    <w:rsid w:val="008E684E"/>
    <w:rsid w:val="008F3286"/>
    <w:rsid w:val="008F764B"/>
    <w:rsid w:val="00901082"/>
    <w:rsid w:val="00901E55"/>
    <w:rsid w:val="00903BDC"/>
    <w:rsid w:val="009141C8"/>
    <w:rsid w:val="009168D7"/>
    <w:rsid w:val="009172B8"/>
    <w:rsid w:val="0091777D"/>
    <w:rsid w:val="00922901"/>
    <w:rsid w:val="00924B54"/>
    <w:rsid w:val="009261D9"/>
    <w:rsid w:val="009268FB"/>
    <w:rsid w:val="0093265F"/>
    <w:rsid w:val="00933A76"/>
    <w:rsid w:val="009411DB"/>
    <w:rsid w:val="00951301"/>
    <w:rsid w:val="0095254C"/>
    <w:rsid w:val="0095474B"/>
    <w:rsid w:val="009570B1"/>
    <w:rsid w:val="009604FA"/>
    <w:rsid w:val="00967A7D"/>
    <w:rsid w:val="00967B16"/>
    <w:rsid w:val="0097289A"/>
    <w:rsid w:val="00972A4B"/>
    <w:rsid w:val="00972FF6"/>
    <w:rsid w:val="009734AE"/>
    <w:rsid w:val="009735CC"/>
    <w:rsid w:val="00977149"/>
    <w:rsid w:val="00980FCB"/>
    <w:rsid w:val="00981B98"/>
    <w:rsid w:val="00981C00"/>
    <w:rsid w:val="0098777C"/>
    <w:rsid w:val="009928C0"/>
    <w:rsid w:val="00995667"/>
    <w:rsid w:val="009A1CB3"/>
    <w:rsid w:val="009A448A"/>
    <w:rsid w:val="009A63A2"/>
    <w:rsid w:val="009A7685"/>
    <w:rsid w:val="009B3061"/>
    <w:rsid w:val="009C3597"/>
    <w:rsid w:val="009D08F2"/>
    <w:rsid w:val="009D3AA9"/>
    <w:rsid w:val="009D5E8B"/>
    <w:rsid w:val="009E1297"/>
    <w:rsid w:val="009E2367"/>
    <w:rsid w:val="009E4D2D"/>
    <w:rsid w:val="009F0BB9"/>
    <w:rsid w:val="009F0DE7"/>
    <w:rsid w:val="009F1E6C"/>
    <w:rsid w:val="009F3D7D"/>
    <w:rsid w:val="009F62B7"/>
    <w:rsid w:val="00A04B5B"/>
    <w:rsid w:val="00A04C14"/>
    <w:rsid w:val="00A04F7E"/>
    <w:rsid w:val="00A07BA2"/>
    <w:rsid w:val="00A10925"/>
    <w:rsid w:val="00A11D9D"/>
    <w:rsid w:val="00A11FE9"/>
    <w:rsid w:val="00A1334A"/>
    <w:rsid w:val="00A135E3"/>
    <w:rsid w:val="00A15759"/>
    <w:rsid w:val="00A16205"/>
    <w:rsid w:val="00A20127"/>
    <w:rsid w:val="00A23392"/>
    <w:rsid w:val="00A32493"/>
    <w:rsid w:val="00A37C3A"/>
    <w:rsid w:val="00A41F5B"/>
    <w:rsid w:val="00A421B9"/>
    <w:rsid w:val="00A42A63"/>
    <w:rsid w:val="00A44255"/>
    <w:rsid w:val="00A448B7"/>
    <w:rsid w:val="00A51ED8"/>
    <w:rsid w:val="00A52555"/>
    <w:rsid w:val="00A52B32"/>
    <w:rsid w:val="00A5402C"/>
    <w:rsid w:val="00A57627"/>
    <w:rsid w:val="00A64961"/>
    <w:rsid w:val="00A6585C"/>
    <w:rsid w:val="00A66C99"/>
    <w:rsid w:val="00A75312"/>
    <w:rsid w:val="00A846B5"/>
    <w:rsid w:val="00A9072E"/>
    <w:rsid w:val="00A9449A"/>
    <w:rsid w:val="00A95844"/>
    <w:rsid w:val="00AA1708"/>
    <w:rsid w:val="00AA2136"/>
    <w:rsid w:val="00AA6459"/>
    <w:rsid w:val="00AB505A"/>
    <w:rsid w:val="00AC103B"/>
    <w:rsid w:val="00AC4B8A"/>
    <w:rsid w:val="00AC6610"/>
    <w:rsid w:val="00AD02EE"/>
    <w:rsid w:val="00AD3992"/>
    <w:rsid w:val="00AD68DD"/>
    <w:rsid w:val="00AF7A89"/>
    <w:rsid w:val="00B01373"/>
    <w:rsid w:val="00B03EED"/>
    <w:rsid w:val="00B10220"/>
    <w:rsid w:val="00B111A5"/>
    <w:rsid w:val="00B124A4"/>
    <w:rsid w:val="00B14C63"/>
    <w:rsid w:val="00B14C86"/>
    <w:rsid w:val="00B20049"/>
    <w:rsid w:val="00B21CC8"/>
    <w:rsid w:val="00B2205A"/>
    <w:rsid w:val="00B23436"/>
    <w:rsid w:val="00B234C7"/>
    <w:rsid w:val="00B241D3"/>
    <w:rsid w:val="00B25CA9"/>
    <w:rsid w:val="00B317E0"/>
    <w:rsid w:val="00B346CC"/>
    <w:rsid w:val="00B40BA4"/>
    <w:rsid w:val="00B4617B"/>
    <w:rsid w:val="00B478F3"/>
    <w:rsid w:val="00B52423"/>
    <w:rsid w:val="00B56140"/>
    <w:rsid w:val="00B567A0"/>
    <w:rsid w:val="00B60FEF"/>
    <w:rsid w:val="00B675A4"/>
    <w:rsid w:val="00B835CB"/>
    <w:rsid w:val="00B91A47"/>
    <w:rsid w:val="00B91BAA"/>
    <w:rsid w:val="00B92F4E"/>
    <w:rsid w:val="00B95F79"/>
    <w:rsid w:val="00B9675C"/>
    <w:rsid w:val="00BA104B"/>
    <w:rsid w:val="00BB0B0B"/>
    <w:rsid w:val="00BC07EF"/>
    <w:rsid w:val="00BC0814"/>
    <w:rsid w:val="00BC3292"/>
    <w:rsid w:val="00BD17B8"/>
    <w:rsid w:val="00BD4477"/>
    <w:rsid w:val="00BE3458"/>
    <w:rsid w:val="00BE3EEC"/>
    <w:rsid w:val="00BE46A9"/>
    <w:rsid w:val="00BE470D"/>
    <w:rsid w:val="00BE5662"/>
    <w:rsid w:val="00BE5B8D"/>
    <w:rsid w:val="00BE71CC"/>
    <w:rsid w:val="00BF0E8B"/>
    <w:rsid w:val="00BF7977"/>
    <w:rsid w:val="00BF7998"/>
    <w:rsid w:val="00BF7F9E"/>
    <w:rsid w:val="00C06991"/>
    <w:rsid w:val="00C100C1"/>
    <w:rsid w:val="00C13DAA"/>
    <w:rsid w:val="00C14E73"/>
    <w:rsid w:val="00C153A0"/>
    <w:rsid w:val="00C2234C"/>
    <w:rsid w:val="00C36124"/>
    <w:rsid w:val="00C37815"/>
    <w:rsid w:val="00C41929"/>
    <w:rsid w:val="00C61BC2"/>
    <w:rsid w:val="00C62B65"/>
    <w:rsid w:val="00C66C6F"/>
    <w:rsid w:val="00C70E46"/>
    <w:rsid w:val="00C7482D"/>
    <w:rsid w:val="00C74FEF"/>
    <w:rsid w:val="00C84762"/>
    <w:rsid w:val="00C8577B"/>
    <w:rsid w:val="00C85896"/>
    <w:rsid w:val="00C92359"/>
    <w:rsid w:val="00C943AA"/>
    <w:rsid w:val="00C944CC"/>
    <w:rsid w:val="00C9760C"/>
    <w:rsid w:val="00CB291E"/>
    <w:rsid w:val="00CB458E"/>
    <w:rsid w:val="00CC10D0"/>
    <w:rsid w:val="00CC1120"/>
    <w:rsid w:val="00CC354C"/>
    <w:rsid w:val="00CC40B1"/>
    <w:rsid w:val="00CD1E7C"/>
    <w:rsid w:val="00CD30CF"/>
    <w:rsid w:val="00CD479D"/>
    <w:rsid w:val="00CD5D18"/>
    <w:rsid w:val="00CE162C"/>
    <w:rsid w:val="00CE4B14"/>
    <w:rsid w:val="00CE5D3C"/>
    <w:rsid w:val="00CF042E"/>
    <w:rsid w:val="00CF73AA"/>
    <w:rsid w:val="00D0234B"/>
    <w:rsid w:val="00D02774"/>
    <w:rsid w:val="00D076CD"/>
    <w:rsid w:val="00D10126"/>
    <w:rsid w:val="00D16B60"/>
    <w:rsid w:val="00D211DA"/>
    <w:rsid w:val="00D2128B"/>
    <w:rsid w:val="00D22639"/>
    <w:rsid w:val="00D32251"/>
    <w:rsid w:val="00D33030"/>
    <w:rsid w:val="00D40356"/>
    <w:rsid w:val="00D42D2F"/>
    <w:rsid w:val="00D43896"/>
    <w:rsid w:val="00D45F3E"/>
    <w:rsid w:val="00D51E85"/>
    <w:rsid w:val="00D53AFE"/>
    <w:rsid w:val="00D6203D"/>
    <w:rsid w:val="00D65C8A"/>
    <w:rsid w:val="00D707C7"/>
    <w:rsid w:val="00D71628"/>
    <w:rsid w:val="00D73953"/>
    <w:rsid w:val="00D7401E"/>
    <w:rsid w:val="00D74242"/>
    <w:rsid w:val="00D74EF9"/>
    <w:rsid w:val="00D81AF0"/>
    <w:rsid w:val="00D9058D"/>
    <w:rsid w:val="00D94F55"/>
    <w:rsid w:val="00D95285"/>
    <w:rsid w:val="00DA4D7B"/>
    <w:rsid w:val="00DA5BBD"/>
    <w:rsid w:val="00DB045B"/>
    <w:rsid w:val="00DB0ABE"/>
    <w:rsid w:val="00DB18B1"/>
    <w:rsid w:val="00DC3D51"/>
    <w:rsid w:val="00DD07F1"/>
    <w:rsid w:val="00DD25D3"/>
    <w:rsid w:val="00DD2A35"/>
    <w:rsid w:val="00DD2BFF"/>
    <w:rsid w:val="00DD3CD2"/>
    <w:rsid w:val="00DE0312"/>
    <w:rsid w:val="00DE595B"/>
    <w:rsid w:val="00DF0538"/>
    <w:rsid w:val="00DF0BEB"/>
    <w:rsid w:val="00DF15EC"/>
    <w:rsid w:val="00DF3243"/>
    <w:rsid w:val="00DF34A4"/>
    <w:rsid w:val="00DF50B8"/>
    <w:rsid w:val="00DF50F2"/>
    <w:rsid w:val="00DF5C76"/>
    <w:rsid w:val="00E0369C"/>
    <w:rsid w:val="00E04C2F"/>
    <w:rsid w:val="00E06394"/>
    <w:rsid w:val="00E106B2"/>
    <w:rsid w:val="00E11B4B"/>
    <w:rsid w:val="00E17FFE"/>
    <w:rsid w:val="00E270EF"/>
    <w:rsid w:val="00E30FBF"/>
    <w:rsid w:val="00E32A93"/>
    <w:rsid w:val="00E35774"/>
    <w:rsid w:val="00E41805"/>
    <w:rsid w:val="00E42A70"/>
    <w:rsid w:val="00E45A4A"/>
    <w:rsid w:val="00E47402"/>
    <w:rsid w:val="00E474EE"/>
    <w:rsid w:val="00E53CAF"/>
    <w:rsid w:val="00E641DE"/>
    <w:rsid w:val="00E66585"/>
    <w:rsid w:val="00E81E00"/>
    <w:rsid w:val="00E835B7"/>
    <w:rsid w:val="00E84BDC"/>
    <w:rsid w:val="00E91978"/>
    <w:rsid w:val="00E93E44"/>
    <w:rsid w:val="00E94F8A"/>
    <w:rsid w:val="00E95556"/>
    <w:rsid w:val="00E96A26"/>
    <w:rsid w:val="00EB28AA"/>
    <w:rsid w:val="00EB5574"/>
    <w:rsid w:val="00EB73E3"/>
    <w:rsid w:val="00EC520B"/>
    <w:rsid w:val="00ED0895"/>
    <w:rsid w:val="00ED0F49"/>
    <w:rsid w:val="00ED472F"/>
    <w:rsid w:val="00ED7E0E"/>
    <w:rsid w:val="00EE071F"/>
    <w:rsid w:val="00EE57CF"/>
    <w:rsid w:val="00EF57A7"/>
    <w:rsid w:val="00EF6526"/>
    <w:rsid w:val="00F00524"/>
    <w:rsid w:val="00F03DAC"/>
    <w:rsid w:val="00F078EE"/>
    <w:rsid w:val="00F111DC"/>
    <w:rsid w:val="00F12C4A"/>
    <w:rsid w:val="00F13B88"/>
    <w:rsid w:val="00F16C66"/>
    <w:rsid w:val="00F23980"/>
    <w:rsid w:val="00F25BF4"/>
    <w:rsid w:val="00F25E39"/>
    <w:rsid w:val="00F26D0B"/>
    <w:rsid w:val="00F30094"/>
    <w:rsid w:val="00F3012F"/>
    <w:rsid w:val="00F363ED"/>
    <w:rsid w:val="00F36853"/>
    <w:rsid w:val="00F36F85"/>
    <w:rsid w:val="00F40000"/>
    <w:rsid w:val="00F40D23"/>
    <w:rsid w:val="00F466C3"/>
    <w:rsid w:val="00F502E6"/>
    <w:rsid w:val="00F62A9E"/>
    <w:rsid w:val="00F64E8A"/>
    <w:rsid w:val="00F7046A"/>
    <w:rsid w:val="00F73E52"/>
    <w:rsid w:val="00F85AEE"/>
    <w:rsid w:val="00F93355"/>
    <w:rsid w:val="00FA2963"/>
    <w:rsid w:val="00FA4681"/>
    <w:rsid w:val="00FA4F95"/>
    <w:rsid w:val="00FB4C7E"/>
    <w:rsid w:val="00FB758A"/>
    <w:rsid w:val="00FC5050"/>
    <w:rsid w:val="00FC72B5"/>
    <w:rsid w:val="00FC7742"/>
    <w:rsid w:val="00FD0CFF"/>
    <w:rsid w:val="00FD1D61"/>
    <w:rsid w:val="00FD27D0"/>
    <w:rsid w:val="00FD6648"/>
    <w:rsid w:val="00FD6FEC"/>
    <w:rsid w:val="00FE0851"/>
    <w:rsid w:val="00FE0ACE"/>
    <w:rsid w:val="00FE0E96"/>
    <w:rsid w:val="00FE1BDD"/>
    <w:rsid w:val="00FE600E"/>
    <w:rsid w:val="00FE6D9D"/>
    <w:rsid w:val="00FF091D"/>
    <w:rsid w:val="00FF1B1F"/>
    <w:rsid w:val="00FF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Body Text Inden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12C4A"/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节,第一层,h1,Head1,Heading apps,BMS Heading 1,H1,PIM 1,Heading 0,heading 1,1st level,Section Head,l1,Heading 11,level 1,Level 1 Head,Head 1 (Chapter heading),Head 1,Head 11,Head 12,Head 111,Head 13,Head 112,Head 14,Head 113,Head 15,Head 114,1"/>
    <w:basedOn w:val="a1"/>
    <w:next w:val="a1"/>
    <w:link w:val="1Char"/>
    <w:qFormat/>
    <w:rsid w:val="009604FA"/>
    <w:pPr>
      <w:keepNext/>
      <w:keepLines/>
      <w:numPr>
        <w:numId w:val="1"/>
      </w:numPr>
      <w:spacing w:before="340" w:after="330"/>
      <w:jc w:val="center"/>
      <w:outlineLvl w:val="0"/>
    </w:pPr>
    <w:rPr>
      <w:rFonts w:ascii="黑体" w:eastAsia="黑体" w:hAnsi="黑体"/>
      <w:b/>
      <w:bCs/>
      <w:kern w:val="44"/>
      <w:sz w:val="32"/>
      <w:szCs w:val="32"/>
    </w:rPr>
  </w:style>
  <w:style w:type="paragraph" w:styleId="2">
    <w:name w:val="heading 2"/>
    <w:aliases w:val="第一层条,第二层,论文标题 1,ICSS章标记,sect 1.2,HD2,H2,h2,Level 2 Topic Heading,2,Header 2,heading 2,DO NOT USE_h2,chn,Chapter Number/Appendix Letter,ACERHead 2,Underrubrik1,prop2,UNDERRUBRIK 1-2,2nd level,Titre2,l2,Heading 2 Hidden,Head 2,Heading2,No Number"/>
    <w:basedOn w:val="a1"/>
    <w:next w:val="a1"/>
    <w:link w:val="2Char"/>
    <w:autoRedefine/>
    <w:qFormat/>
    <w:rsid w:val="00091606"/>
    <w:pPr>
      <w:keepNext/>
      <w:keepLines/>
      <w:numPr>
        <w:ilvl w:val="1"/>
        <w:numId w:val="3"/>
      </w:numPr>
      <w:tabs>
        <w:tab w:val="clear" w:pos="432"/>
        <w:tab w:val="num" w:pos="567"/>
      </w:tabs>
      <w:spacing w:before="260" w:after="260"/>
      <w:ind w:left="567" w:hanging="567"/>
      <w:jc w:val="left"/>
      <w:outlineLvl w:val="1"/>
    </w:pPr>
    <w:rPr>
      <w:rFonts w:ascii="黑体" w:eastAsia="黑体" w:hAnsi="黑体"/>
      <w:b/>
      <w:bCs/>
      <w:sz w:val="28"/>
      <w:szCs w:val="28"/>
    </w:rPr>
  </w:style>
  <w:style w:type="paragraph" w:styleId="3">
    <w:name w:val="heading 3"/>
    <w:aliases w:val="第二层条,第三层,h3,H3,1.1.1 标题 3,l3,CT,3,h4,Heading 3 - old,3rd level,sect1.2.3,Level 3 Head,level_3,PIM 3,cb,Heading,sect1.2.31,sect1.2.32,sect1.2.311,sect1.2.33,sect1.2.312,Bold Head,bh,BOD 0,sl3,Heading 3under,- Maj Side,prop3,3heading,heading 3"/>
    <w:basedOn w:val="a1"/>
    <w:next w:val="a1"/>
    <w:link w:val="3Char"/>
    <w:qFormat/>
    <w:rsid w:val="00AB505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黑体" w:eastAsia="黑体" w:hAnsi="黑体"/>
      <w:b/>
      <w:bCs/>
      <w:sz w:val="24"/>
    </w:rPr>
  </w:style>
  <w:style w:type="paragraph" w:styleId="4">
    <w:name w:val="heading 4"/>
    <w:aliases w:val="1.1.1.1 Heading 4,H4,H41,h41,H42,h42,H43,h43,H411,h411,H421,h421,H44,h44,H412,h412,H422,h422,H431,h431,H45,h45,H413,h413,H423,h423,H432,h432,H46,h46,H47,h47,heading 4 + Indent: Left 0.5 in,b4,4H,PIM 4,标题3a,4th level,sect 1.2.3.4,Ref Heading 1"/>
    <w:basedOn w:val="a1"/>
    <w:next w:val="a1"/>
    <w:link w:val="4Char"/>
    <w:qFormat/>
    <w:rsid w:val="005F7E4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eastAsiaTheme="majorEastAsia"/>
      <w:bCs/>
      <w:sz w:val="24"/>
      <w:szCs w:val="28"/>
    </w:rPr>
  </w:style>
  <w:style w:type="paragraph" w:styleId="5">
    <w:name w:val="heading 5"/>
    <w:aliases w:val="H5,h5,heading 5 + Indent: Left 0.5 in,PIM 5,dash,ds,dd,口,一,heading 5,Titre5,5,l4,Table label,l5,hm,mh2,Module heading 2,Head 5,list 5,Heading5,Roman list,ITT t5,PA Pico Section,H5-Heading 5,heading5,Block Label,Second Subheading,第四层条,1.1.1,h51"/>
    <w:basedOn w:val="a1"/>
    <w:next w:val="a1"/>
    <w:link w:val="5Char"/>
    <w:qFormat/>
    <w:rsid w:val="00A5255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BOD 4,H6,h6,PIM 6,Bullet (Single Lines),L6,heading 6,Heading6,Bullet list,CSS节内4级标记,CSS节内4级标记 Char Char Char,bold,pt10,參考文獻,ref-items,Legal Level 1.,Third Subheading,第五层条,正文六级标题,标题 6(ALT+6),1.1.1.1.1.1标题 6,h61,heading 61,条 4,Figure label,l6,c"/>
    <w:basedOn w:val="a1"/>
    <w:next w:val="a1"/>
    <w:link w:val="6Char"/>
    <w:qFormat/>
    <w:rsid w:val="00A5255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/>
      <w:b/>
      <w:bCs/>
      <w:sz w:val="24"/>
    </w:rPr>
  </w:style>
  <w:style w:type="paragraph" w:styleId="7">
    <w:name w:val="heading 7"/>
    <w:aliases w:val="List(1),PIM 7,（1）,L7,不用,项标题(1),st,letter list,cmm标题 7,H TIMES1,Legal Level 1.1.,H7,•H7,1.标题 6,1.1.1.1.1.1.1标题 7,Level 1.1,h7,SDL title"/>
    <w:basedOn w:val="a1"/>
    <w:next w:val="a1"/>
    <w:link w:val="7Char"/>
    <w:qFormat/>
    <w:rsid w:val="00A5255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List(a),（A）,不用8,标题6,注意框体,cmm标题 8,Legal Level 1.1.1.,H8,tt1,Figure,heading 8"/>
    <w:basedOn w:val="a1"/>
    <w:next w:val="a1"/>
    <w:link w:val="8Char"/>
    <w:qFormat/>
    <w:rsid w:val="00A5255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List(i),PIM 9,huh,不用9,tt,ft,heading 9,HF,标题 45,cmm标题 9,Legal Level 1.1.1.1.,Appendix,H9,ft1,table,t,table left,tl,figures,9"/>
    <w:basedOn w:val="a1"/>
    <w:next w:val="a1"/>
    <w:link w:val="9Char"/>
    <w:qFormat/>
    <w:rsid w:val="00A5255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章节 Char,第一层 Char,h1 Char,Head1 Char,Heading apps Char,BMS Heading 1 Char,H1 Char,PIM 1 Char,Heading 0 Char,heading 1 Char,1st level Char,Section Head Char,l1 Char,Heading 11 Char,level 1 Char,Level 1 Head Char,Head 1 (Chapter heading) Char"/>
    <w:basedOn w:val="a2"/>
    <w:link w:val="1"/>
    <w:rsid w:val="009604FA"/>
    <w:rPr>
      <w:rFonts w:ascii="黑体" w:eastAsia="黑体" w:hAnsi="黑体" w:cs="Times New Roman"/>
      <w:b/>
      <w:bCs/>
      <w:kern w:val="44"/>
      <w:sz w:val="32"/>
      <w:szCs w:val="32"/>
    </w:rPr>
  </w:style>
  <w:style w:type="character" w:customStyle="1" w:styleId="2Char">
    <w:name w:val="标题 2 Char"/>
    <w:aliases w:val="第一层条 Char,第二层 Char,论文标题 1 Char,ICSS章标记 Char,sect 1.2 Char,HD2 Char,H2 Char,h2 Char,Level 2 Topic Heading Char,2 Char,Header 2 Char,heading 2 Char,DO NOT USE_h2 Char,chn Char,Chapter Number/Appendix Letter Char,ACERHead 2 Char,Underrubrik1 Char"/>
    <w:basedOn w:val="a2"/>
    <w:link w:val="2"/>
    <w:rsid w:val="00091606"/>
    <w:rPr>
      <w:rFonts w:ascii="黑体" w:eastAsia="黑体" w:hAnsi="黑体" w:cs="Times New Roman"/>
      <w:b/>
      <w:bCs/>
      <w:sz w:val="28"/>
      <w:szCs w:val="28"/>
    </w:rPr>
  </w:style>
  <w:style w:type="character" w:customStyle="1" w:styleId="3Char">
    <w:name w:val="标题 3 Char"/>
    <w:aliases w:val="第二层条 Char,第三层 Char,h3 Char,H3 Char,1.1.1 标题 3 Char,l3 Char,CT Char,3 Char,h4 Char,Heading 3 - old Char,3rd level Char,sect1.2.3 Char,Level 3 Head Char,level_3 Char,PIM 3 Char,cb Char,Heading Char,sect1.2.31 Char,sect1.2.32 Char,sect1.2.33 Char"/>
    <w:basedOn w:val="a2"/>
    <w:link w:val="3"/>
    <w:rsid w:val="00AB505A"/>
    <w:rPr>
      <w:rFonts w:ascii="黑体" w:eastAsia="黑体" w:hAnsi="黑体" w:cs="Times New Roman"/>
      <w:b/>
      <w:bCs/>
      <w:sz w:val="24"/>
      <w:szCs w:val="24"/>
    </w:rPr>
  </w:style>
  <w:style w:type="character" w:customStyle="1" w:styleId="4Char">
    <w:name w:val="标题 4 Char"/>
    <w:aliases w:val="1.1.1.1 Heading 4 Char,H4 Char,H41 Char,h41 Char,H42 Char,h42 Char,H43 Char,h43 Char,H411 Char,h411 Char,H421 Char,h421 Char,H44 Char,h44 Char,H412 Char,h412 Char,H422 Char,h422 Char,H431 Char,h431 Char,H45 Char,h45 Char,H413 Char,h413 Char"/>
    <w:basedOn w:val="a2"/>
    <w:link w:val="4"/>
    <w:rsid w:val="005F7E4D"/>
    <w:rPr>
      <w:rFonts w:ascii="Times New Roman" w:eastAsiaTheme="majorEastAsia" w:hAnsi="Times New Roman" w:cs="Times New Roman"/>
      <w:bCs/>
      <w:sz w:val="24"/>
      <w:szCs w:val="28"/>
    </w:rPr>
  </w:style>
  <w:style w:type="character" w:customStyle="1" w:styleId="5Char">
    <w:name w:val="标题 5 Char"/>
    <w:aliases w:val="H5 Char,h5 Char,heading 5 + Indent: Left 0.5 in Char,PIM 5 Char,dash Char,ds Char,dd Char,口 Char,一 Char,heading 5 Char,Titre5 Char,5 Char,l4 Char,Table label Char,l5 Char,hm Char,mh2 Char,Module heading 2 Char,Head 5 Char,list 5 Char,第四层条 Char"/>
    <w:basedOn w:val="a2"/>
    <w:link w:val="5"/>
    <w:rsid w:val="00A5255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aliases w:val="BOD 4 Char,H6 Char,h6 Char,PIM 6 Char,Bullet (Single Lines) Char,L6 Char,heading 6 Char,Heading6 Char,Bullet list Char,CSS节内4级标记 Char,CSS节内4级标记 Char Char Char Char,bold Char,pt10 Char,參考文獻 Char,ref-items Char,Legal Level 1. Char,第五层条 Char"/>
    <w:basedOn w:val="a2"/>
    <w:link w:val="6"/>
    <w:rsid w:val="00A52555"/>
    <w:rPr>
      <w:rFonts w:ascii="Arial" w:eastAsia="宋体" w:hAnsi="Arial" w:cs="Times New Roman"/>
      <w:b/>
      <w:bCs/>
      <w:sz w:val="24"/>
      <w:szCs w:val="24"/>
    </w:rPr>
  </w:style>
  <w:style w:type="character" w:customStyle="1" w:styleId="7Char">
    <w:name w:val="标题 7 Char"/>
    <w:aliases w:val="List(1) Char,PIM 7 Char,（1） Char,L7 Char,不用 Char,项标题(1) Char,st Char,letter list Char,cmm标题 7 Char,H TIMES1 Char,Legal Level 1.1. Char,H7 Char,•H7 Char,1.标题 6 Char,1.1.1.1.1.1.1标题 7 Char,Level 1.1 Char,h7 Char,SDL title Char"/>
    <w:basedOn w:val="a2"/>
    <w:link w:val="7"/>
    <w:rsid w:val="00A5255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aliases w:val="List(a) Char,（A） Char,不用8 Char,标题6 Char,注意框体 Char,cmm标题 8 Char,Legal Level 1.1.1. Char,H8 Char,tt1 Char,Figure Char,heading 8 Char"/>
    <w:basedOn w:val="a2"/>
    <w:link w:val="8"/>
    <w:rsid w:val="00A52555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aliases w:val="List(i) Char,PIM 9 Char,huh Char,不用9 Char,tt Char,ft Char,heading 9 Char,HF Char,标题 45 Char,cmm标题 9 Char,Legal Level 1.1.1.1. Char,Appendix Char,H9 Char,ft1 Char,table Char,t Char,table left Char,tl Char,figures Char,9 Char"/>
    <w:basedOn w:val="a2"/>
    <w:link w:val="9"/>
    <w:rsid w:val="00A52555"/>
    <w:rPr>
      <w:rFonts w:ascii="Arial" w:eastAsia="黑体" w:hAnsi="Arial" w:cs="Times New Roman"/>
      <w:szCs w:val="21"/>
    </w:rPr>
  </w:style>
  <w:style w:type="paragraph" w:customStyle="1" w:styleId="a">
    <w:name w:val="章节论文"/>
    <w:basedOn w:val="1"/>
    <w:link w:val="Char"/>
    <w:rsid w:val="00A52555"/>
    <w:pPr>
      <w:numPr>
        <w:numId w:val="2"/>
      </w:numPr>
    </w:pPr>
  </w:style>
  <w:style w:type="character" w:customStyle="1" w:styleId="Char">
    <w:name w:val="章节论文 Char"/>
    <w:basedOn w:val="a2"/>
    <w:link w:val="a"/>
    <w:rsid w:val="00A52555"/>
    <w:rPr>
      <w:rFonts w:ascii="黑体" w:eastAsia="黑体" w:hAnsi="黑体" w:cs="Times New Roman"/>
      <w:b/>
      <w:bCs/>
      <w:kern w:val="44"/>
      <w:sz w:val="32"/>
      <w:szCs w:val="32"/>
    </w:rPr>
  </w:style>
  <w:style w:type="paragraph" w:customStyle="1" w:styleId="a5">
    <w:name w:val="论文正文"/>
    <w:basedOn w:val="a1"/>
    <w:link w:val="Char0"/>
    <w:qFormat/>
    <w:rsid w:val="00DE0312"/>
    <w:pPr>
      <w:spacing w:line="276" w:lineRule="auto"/>
      <w:ind w:firstLine="420"/>
    </w:pPr>
    <w:rPr>
      <w:sz w:val="24"/>
      <w:szCs w:val="21"/>
    </w:rPr>
  </w:style>
  <w:style w:type="character" w:customStyle="1" w:styleId="Char0">
    <w:name w:val="论文正文 Char"/>
    <w:link w:val="a5"/>
    <w:rsid w:val="00DE0312"/>
    <w:rPr>
      <w:rFonts w:ascii="Times New Roman" w:eastAsia="宋体" w:hAnsi="Times New Roman" w:cs="Times New Roman"/>
      <w:sz w:val="24"/>
      <w:szCs w:val="21"/>
    </w:rPr>
  </w:style>
  <w:style w:type="paragraph" w:customStyle="1" w:styleId="10">
    <w:name w:val="正文1"/>
    <w:basedOn w:val="a1"/>
    <w:link w:val="1Char0"/>
    <w:rsid w:val="00A52555"/>
    <w:rPr>
      <w:rFonts w:ascii="宋体" w:hAnsi="宋体"/>
      <w:sz w:val="24"/>
    </w:rPr>
  </w:style>
  <w:style w:type="character" w:customStyle="1" w:styleId="1Char0">
    <w:name w:val="正文1 Char"/>
    <w:basedOn w:val="a2"/>
    <w:link w:val="10"/>
    <w:rsid w:val="00A52555"/>
    <w:rPr>
      <w:rFonts w:ascii="宋体" w:eastAsia="宋体" w:hAnsi="宋体" w:cs="Times New Roman"/>
      <w:sz w:val="24"/>
      <w:szCs w:val="24"/>
    </w:rPr>
  </w:style>
  <w:style w:type="paragraph" w:styleId="a6">
    <w:name w:val="Balloon Text"/>
    <w:basedOn w:val="a1"/>
    <w:link w:val="Char1"/>
    <w:uiPriority w:val="99"/>
    <w:semiHidden/>
    <w:unhideWhenUsed/>
    <w:rsid w:val="00A52555"/>
    <w:rPr>
      <w:sz w:val="16"/>
      <w:szCs w:val="16"/>
    </w:rPr>
  </w:style>
  <w:style w:type="character" w:customStyle="1" w:styleId="Char1">
    <w:name w:val="批注框文本 Char"/>
    <w:basedOn w:val="a2"/>
    <w:link w:val="a6"/>
    <w:uiPriority w:val="99"/>
    <w:semiHidden/>
    <w:rsid w:val="00A52555"/>
    <w:rPr>
      <w:rFonts w:ascii="Times New Roman" w:eastAsia="宋体" w:hAnsi="Times New Roman" w:cs="Times New Roman"/>
      <w:sz w:val="16"/>
      <w:szCs w:val="16"/>
    </w:rPr>
  </w:style>
  <w:style w:type="paragraph" w:styleId="a7">
    <w:name w:val="List Paragraph"/>
    <w:basedOn w:val="a1"/>
    <w:uiPriority w:val="34"/>
    <w:rsid w:val="00392BBF"/>
    <w:pPr>
      <w:ind w:firstLineChars="200" w:firstLine="420"/>
    </w:pPr>
  </w:style>
  <w:style w:type="paragraph" w:styleId="a8">
    <w:name w:val="endnote text"/>
    <w:basedOn w:val="a1"/>
    <w:link w:val="Char2"/>
    <w:uiPriority w:val="99"/>
    <w:semiHidden/>
    <w:unhideWhenUsed/>
    <w:rsid w:val="00967B16"/>
    <w:pPr>
      <w:snapToGrid w:val="0"/>
      <w:jc w:val="left"/>
    </w:pPr>
  </w:style>
  <w:style w:type="character" w:customStyle="1" w:styleId="Char2">
    <w:name w:val="尾注文本 Char"/>
    <w:basedOn w:val="a2"/>
    <w:link w:val="a8"/>
    <w:uiPriority w:val="99"/>
    <w:semiHidden/>
    <w:rsid w:val="00967B16"/>
    <w:rPr>
      <w:rFonts w:ascii="Times New Roman" w:eastAsia="宋体" w:hAnsi="Times New Roman" w:cs="Times New Roman"/>
      <w:szCs w:val="24"/>
    </w:rPr>
  </w:style>
  <w:style w:type="character" w:styleId="a9">
    <w:name w:val="endnote reference"/>
    <w:basedOn w:val="a2"/>
    <w:uiPriority w:val="99"/>
    <w:unhideWhenUsed/>
    <w:rsid w:val="00967B16"/>
    <w:rPr>
      <w:vertAlign w:val="superscript"/>
    </w:rPr>
  </w:style>
  <w:style w:type="character" w:styleId="aa">
    <w:name w:val="Placeholder Text"/>
    <w:basedOn w:val="a2"/>
    <w:uiPriority w:val="99"/>
    <w:semiHidden/>
    <w:rsid w:val="002F6FF0"/>
    <w:rPr>
      <w:color w:val="808080"/>
    </w:rPr>
  </w:style>
  <w:style w:type="paragraph" w:styleId="ab">
    <w:name w:val="footnote text"/>
    <w:basedOn w:val="a1"/>
    <w:link w:val="Char3"/>
    <w:uiPriority w:val="99"/>
    <w:semiHidden/>
    <w:unhideWhenUsed/>
    <w:rsid w:val="008A55AB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2"/>
    <w:link w:val="ab"/>
    <w:uiPriority w:val="99"/>
    <w:semiHidden/>
    <w:rsid w:val="008A55AB"/>
    <w:rPr>
      <w:rFonts w:ascii="Times New Roman" w:eastAsia="宋体" w:hAnsi="Times New Roman" w:cs="Times New Roman"/>
      <w:sz w:val="18"/>
      <w:szCs w:val="18"/>
    </w:rPr>
  </w:style>
  <w:style w:type="character" w:styleId="ac">
    <w:name w:val="footnote reference"/>
    <w:basedOn w:val="a2"/>
    <w:uiPriority w:val="99"/>
    <w:semiHidden/>
    <w:unhideWhenUsed/>
    <w:rsid w:val="008A55AB"/>
    <w:rPr>
      <w:vertAlign w:val="superscript"/>
    </w:rPr>
  </w:style>
  <w:style w:type="paragraph" w:styleId="ad">
    <w:name w:val="footer"/>
    <w:basedOn w:val="a1"/>
    <w:link w:val="Char4"/>
    <w:uiPriority w:val="99"/>
    <w:unhideWhenUsed/>
    <w:rsid w:val="00ED4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2"/>
    <w:link w:val="ad"/>
    <w:uiPriority w:val="99"/>
    <w:rsid w:val="00ED472F"/>
    <w:rPr>
      <w:rFonts w:ascii="Times New Roman" w:eastAsia="宋体" w:hAnsi="Times New Roman" w:cs="Times New Roman"/>
      <w:sz w:val="18"/>
      <w:szCs w:val="18"/>
    </w:rPr>
  </w:style>
  <w:style w:type="character" w:styleId="ae">
    <w:name w:val="Emphasis"/>
    <w:basedOn w:val="a2"/>
    <w:qFormat/>
    <w:rsid w:val="003D2DD2"/>
    <w:rPr>
      <w:b/>
      <w:i w:val="0"/>
      <w:iCs/>
    </w:rPr>
  </w:style>
  <w:style w:type="paragraph" w:customStyle="1" w:styleId="af">
    <w:name w:val="图表的标注"/>
    <w:basedOn w:val="10"/>
    <w:link w:val="Char5"/>
    <w:qFormat/>
    <w:rsid w:val="004155F5"/>
    <w:pPr>
      <w:ind w:firstLine="420"/>
      <w:jc w:val="center"/>
    </w:pPr>
    <w:rPr>
      <w:rFonts w:ascii="Times New Roman" w:hAnsi="Times New Roman"/>
      <w:sz w:val="21"/>
      <w:szCs w:val="21"/>
    </w:rPr>
  </w:style>
  <w:style w:type="character" w:customStyle="1" w:styleId="Char5">
    <w:name w:val="图表的标注 Char"/>
    <w:basedOn w:val="1Char0"/>
    <w:link w:val="af"/>
    <w:rsid w:val="004155F5"/>
    <w:rPr>
      <w:rFonts w:ascii="Times New Roman" w:eastAsia="宋体" w:hAnsi="Times New Roman" w:cs="Times New Roman"/>
      <w:sz w:val="24"/>
      <w:szCs w:val="21"/>
    </w:rPr>
  </w:style>
  <w:style w:type="paragraph" w:styleId="af0">
    <w:name w:val="header"/>
    <w:basedOn w:val="a1"/>
    <w:link w:val="Char6"/>
    <w:uiPriority w:val="99"/>
    <w:unhideWhenUsed/>
    <w:rsid w:val="00587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basedOn w:val="a2"/>
    <w:link w:val="af0"/>
    <w:uiPriority w:val="99"/>
    <w:rsid w:val="00587075"/>
    <w:rPr>
      <w:rFonts w:ascii="Times New Roman" w:eastAsia="宋体" w:hAnsi="Times New Roman" w:cs="Times New Roman"/>
      <w:sz w:val="18"/>
      <w:szCs w:val="18"/>
    </w:rPr>
  </w:style>
  <w:style w:type="table" w:styleId="af1">
    <w:name w:val="Table Grid"/>
    <w:basedOn w:val="a3"/>
    <w:uiPriority w:val="59"/>
    <w:rsid w:val="00626C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rsid w:val="00580CC8"/>
  </w:style>
  <w:style w:type="paragraph" w:customStyle="1" w:styleId="a0">
    <w:name w:val="附录用标题"/>
    <w:basedOn w:val="2"/>
    <w:link w:val="Char7"/>
    <w:qFormat/>
    <w:rsid w:val="00101097"/>
    <w:pPr>
      <w:numPr>
        <w:ilvl w:val="0"/>
        <w:numId w:val="4"/>
      </w:numPr>
      <w:jc w:val="center"/>
      <w:outlineLvl w:val="0"/>
    </w:pPr>
    <w:rPr>
      <w:sz w:val="32"/>
      <w:szCs w:val="32"/>
    </w:rPr>
  </w:style>
  <w:style w:type="character" w:customStyle="1" w:styleId="Char7">
    <w:name w:val="附录用标题 Char"/>
    <w:basedOn w:val="2Char"/>
    <w:link w:val="a0"/>
    <w:rsid w:val="00101097"/>
    <w:rPr>
      <w:rFonts w:ascii="黑体" w:eastAsia="黑体" w:hAnsi="黑体" w:cs="Times New Roman"/>
      <w:b/>
      <w:bCs/>
      <w:sz w:val="32"/>
      <w:szCs w:val="32"/>
    </w:rPr>
  </w:style>
  <w:style w:type="paragraph" w:customStyle="1" w:styleId="30">
    <w:name w:val="附录3级"/>
    <w:basedOn w:val="a1"/>
    <w:next w:val="a1"/>
    <w:link w:val="3Char0"/>
    <w:autoRedefine/>
    <w:qFormat/>
    <w:rsid w:val="00847C8D"/>
    <w:pPr>
      <w:keepNext/>
      <w:keepLines/>
      <w:numPr>
        <w:ilvl w:val="2"/>
        <w:numId w:val="5"/>
      </w:numPr>
      <w:spacing w:before="260" w:after="260"/>
      <w:ind w:left="480" w:hangingChars="200" w:hanging="480"/>
      <w:outlineLvl w:val="2"/>
    </w:pPr>
    <w:rPr>
      <w:rFonts w:ascii="黑体" w:eastAsia="黑体" w:hAnsi="黑体"/>
      <w:sz w:val="24"/>
    </w:rPr>
  </w:style>
  <w:style w:type="character" w:customStyle="1" w:styleId="3Char0">
    <w:name w:val="附录3级 Char"/>
    <w:basedOn w:val="3Char"/>
    <w:link w:val="30"/>
    <w:rsid w:val="00847C8D"/>
    <w:rPr>
      <w:rFonts w:ascii="黑体" w:eastAsia="黑体" w:hAnsi="黑体" w:cs="Times New Roman"/>
      <w:b w:val="0"/>
      <w:bCs w:val="0"/>
      <w:sz w:val="24"/>
      <w:szCs w:val="24"/>
    </w:rPr>
  </w:style>
  <w:style w:type="paragraph" w:customStyle="1" w:styleId="20">
    <w:name w:val="附录2级"/>
    <w:basedOn w:val="a1"/>
    <w:next w:val="a1"/>
    <w:link w:val="2Char0"/>
    <w:autoRedefine/>
    <w:qFormat/>
    <w:rsid w:val="00101097"/>
    <w:pPr>
      <w:keepNext/>
      <w:keepLines/>
      <w:numPr>
        <w:ilvl w:val="1"/>
        <w:numId w:val="4"/>
      </w:numPr>
      <w:spacing w:before="260" w:after="260"/>
      <w:ind w:left="494" w:hangingChars="205" w:hanging="494"/>
      <w:outlineLvl w:val="1"/>
    </w:pPr>
    <w:rPr>
      <w:rFonts w:ascii="黑体" w:eastAsia="黑体" w:hAnsi="黑体"/>
      <w:b/>
      <w:sz w:val="24"/>
    </w:rPr>
  </w:style>
  <w:style w:type="character" w:customStyle="1" w:styleId="2Char0">
    <w:name w:val="附录2级 Char"/>
    <w:basedOn w:val="3Char0"/>
    <w:link w:val="20"/>
    <w:rsid w:val="00101097"/>
    <w:rPr>
      <w:rFonts w:ascii="黑体" w:eastAsia="黑体" w:hAnsi="黑体" w:cs="Times New Roman"/>
      <w:b/>
      <w:bCs w:val="0"/>
      <w:sz w:val="24"/>
      <w:szCs w:val="24"/>
    </w:rPr>
  </w:style>
  <w:style w:type="paragraph" w:styleId="TOC">
    <w:name w:val="TOC Heading"/>
    <w:basedOn w:val="1"/>
    <w:next w:val="a1"/>
    <w:link w:val="TOCChar"/>
    <w:uiPriority w:val="39"/>
    <w:unhideWhenUsed/>
    <w:qFormat/>
    <w:rsid w:val="001239AA"/>
    <w:pPr>
      <w:numPr>
        <w:numId w:val="0"/>
      </w:numPr>
      <w:spacing w:before="480" w:after="0" w:line="276" w:lineRule="auto"/>
      <w:outlineLvl w:val="9"/>
    </w:pPr>
    <w:rPr>
      <w:rFonts w:cstheme="majorBidi"/>
      <w:kern w:val="0"/>
      <w:lang w:eastAsia="ja-JP"/>
    </w:rPr>
  </w:style>
  <w:style w:type="character" w:customStyle="1" w:styleId="TOCChar">
    <w:name w:val="TOC 标题 Char"/>
    <w:basedOn w:val="1Char"/>
    <w:link w:val="TOC"/>
    <w:uiPriority w:val="39"/>
    <w:rsid w:val="001239AA"/>
    <w:rPr>
      <w:rFonts w:ascii="黑体" w:eastAsia="黑体" w:hAnsi="黑体" w:cstheme="majorBidi"/>
      <w:b/>
      <w:bCs/>
      <w:kern w:val="0"/>
      <w:sz w:val="32"/>
      <w:szCs w:val="32"/>
      <w:lang w:eastAsia="ja-JP"/>
    </w:rPr>
  </w:style>
  <w:style w:type="paragraph" w:styleId="11">
    <w:name w:val="toc 1"/>
    <w:basedOn w:val="a1"/>
    <w:next w:val="a1"/>
    <w:autoRedefine/>
    <w:uiPriority w:val="39"/>
    <w:unhideWhenUsed/>
    <w:rsid w:val="001D7614"/>
    <w:pPr>
      <w:tabs>
        <w:tab w:val="left" w:pos="1050"/>
        <w:tab w:val="right" w:leader="dot" w:pos="9072"/>
      </w:tabs>
      <w:spacing w:line="276" w:lineRule="auto"/>
    </w:pPr>
    <w:rPr>
      <w:rFonts w:ascii="黑体" w:eastAsia="黑体" w:hAnsi="黑体"/>
      <w:noProof/>
      <w:sz w:val="24"/>
    </w:rPr>
  </w:style>
  <w:style w:type="paragraph" w:styleId="21">
    <w:name w:val="toc 2"/>
    <w:basedOn w:val="a1"/>
    <w:next w:val="a1"/>
    <w:autoRedefine/>
    <w:uiPriority w:val="39"/>
    <w:unhideWhenUsed/>
    <w:rsid w:val="001D7614"/>
    <w:pPr>
      <w:tabs>
        <w:tab w:val="left" w:pos="1050"/>
        <w:tab w:val="right" w:leader="dot" w:pos="9072"/>
      </w:tabs>
      <w:spacing w:line="240" w:lineRule="auto"/>
      <w:ind w:leftChars="200" w:left="420"/>
    </w:pPr>
  </w:style>
  <w:style w:type="paragraph" w:styleId="31">
    <w:name w:val="toc 3"/>
    <w:basedOn w:val="a1"/>
    <w:next w:val="a1"/>
    <w:autoRedefine/>
    <w:uiPriority w:val="39"/>
    <w:unhideWhenUsed/>
    <w:rsid w:val="001D7614"/>
    <w:pPr>
      <w:tabs>
        <w:tab w:val="left" w:pos="1680"/>
        <w:tab w:val="right" w:leader="dot" w:pos="9072"/>
      </w:tabs>
      <w:spacing w:line="240" w:lineRule="auto"/>
      <w:ind w:leftChars="400" w:left="840"/>
    </w:pPr>
  </w:style>
  <w:style w:type="character" w:styleId="af2">
    <w:name w:val="Hyperlink"/>
    <w:basedOn w:val="a2"/>
    <w:uiPriority w:val="99"/>
    <w:unhideWhenUsed/>
    <w:rsid w:val="00712661"/>
    <w:rPr>
      <w:color w:val="0000FF" w:themeColor="hyperlink"/>
      <w:u w:val="single"/>
    </w:rPr>
  </w:style>
  <w:style w:type="paragraph" w:customStyle="1" w:styleId="af3">
    <w:name w:val="表名"/>
    <w:basedOn w:val="af"/>
    <w:link w:val="Char8"/>
    <w:qFormat/>
    <w:rsid w:val="008C61A7"/>
    <w:rPr>
      <w:rFonts w:ascii="黑体" w:eastAsia="黑体" w:hAnsi="黑体"/>
      <w:b/>
    </w:rPr>
  </w:style>
  <w:style w:type="character" w:customStyle="1" w:styleId="Char8">
    <w:name w:val="表名 Char"/>
    <w:basedOn w:val="Char5"/>
    <w:link w:val="af3"/>
    <w:rsid w:val="008C61A7"/>
    <w:rPr>
      <w:rFonts w:ascii="黑体" w:eastAsia="黑体" w:hAnsi="黑体" w:cs="Times New Roman"/>
      <w:b/>
      <w:sz w:val="24"/>
      <w:szCs w:val="21"/>
    </w:rPr>
  </w:style>
  <w:style w:type="paragraph" w:customStyle="1" w:styleId="af4">
    <w:name w:val="表注解"/>
    <w:basedOn w:val="af"/>
    <w:link w:val="Char9"/>
    <w:qFormat/>
    <w:rsid w:val="00212EE8"/>
    <w:pPr>
      <w:ind w:leftChars="-270" w:left="-567" w:firstLine="0"/>
      <w:jc w:val="left"/>
    </w:pPr>
    <w:rPr>
      <w:sz w:val="18"/>
      <w:szCs w:val="18"/>
    </w:rPr>
  </w:style>
  <w:style w:type="character" w:customStyle="1" w:styleId="Char9">
    <w:name w:val="表注解 Char"/>
    <w:basedOn w:val="Char5"/>
    <w:link w:val="af4"/>
    <w:rsid w:val="00212EE8"/>
    <w:rPr>
      <w:rFonts w:ascii="宋体" w:eastAsia="宋体" w:hAnsi="宋体" w:cs="Times New Roman"/>
      <w:sz w:val="18"/>
      <w:szCs w:val="18"/>
    </w:rPr>
  </w:style>
  <w:style w:type="paragraph" w:styleId="22">
    <w:name w:val="Body Text Indent 2"/>
    <w:basedOn w:val="a1"/>
    <w:link w:val="2Char1"/>
    <w:semiHidden/>
    <w:rsid w:val="001E1362"/>
    <w:pPr>
      <w:widowControl w:val="0"/>
      <w:spacing w:line="240" w:lineRule="auto"/>
      <w:ind w:left="-141" w:firstLine="213"/>
    </w:pPr>
    <w:rPr>
      <w:sz w:val="18"/>
      <w:szCs w:val="18"/>
    </w:rPr>
  </w:style>
  <w:style w:type="character" w:customStyle="1" w:styleId="2Char1">
    <w:name w:val="正文文本缩进 2 Char"/>
    <w:basedOn w:val="a2"/>
    <w:link w:val="22"/>
    <w:semiHidden/>
    <w:rsid w:val="001E1362"/>
    <w:rPr>
      <w:rFonts w:ascii="Times New Roman" w:eastAsia="宋体" w:hAnsi="Times New Roman" w:cs="Times New Roman"/>
      <w:sz w:val="18"/>
      <w:szCs w:val="18"/>
    </w:rPr>
  </w:style>
  <w:style w:type="paragraph" w:styleId="af5">
    <w:name w:val="Normal Indent"/>
    <w:aliases w:val="正文（首行缩进两字） Char Char Char Char Char,正文（首行缩进两字） Char Char Char Char Char Char"/>
    <w:basedOn w:val="a1"/>
    <w:semiHidden/>
    <w:rsid w:val="001E1362"/>
    <w:pPr>
      <w:widowControl w:val="0"/>
      <w:spacing w:line="240" w:lineRule="auto"/>
      <w:ind w:firstLine="420"/>
    </w:pPr>
    <w:rPr>
      <w:sz w:val="18"/>
      <w:szCs w:val="18"/>
    </w:rPr>
  </w:style>
  <w:style w:type="paragraph" w:customStyle="1" w:styleId="Thanks">
    <w:name w:val="Thanks"/>
    <w:basedOn w:val="a"/>
    <w:link w:val="ThanksChar"/>
    <w:qFormat/>
    <w:rsid w:val="001E1362"/>
  </w:style>
  <w:style w:type="character" w:customStyle="1" w:styleId="ThanksChar">
    <w:name w:val="Thanks Char"/>
    <w:basedOn w:val="TOCChar"/>
    <w:link w:val="Thanks"/>
    <w:rsid w:val="001E1362"/>
    <w:rPr>
      <w:rFonts w:ascii="黑体" w:eastAsia="黑体" w:hAnsi="黑体" w:cs="Times New Roman"/>
      <w:b/>
      <w:bCs/>
      <w:kern w:val="44"/>
      <w:sz w:val="32"/>
      <w:szCs w:val="32"/>
      <w:lang w:eastAsia="ja-JP"/>
    </w:rPr>
  </w:style>
  <w:style w:type="character" w:customStyle="1" w:styleId="f">
    <w:name w:val="f"/>
    <w:basedOn w:val="a2"/>
    <w:rsid w:val="00E641DE"/>
  </w:style>
  <w:style w:type="paragraph" w:customStyle="1" w:styleId="cover">
    <w:name w:val="cover"/>
    <w:basedOn w:val="a1"/>
    <w:link w:val="coverChar"/>
    <w:qFormat/>
    <w:rsid w:val="00540FBC"/>
    <w:pPr>
      <w:adjustRightInd w:val="0"/>
      <w:snapToGrid w:val="0"/>
      <w:spacing w:beforeLines="150" w:before="468"/>
      <w:jc w:val="center"/>
    </w:pPr>
    <w:rPr>
      <w:rFonts w:eastAsia="黑体" w:cs="黑体"/>
      <w:b/>
      <w:sz w:val="52"/>
      <w:szCs w:val="52"/>
    </w:rPr>
  </w:style>
  <w:style w:type="character" w:customStyle="1" w:styleId="coverChar">
    <w:name w:val="cover Char"/>
    <w:basedOn w:val="1Char"/>
    <w:link w:val="cover"/>
    <w:rsid w:val="00540FBC"/>
    <w:rPr>
      <w:rFonts w:ascii="Times New Roman" w:eastAsia="黑体" w:hAnsi="Times New Roman" w:cs="黑体"/>
      <w:b/>
      <w:bCs w:val="0"/>
      <w:kern w:val="44"/>
      <w:sz w:val="52"/>
      <w:szCs w:val="52"/>
    </w:rPr>
  </w:style>
  <w:style w:type="paragraph" w:styleId="40">
    <w:name w:val="toc 4"/>
    <w:basedOn w:val="a1"/>
    <w:next w:val="a1"/>
    <w:autoRedefine/>
    <w:uiPriority w:val="39"/>
    <w:unhideWhenUsed/>
    <w:rsid w:val="008F3286"/>
    <w:pPr>
      <w:widowControl w:val="0"/>
      <w:spacing w:line="240" w:lineRule="auto"/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1"/>
    <w:next w:val="a1"/>
    <w:autoRedefine/>
    <w:uiPriority w:val="39"/>
    <w:unhideWhenUsed/>
    <w:rsid w:val="008F3286"/>
    <w:pPr>
      <w:widowControl w:val="0"/>
      <w:spacing w:line="240" w:lineRule="auto"/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1"/>
    <w:next w:val="a1"/>
    <w:autoRedefine/>
    <w:uiPriority w:val="39"/>
    <w:unhideWhenUsed/>
    <w:rsid w:val="008F3286"/>
    <w:pPr>
      <w:widowControl w:val="0"/>
      <w:spacing w:line="240" w:lineRule="auto"/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1"/>
    <w:next w:val="a1"/>
    <w:autoRedefine/>
    <w:uiPriority w:val="39"/>
    <w:unhideWhenUsed/>
    <w:rsid w:val="008F3286"/>
    <w:pPr>
      <w:widowControl w:val="0"/>
      <w:spacing w:line="240" w:lineRule="auto"/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1"/>
    <w:next w:val="a1"/>
    <w:autoRedefine/>
    <w:uiPriority w:val="39"/>
    <w:unhideWhenUsed/>
    <w:rsid w:val="008F3286"/>
    <w:pPr>
      <w:widowControl w:val="0"/>
      <w:spacing w:line="240" w:lineRule="auto"/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1"/>
    <w:next w:val="a1"/>
    <w:autoRedefine/>
    <w:uiPriority w:val="39"/>
    <w:unhideWhenUsed/>
    <w:rsid w:val="008F3286"/>
    <w:pPr>
      <w:widowControl w:val="0"/>
      <w:spacing w:line="240" w:lineRule="auto"/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customStyle="1" w:styleId="af6">
    <w:name w:val="表格内"/>
    <w:basedOn w:val="a1"/>
    <w:link w:val="Chara"/>
    <w:qFormat/>
    <w:rsid w:val="00D7401E"/>
    <w:pPr>
      <w:jc w:val="center"/>
    </w:pPr>
    <w:rPr>
      <w:sz w:val="24"/>
    </w:rPr>
  </w:style>
  <w:style w:type="character" w:customStyle="1" w:styleId="Chara">
    <w:name w:val="表格内 Char"/>
    <w:basedOn w:val="a2"/>
    <w:link w:val="af6"/>
    <w:rsid w:val="00D7401E"/>
    <w:rPr>
      <w:rFonts w:ascii="Times New Roman" w:eastAsia="宋体" w:hAnsi="Times New Roman" w:cs="Times New Roman"/>
      <w:sz w:val="24"/>
      <w:szCs w:val="24"/>
    </w:rPr>
  </w:style>
  <w:style w:type="paragraph" w:customStyle="1" w:styleId="Default">
    <w:name w:val="Default"/>
    <w:rsid w:val="00B14C86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ourier New" w:hAnsi="Courier New" w:cs="Courier New"/>
      <w:color w:val="000000"/>
      <w:kern w:val="0"/>
      <w:sz w:val="24"/>
      <w:szCs w:val="24"/>
    </w:rPr>
  </w:style>
  <w:style w:type="table" w:styleId="af7">
    <w:name w:val="Light Shading"/>
    <w:basedOn w:val="a3"/>
    <w:uiPriority w:val="60"/>
    <w:rsid w:val="000337D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3">
    <w:name w:val="Medium List 2"/>
    <w:basedOn w:val="a3"/>
    <w:uiPriority w:val="66"/>
    <w:rsid w:val="000337D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Body Text Inden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12C4A"/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节,第一层,h1,Head1,Heading apps,BMS Heading 1,H1,PIM 1,Heading 0,heading 1,1st level,Section Head,l1,Heading 11,level 1,Level 1 Head,Head 1 (Chapter heading),Head 1,Head 11,Head 12,Head 111,Head 13,Head 112,Head 14,Head 113,Head 15,Head 114,1"/>
    <w:basedOn w:val="a1"/>
    <w:next w:val="a1"/>
    <w:link w:val="1Char"/>
    <w:qFormat/>
    <w:rsid w:val="009604FA"/>
    <w:pPr>
      <w:keepNext/>
      <w:keepLines/>
      <w:numPr>
        <w:numId w:val="1"/>
      </w:numPr>
      <w:spacing w:before="340" w:after="330"/>
      <w:jc w:val="center"/>
      <w:outlineLvl w:val="0"/>
    </w:pPr>
    <w:rPr>
      <w:rFonts w:ascii="黑体" w:eastAsia="黑体" w:hAnsi="黑体"/>
      <w:b/>
      <w:bCs/>
      <w:kern w:val="44"/>
      <w:sz w:val="32"/>
      <w:szCs w:val="32"/>
    </w:rPr>
  </w:style>
  <w:style w:type="paragraph" w:styleId="2">
    <w:name w:val="heading 2"/>
    <w:aliases w:val="第一层条,第二层,论文标题 1,ICSS章标记,sect 1.2,HD2,H2,h2,Level 2 Topic Heading,2,Header 2,heading 2,DO NOT USE_h2,chn,Chapter Number/Appendix Letter,ACERHead 2,Underrubrik1,prop2,UNDERRUBRIK 1-2,2nd level,Titre2,l2,Heading 2 Hidden,Head 2,Heading2,No Number"/>
    <w:basedOn w:val="a1"/>
    <w:next w:val="a1"/>
    <w:link w:val="2Char"/>
    <w:autoRedefine/>
    <w:qFormat/>
    <w:rsid w:val="00091606"/>
    <w:pPr>
      <w:keepNext/>
      <w:keepLines/>
      <w:numPr>
        <w:ilvl w:val="1"/>
        <w:numId w:val="3"/>
      </w:numPr>
      <w:tabs>
        <w:tab w:val="clear" w:pos="432"/>
        <w:tab w:val="num" w:pos="567"/>
      </w:tabs>
      <w:spacing w:before="260" w:after="260"/>
      <w:ind w:left="567" w:hanging="567"/>
      <w:jc w:val="left"/>
      <w:outlineLvl w:val="1"/>
    </w:pPr>
    <w:rPr>
      <w:rFonts w:ascii="黑体" w:eastAsia="黑体" w:hAnsi="黑体"/>
      <w:b/>
      <w:bCs/>
      <w:sz w:val="28"/>
      <w:szCs w:val="28"/>
    </w:rPr>
  </w:style>
  <w:style w:type="paragraph" w:styleId="3">
    <w:name w:val="heading 3"/>
    <w:aliases w:val="第二层条,第三层,h3,H3,1.1.1 标题 3,l3,CT,3,h4,Heading 3 - old,3rd level,sect1.2.3,Level 3 Head,level_3,PIM 3,cb,Heading,sect1.2.31,sect1.2.32,sect1.2.311,sect1.2.33,sect1.2.312,Bold Head,bh,BOD 0,sl3,Heading 3under,- Maj Side,prop3,3heading,heading 3"/>
    <w:basedOn w:val="a1"/>
    <w:next w:val="a1"/>
    <w:link w:val="3Char"/>
    <w:qFormat/>
    <w:rsid w:val="00AB505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黑体" w:eastAsia="黑体" w:hAnsi="黑体"/>
      <w:b/>
      <w:bCs/>
      <w:sz w:val="24"/>
    </w:rPr>
  </w:style>
  <w:style w:type="paragraph" w:styleId="4">
    <w:name w:val="heading 4"/>
    <w:aliases w:val="1.1.1.1 Heading 4,H4,H41,h41,H42,h42,H43,h43,H411,h411,H421,h421,H44,h44,H412,h412,H422,h422,H431,h431,H45,h45,H413,h413,H423,h423,H432,h432,H46,h46,H47,h47,heading 4 + Indent: Left 0.5 in,b4,4H,PIM 4,标题3a,4th level,sect 1.2.3.4,Ref Heading 1"/>
    <w:basedOn w:val="a1"/>
    <w:next w:val="a1"/>
    <w:link w:val="4Char"/>
    <w:qFormat/>
    <w:rsid w:val="005F7E4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eastAsiaTheme="majorEastAsia"/>
      <w:bCs/>
      <w:sz w:val="24"/>
      <w:szCs w:val="28"/>
    </w:rPr>
  </w:style>
  <w:style w:type="paragraph" w:styleId="5">
    <w:name w:val="heading 5"/>
    <w:aliases w:val="H5,h5,heading 5 + Indent: Left 0.5 in,PIM 5,dash,ds,dd,口,一,heading 5,Titre5,5,l4,Table label,l5,hm,mh2,Module heading 2,Head 5,list 5,Heading5,Roman list,ITT t5,PA Pico Section,H5-Heading 5,heading5,Block Label,Second Subheading,第四层条,1.1.1,h51"/>
    <w:basedOn w:val="a1"/>
    <w:next w:val="a1"/>
    <w:link w:val="5Char"/>
    <w:qFormat/>
    <w:rsid w:val="00A5255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BOD 4,H6,h6,PIM 6,Bullet (Single Lines),L6,heading 6,Heading6,Bullet list,CSS节内4级标记,CSS节内4级标记 Char Char Char,bold,pt10,參考文獻,ref-items,Legal Level 1.,Third Subheading,第五层条,正文六级标题,标题 6(ALT+6),1.1.1.1.1.1标题 6,h61,heading 61,条 4,Figure label,l6,c"/>
    <w:basedOn w:val="a1"/>
    <w:next w:val="a1"/>
    <w:link w:val="6Char"/>
    <w:qFormat/>
    <w:rsid w:val="00A5255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/>
      <w:b/>
      <w:bCs/>
      <w:sz w:val="24"/>
    </w:rPr>
  </w:style>
  <w:style w:type="paragraph" w:styleId="7">
    <w:name w:val="heading 7"/>
    <w:aliases w:val="List(1),PIM 7,（1）,L7,不用,项标题(1),st,letter list,cmm标题 7,H TIMES1,Legal Level 1.1.,H7,•H7,1.标题 6,1.1.1.1.1.1.1标题 7,Level 1.1,h7,SDL title"/>
    <w:basedOn w:val="a1"/>
    <w:next w:val="a1"/>
    <w:link w:val="7Char"/>
    <w:qFormat/>
    <w:rsid w:val="00A5255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List(a),（A）,不用8,标题6,注意框体,cmm标题 8,Legal Level 1.1.1.,H8,tt1,Figure,heading 8"/>
    <w:basedOn w:val="a1"/>
    <w:next w:val="a1"/>
    <w:link w:val="8Char"/>
    <w:qFormat/>
    <w:rsid w:val="00A5255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List(i),PIM 9,huh,不用9,tt,ft,heading 9,HF,标题 45,cmm标题 9,Legal Level 1.1.1.1.,Appendix,H9,ft1,table,t,table left,tl,figures,9"/>
    <w:basedOn w:val="a1"/>
    <w:next w:val="a1"/>
    <w:link w:val="9Char"/>
    <w:qFormat/>
    <w:rsid w:val="00A5255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章节 Char,第一层 Char,h1 Char,Head1 Char,Heading apps Char,BMS Heading 1 Char,H1 Char,PIM 1 Char,Heading 0 Char,heading 1 Char,1st level Char,Section Head Char,l1 Char,Heading 11 Char,level 1 Char,Level 1 Head Char,Head 1 (Chapter heading) Char"/>
    <w:basedOn w:val="a2"/>
    <w:link w:val="1"/>
    <w:rsid w:val="009604FA"/>
    <w:rPr>
      <w:rFonts w:ascii="黑体" w:eastAsia="黑体" w:hAnsi="黑体" w:cs="Times New Roman"/>
      <w:b/>
      <w:bCs/>
      <w:kern w:val="44"/>
      <w:sz w:val="32"/>
      <w:szCs w:val="32"/>
    </w:rPr>
  </w:style>
  <w:style w:type="character" w:customStyle="1" w:styleId="2Char">
    <w:name w:val="标题 2 Char"/>
    <w:aliases w:val="第一层条 Char,第二层 Char,论文标题 1 Char,ICSS章标记 Char,sect 1.2 Char,HD2 Char,H2 Char,h2 Char,Level 2 Topic Heading Char,2 Char,Header 2 Char,heading 2 Char,DO NOT USE_h2 Char,chn Char,Chapter Number/Appendix Letter Char,ACERHead 2 Char,Underrubrik1 Char"/>
    <w:basedOn w:val="a2"/>
    <w:link w:val="2"/>
    <w:rsid w:val="00091606"/>
    <w:rPr>
      <w:rFonts w:ascii="黑体" w:eastAsia="黑体" w:hAnsi="黑体" w:cs="Times New Roman"/>
      <w:b/>
      <w:bCs/>
      <w:sz w:val="28"/>
      <w:szCs w:val="28"/>
    </w:rPr>
  </w:style>
  <w:style w:type="character" w:customStyle="1" w:styleId="3Char">
    <w:name w:val="标题 3 Char"/>
    <w:aliases w:val="第二层条 Char,第三层 Char,h3 Char,H3 Char,1.1.1 标题 3 Char,l3 Char,CT Char,3 Char,h4 Char,Heading 3 - old Char,3rd level Char,sect1.2.3 Char,Level 3 Head Char,level_3 Char,PIM 3 Char,cb Char,Heading Char,sect1.2.31 Char,sect1.2.32 Char,sect1.2.33 Char"/>
    <w:basedOn w:val="a2"/>
    <w:link w:val="3"/>
    <w:rsid w:val="00AB505A"/>
    <w:rPr>
      <w:rFonts w:ascii="黑体" w:eastAsia="黑体" w:hAnsi="黑体" w:cs="Times New Roman"/>
      <w:b/>
      <w:bCs/>
      <w:sz w:val="24"/>
      <w:szCs w:val="24"/>
    </w:rPr>
  </w:style>
  <w:style w:type="character" w:customStyle="1" w:styleId="4Char">
    <w:name w:val="标题 4 Char"/>
    <w:aliases w:val="1.1.1.1 Heading 4 Char,H4 Char,H41 Char,h41 Char,H42 Char,h42 Char,H43 Char,h43 Char,H411 Char,h411 Char,H421 Char,h421 Char,H44 Char,h44 Char,H412 Char,h412 Char,H422 Char,h422 Char,H431 Char,h431 Char,H45 Char,h45 Char,H413 Char,h413 Char"/>
    <w:basedOn w:val="a2"/>
    <w:link w:val="4"/>
    <w:rsid w:val="005F7E4D"/>
    <w:rPr>
      <w:rFonts w:ascii="Times New Roman" w:eastAsiaTheme="majorEastAsia" w:hAnsi="Times New Roman" w:cs="Times New Roman"/>
      <w:bCs/>
      <w:sz w:val="24"/>
      <w:szCs w:val="28"/>
    </w:rPr>
  </w:style>
  <w:style w:type="character" w:customStyle="1" w:styleId="5Char">
    <w:name w:val="标题 5 Char"/>
    <w:aliases w:val="H5 Char,h5 Char,heading 5 + Indent: Left 0.5 in Char,PIM 5 Char,dash Char,ds Char,dd Char,口 Char,一 Char,heading 5 Char,Titre5 Char,5 Char,l4 Char,Table label Char,l5 Char,hm Char,mh2 Char,Module heading 2 Char,Head 5 Char,list 5 Char,第四层条 Char"/>
    <w:basedOn w:val="a2"/>
    <w:link w:val="5"/>
    <w:rsid w:val="00A5255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aliases w:val="BOD 4 Char,H6 Char,h6 Char,PIM 6 Char,Bullet (Single Lines) Char,L6 Char,heading 6 Char,Heading6 Char,Bullet list Char,CSS节内4级标记 Char,CSS节内4级标记 Char Char Char Char,bold Char,pt10 Char,參考文獻 Char,ref-items Char,Legal Level 1. Char,第五层条 Char"/>
    <w:basedOn w:val="a2"/>
    <w:link w:val="6"/>
    <w:rsid w:val="00A52555"/>
    <w:rPr>
      <w:rFonts w:ascii="Arial" w:eastAsia="宋体" w:hAnsi="Arial" w:cs="Times New Roman"/>
      <w:b/>
      <w:bCs/>
      <w:sz w:val="24"/>
      <w:szCs w:val="24"/>
    </w:rPr>
  </w:style>
  <w:style w:type="character" w:customStyle="1" w:styleId="7Char">
    <w:name w:val="标题 7 Char"/>
    <w:aliases w:val="List(1) Char,PIM 7 Char,（1） Char,L7 Char,不用 Char,项标题(1) Char,st Char,letter list Char,cmm标题 7 Char,H TIMES1 Char,Legal Level 1.1. Char,H7 Char,•H7 Char,1.标题 6 Char,1.1.1.1.1.1.1标题 7 Char,Level 1.1 Char,h7 Char,SDL title Char"/>
    <w:basedOn w:val="a2"/>
    <w:link w:val="7"/>
    <w:rsid w:val="00A5255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aliases w:val="List(a) Char,（A） Char,不用8 Char,标题6 Char,注意框体 Char,cmm标题 8 Char,Legal Level 1.1.1. Char,H8 Char,tt1 Char,Figure Char,heading 8 Char"/>
    <w:basedOn w:val="a2"/>
    <w:link w:val="8"/>
    <w:rsid w:val="00A52555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aliases w:val="List(i) Char,PIM 9 Char,huh Char,不用9 Char,tt Char,ft Char,heading 9 Char,HF Char,标题 45 Char,cmm标题 9 Char,Legal Level 1.1.1.1. Char,Appendix Char,H9 Char,ft1 Char,table Char,t Char,table left Char,tl Char,figures Char,9 Char"/>
    <w:basedOn w:val="a2"/>
    <w:link w:val="9"/>
    <w:rsid w:val="00A52555"/>
    <w:rPr>
      <w:rFonts w:ascii="Arial" w:eastAsia="黑体" w:hAnsi="Arial" w:cs="Times New Roman"/>
      <w:szCs w:val="21"/>
    </w:rPr>
  </w:style>
  <w:style w:type="paragraph" w:customStyle="1" w:styleId="a">
    <w:name w:val="章节论文"/>
    <w:basedOn w:val="1"/>
    <w:link w:val="Char"/>
    <w:rsid w:val="00A52555"/>
    <w:pPr>
      <w:numPr>
        <w:numId w:val="2"/>
      </w:numPr>
    </w:pPr>
  </w:style>
  <w:style w:type="character" w:customStyle="1" w:styleId="Char">
    <w:name w:val="章节论文 Char"/>
    <w:basedOn w:val="a2"/>
    <w:link w:val="a"/>
    <w:rsid w:val="00A52555"/>
    <w:rPr>
      <w:rFonts w:ascii="黑体" w:eastAsia="黑体" w:hAnsi="黑体" w:cs="Times New Roman"/>
      <w:b/>
      <w:bCs/>
      <w:kern w:val="44"/>
      <w:sz w:val="32"/>
      <w:szCs w:val="32"/>
    </w:rPr>
  </w:style>
  <w:style w:type="paragraph" w:customStyle="1" w:styleId="a5">
    <w:name w:val="论文正文"/>
    <w:basedOn w:val="a1"/>
    <w:link w:val="Char0"/>
    <w:qFormat/>
    <w:rsid w:val="00DE0312"/>
    <w:pPr>
      <w:spacing w:line="276" w:lineRule="auto"/>
      <w:ind w:firstLine="420"/>
    </w:pPr>
    <w:rPr>
      <w:sz w:val="24"/>
      <w:szCs w:val="21"/>
    </w:rPr>
  </w:style>
  <w:style w:type="character" w:customStyle="1" w:styleId="Char0">
    <w:name w:val="论文正文 Char"/>
    <w:link w:val="a5"/>
    <w:rsid w:val="00DE0312"/>
    <w:rPr>
      <w:rFonts w:ascii="Times New Roman" w:eastAsia="宋体" w:hAnsi="Times New Roman" w:cs="Times New Roman"/>
      <w:sz w:val="24"/>
      <w:szCs w:val="21"/>
    </w:rPr>
  </w:style>
  <w:style w:type="paragraph" w:customStyle="1" w:styleId="10">
    <w:name w:val="正文1"/>
    <w:basedOn w:val="a1"/>
    <w:link w:val="1Char0"/>
    <w:rsid w:val="00A52555"/>
    <w:rPr>
      <w:rFonts w:ascii="宋体" w:hAnsi="宋体"/>
      <w:sz w:val="24"/>
    </w:rPr>
  </w:style>
  <w:style w:type="character" w:customStyle="1" w:styleId="1Char0">
    <w:name w:val="正文1 Char"/>
    <w:basedOn w:val="a2"/>
    <w:link w:val="10"/>
    <w:rsid w:val="00A52555"/>
    <w:rPr>
      <w:rFonts w:ascii="宋体" w:eastAsia="宋体" w:hAnsi="宋体" w:cs="Times New Roman"/>
      <w:sz w:val="24"/>
      <w:szCs w:val="24"/>
    </w:rPr>
  </w:style>
  <w:style w:type="paragraph" w:styleId="a6">
    <w:name w:val="Balloon Text"/>
    <w:basedOn w:val="a1"/>
    <w:link w:val="Char1"/>
    <w:uiPriority w:val="99"/>
    <w:semiHidden/>
    <w:unhideWhenUsed/>
    <w:rsid w:val="00A52555"/>
    <w:rPr>
      <w:sz w:val="16"/>
      <w:szCs w:val="16"/>
    </w:rPr>
  </w:style>
  <w:style w:type="character" w:customStyle="1" w:styleId="Char1">
    <w:name w:val="批注框文本 Char"/>
    <w:basedOn w:val="a2"/>
    <w:link w:val="a6"/>
    <w:uiPriority w:val="99"/>
    <w:semiHidden/>
    <w:rsid w:val="00A52555"/>
    <w:rPr>
      <w:rFonts w:ascii="Times New Roman" w:eastAsia="宋体" w:hAnsi="Times New Roman" w:cs="Times New Roman"/>
      <w:sz w:val="16"/>
      <w:szCs w:val="16"/>
    </w:rPr>
  </w:style>
  <w:style w:type="paragraph" w:styleId="a7">
    <w:name w:val="List Paragraph"/>
    <w:basedOn w:val="a1"/>
    <w:uiPriority w:val="34"/>
    <w:rsid w:val="00392BBF"/>
    <w:pPr>
      <w:ind w:firstLineChars="200" w:firstLine="420"/>
    </w:pPr>
  </w:style>
  <w:style w:type="paragraph" w:styleId="a8">
    <w:name w:val="endnote text"/>
    <w:basedOn w:val="a1"/>
    <w:link w:val="Char2"/>
    <w:uiPriority w:val="99"/>
    <w:semiHidden/>
    <w:unhideWhenUsed/>
    <w:rsid w:val="00967B16"/>
    <w:pPr>
      <w:snapToGrid w:val="0"/>
      <w:jc w:val="left"/>
    </w:pPr>
  </w:style>
  <w:style w:type="character" w:customStyle="1" w:styleId="Char2">
    <w:name w:val="尾注文本 Char"/>
    <w:basedOn w:val="a2"/>
    <w:link w:val="a8"/>
    <w:uiPriority w:val="99"/>
    <w:semiHidden/>
    <w:rsid w:val="00967B16"/>
    <w:rPr>
      <w:rFonts w:ascii="Times New Roman" w:eastAsia="宋体" w:hAnsi="Times New Roman" w:cs="Times New Roman"/>
      <w:szCs w:val="24"/>
    </w:rPr>
  </w:style>
  <w:style w:type="character" w:styleId="a9">
    <w:name w:val="endnote reference"/>
    <w:basedOn w:val="a2"/>
    <w:uiPriority w:val="99"/>
    <w:unhideWhenUsed/>
    <w:rsid w:val="00967B16"/>
    <w:rPr>
      <w:vertAlign w:val="superscript"/>
    </w:rPr>
  </w:style>
  <w:style w:type="character" w:styleId="aa">
    <w:name w:val="Placeholder Text"/>
    <w:basedOn w:val="a2"/>
    <w:uiPriority w:val="99"/>
    <w:semiHidden/>
    <w:rsid w:val="002F6FF0"/>
    <w:rPr>
      <w:color w:val="808080"/>
    </w:rPr>
  </w:style>
  <w:style w:type="paragraph" w:styleId="ab">
    <w:name w:val="footnote text"/>
    <w:basedOn w:val="a1"/>
    <w:link w:val="Char3"/>
    <w:uiPriority w:val="99"/>
    <w:semiHidden/>
    <w:unhideWhenUsed/>
    <w:rsid w:val="008A55AB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2"/>
    <w:link w:val="ab"/>
    <w:uiPriority w:val="99"/>
    <w:semiHidden/>
    <w:rsid w:val="008A55AB"/>
    <w:rPr>
      <w:rFonts w:ascii="Times New Roman" w:eastAsia="宋体" w:hAnsi="Times New Roman" w:cs="Times New Roman"/>
      <w:sz w:val="18"/>
      <w:szCs w:val="18"/>
    </w:rPr>
  </w:style>
  <w:style w:type="character" w:styleId="ac">
    <w:name w:val="footnote reference"/>
    <w:basedOn w:val="a2"/>
    <w:uiPriority w:val="99"/>
    <w:semiHidden/>
    <w:unhideWhenUsed/>
    <w:rsid w:val="008A55AB"/>
    <w:rPr>
      <w:vertAlign w:val="superscript"/>
    </w:rPr>
  </w:style>
  <w:style w:type="paragraph" w:styleId="ad">
    <w:name w:val="footer"/>
    <w:basedOn w:val="a1"/>
    <w:link w:val="Char4"/>
    <w:uiPriority w:val="99"/>
    <w:unhideWhenUsed/>
    <w:rsid w:val="00ED4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2"/>
    <w:link w:val="ad"/>
    <w:uiPriority w:val="99"/>
    <w:rsid w:val="00ED472F"/>
    <w:rPr>
      <w:rFonts w:ascii="Times New Roman" w:eastAsia="宋体" w:hAnsi="Times New Roman" w:cs="Times New Roman"/>
      <w:sz w:val="18"/>
      <w:szCs w:val="18"/>
    </w:rPr>
  </w:style>
  <w:style w:type="character" w:styleId="ae">
    <w:name w:val="Emphasis"/>
    <w:basedOn w:val="a2"/>
    <w:qFormat/>
    <w:rsid w:val="003D2DD2"/>
    <w:rPr>
      <w:b/>
      <w:i w:val="0"/>
      <w:iCs/>
    </w:rPr>
  </w:style>
  <w:style w:type="paragraph" w:customStyle="1" w:styleId="af">
    <w:name w:val="图表的标注"/>
    <w:basedOn w:val="10"/>
    <w:link w:val="Char5"/>
    <w:qFormat/>
    <w:rsid w:val="004155F5"/>
    <w:pPr>
      <w:ind w:firstLine="420"/>
      <w:jc w:val="center"/>
    </w:pPr>
    <w:rPr>
      <w:rFonts w:ascii="Times New Roman" w:hAnsi="Times New Roman"/>
      <w:sz w:val="21"/>
      <w:szCs w:val="21"/>
    </w:rPr>
  </w:style>
  <w:style w:type="character" w:customStyle="1" w:styleId="Char5">
    <w:name w:val="图表的标注 Char"/>
    <w:basedOn w:val="1Char0"/>
    <w:link w:val="af"/>
    <w:rsid w:val="004155F5"/>
    <w:rPr>
      <w:rFonts w:ascii="Times New Roman" w:eastAsia="宋体" w:hAnsi="Times New Roman" w:cs="Times New Roman"/>
      <w:sz w:val="24"/>
      <w:szCs w:val="21"/>
    </w:rPr>
  </w:style>
  <w:style w:type="paragraph" w:styleId="af0">
    <w:name w:val="header"/>
    <w:basedOn w:val="a1"/>
    <w:link w:val="Char6"/>
    <w:uiPriority w:val="99"/>
    <w:unhideWhenUsed/>
    <w:rsid w:val="00587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basedOn w:val="a2"/>
    <w:link w:val="af0"/>
    <w:uiPriority w:val="99"/>
    <w:rsid w:val="00587075"/>
    <w:rPr>
      <w:rFonts w:ascii="Times New Roman" w:eastAsia="宋体" w:hAnsi="Times New Roman" w:cs="Times New Roman"/>
      <w:sz w:val="18"/>
      <w:szCs w:val="18"/>
    </w:rPr>
  </w:style>
  <w:style w:type="table" w:styleId="af1">
    <w:name w:val="Table Grid"/>
    <w:basedOn w:val="a3"/>
    <w:uiPriority w:val="59"/>
    <w:rsid w:val="00626C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rsid w:val="00580CC8"/>
  </w:style>
  <w:style w:type="paragraph" w:customStyle="1" w:styleId="a0">
    <w:name w:val="附录用标题"/>
    <w:basedOn w:val="2"/>
    <w:link w:val="Char7"/>
    <w:qFormat/>
    <w:rsid w:val="00101097"/>
    <w:pPr>
      <w:numPr>
        <w:ilvl w:val="0"/>
        <w:numId w:val="4"/>
      </w:numPr>
      <w:jc w:val="center"/>
      <w:outlineLvl w:val="0"/>
    </w:pPr>
    <w:rPr>
      <w:sz w:val="32"/>
      <w:szCs w:val="32"/>
    </w:rPr>
  </w:style>
  <w:style w:type="character" w:customStyle="1" w:styleId="Char7">
    <w:name w:val="附录用标题 Char"/>
    <w:basedOn w:val="2Char"/>
    <w:link w:val="a0"/>
    <w:rsid w:val="00101097"/>
    <w:rPr>
      <w:rFonts w:ascii="黑体" w:eastAsia="黑体" w:hAnsi="黑体" w:cs="Times New Roman"/>
      <w:b/>
      <w:bCs/>
      <w:sz w:val="32"/>
      <w:szCs w:val="32"/>
    </w:rPr>
  </w:style>
  <w:style w:type="paragraph" w:customStyle="1" w:styleId="30">
    <w:name w:val="附录3级"/>
    <w:basedOn w:val="a1"/>
    <w:next w:val="a1"/>
    <w:link w:val="3Char0"/>
    <w:autoRedefine/>
    <w:qFormat/>
    <w:rsid w:val="00847C8D"/>
    <w:pPr>
      <w:keepNext/>
      <w:keepLines/>
      <w:numPr>
        <w:ilvl w:val="2"/>
        <w:numId w:val="5"/>
      </w:numPr>
      <w:spacing w:before="260" w:after="260"/>
      <w:ind w:left="480" w:hangingChars="200" w:hanging="480"/>
      <w:outlineLvl w:val="2"/>
    </w:pPr>
    <w:rPr>
      <w:rFonts w:ascii="黑体" w:eastAsia="黑体" w:hAnsi="黑体"/>
      <w:sz w:val="24"/>
    </w:rPr>
  </w:style>
  <w:style w:type="character" w:customStyle="1" w:styleId="3Char0">
    <w:name w:val="附录3级 Char"/>
    <w:basedOn w:val="3Char"/>
    <w:link w:val="30"/>
    <w:rsid w:val="00847C8D"/>
    <w:rPr>
      <w:rFonts w:ascii="黑体" w:eastAsia="黑体" w:hAnsi="黑体" w:cs="Times New Roman"/>
      <w:b w:val="0"/>
      <w:bCs w:val="0"/>
      <w:sz w:val="24"/>
      <w:szCs w:val="24"/>
    </w:rPr>
  </w:style>
  <w:style w:type="paragraph" w:customStyle="1" w:styleId="20">
    <w:name w:val="附录2级"/>
    <w:basedOn w:val="a1"/>
    <w:next w:val="a1"/>
    <w:link w:val="2Char0"/>
    <w:autoRedefine/>
    <w:qFormat/>
    <w:rsid w:val="00101097"/>
    <w:pPr>
      <w:keepNext/>
      <w:keepLines/>
      <w:numPr>
        <w:ilvl w:val="1"/>
        <w:numId w:val="4"/>
      </w:numPr>
      <w:spacing w:before="260" w:after="260"/>
      <w:ind w:left="494" w:hangingChars="205" w:hanging="494"/>
      <w:outlineLvl w:val="1"/>
    </w:pPr>
    <w:rPr>
      <w:rFonts w:ascii="黑体" w:eastAsia="黑体" w:hAnsi="黑体"/>
      <w:b/>
      <w:sz w:val="24"/>
    </w:rPr>
  </w:style>
  <w:style w:type="character" w:customStyle="1" w:styleId="2Char0">
    <w:name w:val="附录2级 Char"/>
    <w:basedOn w:val="3Char0"/>
    <w:link w:val="20"/>
    <w:rsid w:val="00101097"/>
    <w:rPr>
      <w:rFonts w:ascii="黑体" w:eastAsia="黑体" w:hAnsi="黑体" w:cs="Times New Roman"/>
      <w:b/>
      <w:bCs w:val="0"/>
      <w:sz w:val="24"/>
      <w:szCs w:val="24"/>
    </w:rPr>
  </w:style>
  <w:style w:type="paragraph" w:styleId="TOC">
    <w:name w:val="TOC Heading"/>
    <w:basedOn w:val="1"/>
    <w:next w:val="a1"/>
    <w:link w:val="TOCChar"/>
    <w:uiPriority w:val="39"/>
    <w:unhideWhenUsed/>
    <w:qFormat/>
    <w:rsid w:val="001239AA"/>
    <w:pPr>
      <w:numPr>
        <w:numId w:val="0"/>
      </w:numPr>
      <w:spacing w:before="480" w:after="0" w:line="276" w:lineRule="auto"/>
      <w:outlineLvl w:val="9"/>
    </w:pPr>
    <w:rPr>
      <w:rFonts w:cstheme="majorBidi"/>
      <w:kern w:val="0"/>
      <w:lang w:eastAsia="ja-JP"/>
    </w:rPr>
  </w:style>
  <w:style w:type="character" w:customStyle="1" w:styleId="TOCChar">
    <w:name w:val="TOC 标题 Char"/>
    <w:basedOn w:val="1Char"/>
    <w:link w:val="TOC"/>
    <w:uiPriority w:val="39"/>
    <w:rsid w:val="001239AA"/>
    <w:rPr>
      <w:rFonts w:ascii="黑体" w:eastAsia="黑体" w:hAnsi="黑体" w:cstheme="majorBidi"/>
      <w:b/>
      <w:bCs/>
      <w:kern w:val="0"/>
      <w:sz w:val="32"/>
      <w:szCs w:val="32"/>
      <w:lang w:eastAsia="ja-JP"/>
    </w:rPr>
  </w:style>
  <w:style w:type="paragraph" w:styleId="11">
    <w:name w:val="toc 1"/>
    <w:basedOn w:val="a1"/>
    <w:next w:val="a1"/>
    <w:autoRedefine/>
    <w:uiPriority w:val="39"/>
    <w:unhideWhenUsed/>
    <w:rsid w:val="001D7614"/>
    <w:pPr>
      <w:tabs>
        <w:tab w:val="left" w:pos="1050"/>
        <w:tab w:val="right" w:leader="dot" w:pos="9072"/>
      </w:tabs>
      <w:spacing w:line="276" w:lineRule="auto"/>
    </w:pPr>
    <w:rPr>
      <w:rFonts w:ascii="黑体" w:eastAsia="黑体" w:hAnsi="黑体"/>
      <w:noProof/>
      <w:sz w:val="24"/>
    </w:rPr>
  </w:style>
  <w:style w:type="paragraph" w:styleId="21">
    <w:name w:val="toc 2"/>
    <w:basedOn w:val="a1"/>
    <w:next w:val="a1"/>
    <w:autoRedefine/>
    <w:uiPriority w:val="39"/>
    <w:unhideWhenUsed/>
    <w:rsid w:val="001D7614"/>
    <w:pPr>
      <w:tabs>
        <w:tab w:val="left" w:pos="1050"/>
        <w:tab w:val="right" w:leader="dot" w:pos="9072"/>
      </w:tabs>
      <w:spacing w:line="240" w:lineRule="auto"/>
      <w:ind w:leftChars="200" w:left="420"/>
    </w:pPr>
  </w:style>
  <w:style w:type="paragraph" w:styleId="31">
    <w:name w:val="toc 3"/>
    <w:basedOn w:val="a1"/>
    <w:next w:val="a1"/>
    <w:autoRedefine/>
    <w:uiPriority w:val="39"/>
    <w:unhideWhenUsed/>
    <w:rsid w:val="001D7614"/>
    <w:pPr>
      <w:tabs>
        <w:tab w:val="left" w:pos="1680"/>
        <w:tab w:val="right" w:leader="dot" w:pos="9072"/>
      </w:tabs>
      <w:spacing w:line="240" w:lineRule="auto"/>
      <w:ind w:leftChars="400" w:left="840"/>
    </w:pPr>
  </w:style>
  <w:style w:type="character" w:styleId="af2">
    <w:name w:val="Hyperlink"/>
    <w:basedOn w:val="a2"/>
    <w:uiPriority w:val="99"/>
    <w:unhideWhenUsed/>
    <w:rsid w:val="00712661"/>
    <w:rPr>
      <w:color w:val="0000FF" w:themeColor="hyperlink"/>
      <w:u w:val="single"/>
    </w:rPr>
  </w:style>
  <w:style w:type="paragraph" w:customStyle="1" w:styleId="af3">
    <w:name w:val="表名"/>
    <w:basedOn w:val="af"/>
    <w:link w:val="Char8"/>
    <w:qFormat/>
    <w:rsid w:val="008C61A7"/>
    <w:rPr>
      <w:rFonts w:ascii="黑体" w:eastAsia="黑体" w:hAnsi="黑体"/>
      <w:b/>
    </w:rPr>
  </w:style>
  <w:style w:type="character" w:customStyle="1" w:styleId="Char8">
    <w:name w:val="表名 Char"/>
    <w:basedOn w:val="Char5"/>
    <w:link w:val="af3"/>
    <w:rsid w:val="008C61A7"/>
    <w:rPr>
      <w:rFonts w:ascii="黑体" w:eastAsia="黑体" w:hAnsi="黑体" w:cs="Times New Roman"/>
      <w:b/>
      <w:sz w:val="24"/>
      <w:szCs w:val="21"/>
    </w:rPr>
  </w:style>
  <w:style w:type="paragraph" w:customStyle="1" w:styleId="af4">
    <w:name w:val="表注解"/>
    <w:basedOn w:val="af"/>
    <w:link w:val="Char9"/>
    <w:qFormat/>
    <w:rsid w:val="00212EE8"/>
    <w:pPr>
      <w:ind w:leftChars="-270" w:left="-567" w:firstLine="0"/>
      <w:jc w:val="left"/>
    </w:pPr>
    <w:rPr>
      <w:sz w:val="18"/>
      <w:szCs w:val="18"/>
    </w:rPr>
  </w:style>
  <w:style w:type="character" w:customStyle="1" w:styleId="Char9">
    <w:name w:val="表注解 Char"/>
    <w:basedOn w:val="Char5"/>
    <w:link w:val="af4"/>
    <w:rsid w:val="00212EE8"/>
    <w:rPr>
      <w:rFonts w:ascii="宋体" w:eastAsia="宋体" w:hAnsi="宋体" w:cs="Times New Roman"/>
      <w:sz w:val="18"/>
      <w:szCs w:val="18"/>
    </w:rPr>
  </w:style>
  <w:style w:type="paragraph" w:styleId="22">
    <w:name w:val="Body Text Indent 2"/>
    <w:basedOn w:val="a1"/>
    <w:link w:val="2Char1"/>
    <w:semiHidden/>
    <w:rsid w:val="001E1362"/>
    <w:pPr>
      <w:widowControl w:val="0"/>
      <w:spacing w:line="240" w:lineRule="auto"/>
      <w:ind w:left="-141" w:firstLine="213"/>
    </w:pPr>
    <w:rPr>
      <w:sz w:val="18"/>
      <w:szCs w:val="18"/>
    </w:rPr>
  </w:style>
  <w:style w:type="character" w:customStyle="1" w:styleId="2Char1">
    <w:name w:val="正文文本缩进 2 Char"/>
    <w:basedOn w:val="a2"/>
    <w:link w:val="22"/>
    <w:semiHidden/>
    <w:rsid w:val="001E1362"/>
    <w:rPr>
      <w:rFonts w:ascii="Times New Roman" w:eastAsia="宋体" w:hAnsi="Times New Roman" w:cs="Times New Roman"/>
      <w:sz w:val="18"/>
      <w:szCs w:val="18"/>
    </w:rPr>
  </w:style>
  <w:style w:type="paragraph" w:styleId="af5">
    <w:name w:val="Normal Indent"/>
    <w:aliases w:val="正文（首行缩进两字） Char Char Char Char Char,正文（首行缩进两字） Char Char Char Char Char Char"/>
    <w:basedOn w:val="a1"/>
    <w:semiHidden/>
    <w:rsid w:val="001E1362"/>
    <w:pPr>
      <w:widowControl w:val="0"/>
      <w:spacing w:line="240" w:lineRule="auto"/>
      <w:ind w:firstLine="420"/>
    </w:pPr>
    <w:rPr>
      <w:sz w:val="18"/>
      <w:szCs w:val="18"/>
    </w:rPr>
  </w:style>
  <w:style w:type="paragraph" w:customStyle="1" w:styleId="Thanks">
    <w:name w:val="Thanks"/>
    <w:basedOn w:val="a"/>
    <w:link w:val="ThanksChar"/>
    <w:qFormat/>
    <w:rsid w:val="001E1362"/>
  </w:style>
  <w:style w:type="character" w:customStyle="1" w:styleId="ThanksChar">
    <w:name w:val="Thanks Char"/>
    <w:basedOn w:val="TOCChar"/>
    <w:link w:val="Thanks"/>
    <w:rsid w:val="001E1362"/>
    <w:rPr>
      <w:rFonts w:ascii="黑体" w:eastAsia="黑体" w:hAnsi="黑体" w:cs="Times New Roman"/>
      <w:b/>
      <w:bCs/>
      <w:kern w:val="44"/>
      <w:sz w:val="32"/>
      <w:szCs w:val="32"/>
      <w:lang w:eastAsia="ja-JP"/>
    </w:rPr>
  </w:style>
  <w:style w:type="character" w:customStyle="1" w:styleId="f">
    <w:name w:val="f"/>
    <w:basedOn w:val="a2"/>
    <w:rsid w:val="00E641DE"/>
  </w:style>
  <w:style w:type="paragraph" w:customStyle="1" w:styleId="cover">
    <w:name w:val="cover"/>
    <w:basedOn w:val="a1"/>
    <w:link w:val="coverChar"/>
    <w:qFormat/>
    <w:rsid w:val="00540FBC"/>
    <w:pPr>
      <w:adjustRightInd w:val="0"/>
      <w:snapToGrid w:val="0"/>
      <w:spacing w:beforeLines="150" w:before="468"/>
      <w:jc w:val="center"/>
    </w:pPr>
    <w:rPr>
      <w:rFonts w:eastAsia="黑体" w:cs="黑体"/>
      <w:b/>
      <w:sz w:val="52"/>
      <w:szCs w:val="52"/>
    </w:rPr>
  </w:style>
  <w:style w:type="character" w:customStyle="1" w:styleId="coverChar">
    <w:name w:val="cover Char"/>
    <w:basedOn w:val="1Char"/>
    <w:link w:val="cover"/>
    <w:rsid w:val="00540FBC"/>
    <w:rPr>
      <w:rFonts w:ascii="Times New Roman" w:eastAsia="黑体" w:hAnsi="Times New Roman" w:cs="黑体"/>
      <w:b/>
      <w:bCs w:val="0"/>
      <w:kern w:val="44"/>
      <w:sz w:val="52"/>
      <w:szCs w:val="52"/>
    </w:rPr>
  </w:style>
  <w:style w:type="paragraph" w:styleId="40">
    <w:name w:val="toc 4"/>
    <w:basedOn w:val="a1"/>
    <w:next w:val="a1"/>
    <w:autoRedefine/>
    <w:uiPriority w:val="39"/>
    <w:unhideWhenUsed/>
    <w:rsid w:val="008F3286"/>
    <w:pPr>
      <w:widowControl w:val="0"/>
      <w:spacing w:line="240" w:lineRule="auto"/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1"/>
    <w:next w:val="a1"/>
    <w:autoRedefine/>
    <w:uiPriority w:val="39"/>
    <w:unhideWhenUsed/>
    <w:rsid w:val="008F3286"/>
    <w:pPr>
      <w:widowControl w:val="0"/>
      <w:spacing w:line="240" w:lineRule="auto"/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1"/>
    <w:next w:val="a1"/>
    <w:autoRedefine/>
    <w:uiPriority w:val="39"/>
    <w:unhideWhenUsed/>
    <w:rsid w:val="008F3286"/>
    <w:pPr>
      <w:widowControl w:val="0"/>
      <w:spacing w:line="240" w:lineRule="auto"/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1"/>
    <w:next w:val="a1"/>
    <w:autoRedefine/>
    <w:uiPriority w:val="39"/>
    <w:unhideWhenUsed/>
    <w:rsid w:val="008F3286"/>
    <w:pPr>
      <w:widowControl w:val="0"/>
      <w:spacing w:line="240" w:lineRule="auto"/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1"/>
    <w:next w:val="a1"/>
    <w:autoRedefine/>
    <w:uiPriority w:val="39"/>
    <w:unhideWhenUsed/>
    <w:rsid w:val="008F3286"/>
    <w:pPr>
      <w:widowControl w:val="0"/>
      <w:spacing w:line="240" w:lineRule="auto"/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1"/>
    <w:next w:val="a1"/>
    <w:autoRedefine/>
    <w:uiPriority w:val="39"/>
    <w:unhideWhenUsed/>
    <w:rsid w:val="008F3286"/>
    <w:pPr>
      <w:widowControl w:val="0"/>
      <w:spacing w:line="240" w:lineRule="auto"/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customStyle="1" w:styleId="af6">
    <w:name w:val="表格内"/>
    <w:basedOn w:val="a1"/>
    <w:link w:val="Chara"/>
    <w:qFormat/>
    <w:rsid w:val="00D7401E"/>
    <w:pPr>
      <w:jc w:val="center"/>
    </w:pPr>
    <w:rPr>
      <w:sz w:val="24"/>
    </w:rPr>
  </w:style>
  <w:style w:type="character" w:customStyle="1" w:styleId="Chara">
    <w:name w:val="表格内 Char"/>
    <w:basedOn w:val="a2"/>
    <w:link w:val="af6"/>
    <w:rsid w:val="00D7401E"/>
    <w:rPr>
      <w:rFonts w:ascii="Times New Roman" w:eastAsia="宋体" w:hAnsi="Times New Roman" w:cs="Times New Roman"/>
      <w:sz w:val="24"/>
      <w:szCs w:val="24"/>
    </w:rPr>
  </w:style>
  <w:style w:type="paragraph" w:customStyle="1" w:styleId="Default">
    <w:name w:val="Default"/>
    <w:rsid w:val="00B14C86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ourier New" w:hAnsi="Courier New" w:cs="Courier New"/>
      <w:color w:val="000000"/>
      <w:kern w:val="0"/>
      <w:sz w:val="24"/>
      <w:szCs w:val="24"/>
    </w:rPr>
  </w:style>
  <w:style w:type="table" w:styleId="af7">
    <w:name w:val="Light Shading"/>
    <w:basedOn w:val="a3"/>
    <w:uiPriority w:val="60"/>
    <w:rsid w:val="000337D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3">
    <w:name w:val="Medium List 2"/>
    <w:basedOn w:val="a3"/>
    <w:uiPriority w:val="66"/>
    <w:rsid w:val="000337D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9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2.emf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footer" Target="footer4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23" Type="http://schemas.openxmlformats.org/officeDocument/2006/relationships/oleObject" Target="embeddings/oleObject3.bin"/><Relationship Id="rId10" Type="http://schemas.openxmlformats.org/officeDocument/2006/relationships/header" Target="header1.xml"/><Relationship Id="rId19" Type="http://schemas.openxmlformats.org/officeDocument/2006/relationships/oleObject" Target="embeddings/oleObject2.bin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39AC7-C58E-40D2-A995-918305624F60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29D69A60-4B2B-4CE3-B160-D52AFE9A6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740</TotalTime>
  <Pages>24</Pages>
  <Words>4552</Words>
  <Characters>16480</Characters>
  <Application>Microsoft Office Word</Application>
  <DocSecurity>0</DocSecurity>
  <Lines>137</Lines>
  <Paragraphs>41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Ku-Ma</Company>
  <LinksUpToDate>false</LinksUpToDate>
  <CharactersWithSpaces>20991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KU-MA</cp:lastModifiedBy>
  <cp:revision>14</cp:revision>
  <cp:lastPrinted>2012-04-28T13:49:00Z</cp:lastPrinted>
  <dcterms:created xsi:type="dcterms:W3CDTF">2013-04-09T02:26:00Z</dcterms:created>
  <dcterms:modified xsi:type="dcterms:W3CDTF">2013-04-11T03:27:00Z</dcterms:modified>
</cp:coreProperties>
</file>